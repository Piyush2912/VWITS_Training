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C86D" w14:textId="77777777" w:rsidR="0077049A" w:rsidRDefault="0077049A" w:rsidP="009A6EA4">
      <w:pPr>
        <w:pStyle w:val="Title"/>
        <w:rPr>
          <w:b w:val="0"/>
          <w:color w:val="000000" w:themeColor="text1"/>
          <w:sz w:val="20"/>
          <w:szCs w:val="20"/>
        </w:rPr>
      </w:pPr>
    </w:p>
    <w:p w14:paraId="046F9B26" w14:textId="461DD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26D7CD46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77049A">
        <w:rPr>
          <w:color w:val="000000" w:themeColor="text1"/>
          <w:sz w:val="24"/>
          <w:szCs w:val="20"/>
        </w:rPr>
        <w:t>2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42C66DD0" w:rsidR="0044537D" w:rsidRPr="00306F1D" w:rsidRDefault="000B4162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 is the base interface for List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6CAD09EB" w:rsidR="009018B1" w:rsidRPr="007056D8" w:rsidRDefault="002C3DE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ED7DC9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ED7DC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579DB13B" w:rsidR="00F047D7" w:rsidRPr="00ED7DC9" w:rsidRDefault="002C3DE4" w:rsidP="00F047D7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ED7DC9">
              <w:rPr>
                <w:rFonts w:ascii="Arial" w:hAnsi="Arial" w:cs="Arial"/>
                <w:highlight w:val="yellow"/>
              </w:rPr>
              <w:t>get(index) method of List will also remove element at that index position</w:t>
            </w:r>
          </w:p>
          <w:p w14:paraId="20646C34" w14:textId="148FCD63" w:rsidR="00C94A7B" w:rsidRPr="00ED7DC9" w:rsidRDefault="00C94A7B" w:rsidP="00BA01BE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5B24B335" w:rsidR="009018B1" w:rsidRPr="007056D8" w:rsidRDefault="002C3DE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BF24C81" w:rsidR="00182FBB" w:rsidRPr="00306F1D" w:rsidRDefault="002554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toString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method is already overridden by </w:t>
            </w:r>
            <w:proofErr w:type="spellStart"/>
            <w:r w:rsidR="00AD7C00">
              <w:rPr>
                <w:rFonts w:ascii="Arial" w:hAnsi="Arial" w:cs="Arial"/>
              </w:rPr>
              <w:t>ArrayList</w:t>
            </w:r>
            <w:proofErr w:type="spellEnd"/>
            <w:r w:rsidR="00AD7C00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89C9C31" w:rsidR="00182FBB" w:rsidRPr="00306F1D" w:rsidRDefault="00911303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clear(</w:t>
            </w:r>
            <w:proofErr w:type="gramEnd"/>
            <w:r>
              <w:rPr>
                <w:rFonts w:ascii="Arial" w:hAnsi="Arial" w:cs="Arial"/>
              </w:rPr>
              <w:t xml:space="preserve">) method of List interface will remove all elements in the List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CF210" w14:textId="77777777" w:rsidR="009F4007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List&lt;Integer&gt; = new </w:t>
            </w:r>
            <w:proofErr w:type="spellStart"/>
            <w:r>
              <w:rPr>
                <w:color w:val="000000" w:themeColor="text1"/>
                <w:szCs w:val="20"/>
              </w:rPr>
              <w:t>ArrayList</w:t>
            </w:r>
            <w:proofErr w:type="spellEnd"/>
            <w:r>
              <w:rPr>
                <w:color w:val="000000" w:themeColor="text1"/>
                <w:szCs w:val="20"/>
              </w:rPr>
              <w:t>&lt;Integer&gt;</w:t>
            </w:r>
          </w:p>
          <w:p w14:paraId="46D8A9E2" w14:textId="22194537" w:rsidR="00261CB1" w:rsidRPr="00036F8B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ensure that only Integer values are added to list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E8FA29C" w:rsidR="009938BB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 is an immutable object in java means whenever you modify String a new String object gets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22BA8AD6" w:rsidR="0066496D" w:rsidRPr="00036F8B" w:rsidRDefault="00DF42D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D90B16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90B16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65D08989" w:rsidR="00A45F9E" w:rsidRPr="00D90B16" w:rsidRDefault="00E02800" w:rsidP="00635996">
            <w:pPr>
              <w:pStyle w:val="Cell"/>
              <w:ind w:left="0"/>
              <w:rPr>
                <w:color w:val="000000" w:themeColor="text1"/>
                <w:szCs w:val="20"/>
                <w:highlight w:val="yellow"/>
              </w:rPr>
            </w:pPr>
            <w:r w:rsidRPr="00D90B16">
              <w:rPr>
                <w:color w:val="000000" w:themeColor="text1"/>
                <w:szCs w:val="20"/>
                <w:highlight w:val="yellow"/>
              </w:rPr>
              <w:t xml:space="preserve">You can </w:t>
            </w:r>
            <w:r w:rsidR="009F4007" w:rsidRPr="00D90B16">
              <w:rPr>
                <w:color w:val="000000" w:themeColor="text1"/>
                <w:szCs w:val="20"/>
                <w:highlight w:val="yellow"/>
              </w:rPr>
              <w:t xml:space="preserve">add primitive values to Collection classes like </w:t>
            </w:r>
            <w:proofErr w:type="spellStart"/>
            <w:r w:rsidR="009F4007" w:rsidRPr="00D90B16">
              <w:rPr>
                <w:color w:val="000000" w:themeColor="text1"/>
                <w:szCs w:val="20"/>
                <w:highlight w:val="yellow"/>
              </w:rPr>
              <w:t>ArrayList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2EE51533" w:rsidR="0066496D" w:rsidRPr="00036F8B" w:rsidRDefault="00DF42D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48925F53" w:rsidR="00627E13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StringBuilder is mutable object in java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52404BA7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6466E1">
              <w:rPr>
                <w:color w:val="000000" w:themeColor="text1"/>
                <w:szCs w:val="20"/>
              </w:rPr>
              <w:t xml:space="preserve"> added in main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  <w:r w:rsidR="00E67BD5">
              <w:rPr>
                <w:color w:val="000000" w:themeColor="text1"/>
                <w:szCs w:val="20"/>
              </w:rPr>
              <w:t>Assume all required imports and code is already present.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412C113" w14:textId="4D2F4503" w:rsidR="004C3878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List&lt;String&gt; l = new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);</w:t>
            </w:r>
          </w:p>
          <w:p w14:paraId="29776187" w14:textId="4671429C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”);</w:t>
            </w:r>
          </w:p>
          <w:p w14:paraId="02153C28" w14:textId="0A8B976D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(“hibernate”);</w:t>
            </w:r>
          </w:p>
          <w:p w14:paraId="283CE247" w14:textId="42C181AE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1498B96B" w14:textId="096DFC13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l.contains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”));</w:t>
            </w:r>
          </w:p>
          <w:p w14:paraId="00056E69" w14:textId="77777777" w:rsidR="00E67BD5" w:rsidRPr="00183B33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AD3607F" w14:textId="4E877C67" w:rsidR="009F0426" w:rsidRPr="00036F8B" w:rsidRDefault="009F0426" w:rsidP="004C3878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14515B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14515B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36214D30" w:rsidR="00234134" w:rsidRPr="0014515B" w:rsidRDefault="00DB7B81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14515B">
              <w:rPr>
                <w:color w:val="000000" w:themeColor="text1"/>
                <w:szCs w:val="20"/>
                <w:highlight w:val="yellow"/>
              </w:rPr>
              <w:t>Program will run successfully and output below output on console:</w:t>
            </w:r>
          </w:p>
          <w:p w14:paraId="369B0A7F" w14:textId="74EE7EBA" w:rsidR="00DB7B81" w:rsidRPr="0014515B" w:rsidRDefault="00DB7B81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7C80A88B" w14:textId="75213AF0" w:rsidR="00DB7B81" w:rsidRPr="0014515B" w:rsidRDefault="00DB7B81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14515B">
              <w:rPr>
                <w:color w:val="000000" w:themeColor="text1"/>
                <w:szCs w:val="20"/>
                <w:highlight w:val="yellow"/>
              </w:rPr>
              <w:t>false</w:t>
            </w:r>
          </w:p>
          <w:p w14:paraId="306F8DAA" w14:textId="4EC6C1BC" w:rsidR="005479DA" w:rsidRPr="0014515B" w:rsidRDefault="005479D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54B6D15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7D6C778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.*;</w:t>
            </w:r>
          </w:p>
          <w:p w14:paraId="4532A659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43248D9B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C595503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) {</w:t>
            </w:r>
          </w:p>
          <w:p w14:paraId="3A1F4EE6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</w:p>
          <w:p w14:paraId="5E229C4E" w14:textId="0D2AC25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List&lt;Integer&gt;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);</w:t>
            </w:r>
          </w:p>
          <w:p w14:paraId="70D33280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(“arjun”);</w:t>
            </w:r>
          </w:p>
          <w:p w14:paraId="7145545B" w14:textId="168AD2D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varun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0BC20AA4" w14:textId="03D17BE6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ankit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2E1EF87E" w14:textId="09E5A6FE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sarita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752FB51D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  </w:t>
            </w:r>
          </w:p>
          <w:p w14:paraId="42441458" w14:textId="7682AD3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lst.contains</w:t>
            </w:r>
            <w:proofErr w:type="spellEnd"/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(“Ankit”));</w:t>
            </w:r>
          </w:p>
          <w:p w14:paraId="48CD42B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5856304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9343F95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}</w:t>
            </w:r>
          </w:p>
          <w:p w14:paraId="2B7F37FF" w14:textId="77777777" w:rsidR="006E32B4" w:rsidRPr="001A1065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FF0268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FF0268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775D611" w:rsidR="0066496D" w:rsidRPr="00FF0268" w:rsidRDefault="00E40F47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FF0268">
              <w:rPr>
                <w:color w:val="000000" w:themeColor="text1"/>
                <w:szCs w:val="20"/>
                <w:highlight w:val="yellow"/>
              </w:rPr>
              <w:t xml:space="preserve">Compiler error </w:t>
            </w:r>
            <w:proofErr w:type="gramStart"/>
            <w:r w:rsidR="00FF7F00" w:rsidRPr="00FF0268">
              <w:rPr>
                <w:color w:val="000000" w:themeColor="text1"/>
                <w:szCs w:val="20"/>
                <w:highlight w:val="yellow"/>
              </w:rPr>
              <w:t xml:space="preserve">-  </w:t>
            </w:r>
            <w:r w:rsidR="00C515D1" w:rsidRPr="00FF0268">
              <w:rPr>
                <w:color w:val="000000" w:themeColor="text1"/>
                <w:szCs w:val="20"/>
                <w:highlight w:val="yellow"/>
              </w:rPr>
              <w:t>The</w:t>
            </w:r>
            <w:proofErr w:type="gramEnd"/>
            <w:r w:rsidR="00C515D1" w:rsidRPr="00FF0268">
              <w:rPr>
                <w:color w:val="000000" w:themeColor="text1"/>
                <w:szCs w:val="20"/>
                <w:highlight w:val="yellow"/>
              </w:rPr>
              <w:t xml:space="preserve"> method add(Integer) in the type List&lt;Integer&gt; is not applicable for the arguments (String)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704287B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2B3FD1AA" w:rsidR="0022768A" w:rsidRPr="00036F8B" w:rsidRDefault="00512DFF" w:rsidP="0022768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 w:rsidR="009133F5">
              <w:rPr>
                <w:color w:val="000000" w:themeColor="text1"/>
                <w:szCs w:val="20"/>
              </w:rPr>
              <w:t>alse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4B88B6A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7B4A4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4394294A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class A</w:t>
            </w:r>
          </w:p>
          <w:p w14:paraId="2600CA7C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{</w:t>
            </w:r>
          </w:p>
          <w:p w14:paraId="0764BF48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)</w:t>
            </w:r>
          </w:p>
          <w:p w14:paraId="3F0AE487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B106247" w14:textId="77777777" w:rsidR="000D03B8" w:rsidRPr="00777331" w:rsidRDefault="00546DCE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="000D03B8" w:rsidRPr="00777331">
              <w:rPr>
                <w:rFonts w:ascii="Arial" w:hAnsi="Arial" w:cs="Arial"/>
                <w:color w:val="000000" w:themeColor="text1"/>
              </w:rPr>
              <w:t xml:space="preserve">Integer o1 = new </w:t>
            </w:r>
            <w:proofErr w:type="gramStart"/>
            <w:r w:rsidR="000D03B8"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="000D03B8"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6E9730BB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Integer o2 = new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3935685A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(o1==o2);</w:t>
            </w:r>
          </w:p>
          <w:p w14:paraId="49059EAF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1.equals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(o2));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ab/>
            </w:r>
          </w:p>
          <w:p w14:paraId="06620863" w14:textId="7702BD86" w:rsidR="00546DCE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 xml:space="preserve">      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79E8794E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E87041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E87041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6533BC4D" w:rsidR="0066496D" w:rsidRPr="00E87041" w:rsidRDefault="008F5FCF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E87041">
              <w:rPr>
                <w:color w:val="000000" w:themeColor="text1"/>
                <w:szCs w:val="20"/>
                <w:highlight w:val="yellow"/>
              </w:rPr>
              <w:t>C</w:t>
            </w:r>
            <w:r w:rsidR="00D76D3F" w:rsidRPr="00E87041">
              <w:rPr>
                <w:color w:val="000000" w:themeColor="text1"/>
                <w:szCs w:val="20"/>
                <w:highlight w:val="yellow"/>
              </w:rPr>
              <w:t>ode will run and print the output:</w:t>
            </w:r>
          </w:p>
          <w:p w14:paraId="0CCBCDDD" w14:textId="77777777" w:rsidR="00FF61F9" w:rsidRPr="00E87041" w:rsidRDefault="00FF61F9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7EEB928E" w14:textId="3131F776" w:rsidR="00D76D3F" w:rsidRPr="00E87041" w:rsidRDefault="00BD4D08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E87041">
              <w:rPr>
                <w:color w:val="000000" w:themeColor="text1"/>
                <w:szCs w:val="20"/>
                <w:highlight w:val="yellow"/>
              </w:rPr>
              <w:t>false</w:t>
            </w:r>
          </w:p>
          <w:p w14:paraId="36888BE7" w14:textId="0DF23F06" w:rsidR="00BD4D08" w:rsidRPr="00E87041" w:rsidRDefault="00BD4D08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E87041">
              <w:rPr>
                <w:color w:val="000000" w:themeColor="text1"/>
                <w:szCs w:val="20"/>
                <w:highlight w:val="yellow"/>
              </w:rPr>
              <w:t>true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5CD1DEA4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779322F4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 xml:space="preserve">is </w:t>
            </w:r>
            <w:r w:rsidR="001A281E">
              <w:rPr>
                <w:rFonts w:ascii="Arial" w:hAnsi="Arial" w:cs="Arial"/>
                <w:color w:val="000000" w:themeColor="text1"/>
              </w:rPr>
              <w:t>output of below code put in main method?</w:t>
            </w:r>
          </w:p>
          <w:p w14:paraId="25A45C4A" w14:textId="77777777" w:rsidR="001A722F" w:rsidRDefault="001A722F" w:rsidP="001A28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3F7F5F"/>
                <w:lang w:val="en-IN" w:eastAsia="en-IE"/>
              </w:rPr>
            </w:pPr>
            <w:r>
              <w:rPr>
                <w:rFonts w:ascii="Consolas" w:hAnsi="Consolas" w:cs="Consolas"/>
                <w:color w:val="3F7F5F"/>
                <w:lang w:val="en-IN" w:eastAsia="en-IE"/>
              </w:rPr>
              <w:t xml:space="preserve">             </w:t>
            </w:r>
          </w:p>
          <w:p w14:paraId="7E398B19" w14:textId="24ECD326" w:rsidR="00A611AA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</w:t>
            </w:r>
            <w:r w:rsidRPr="00715627">
              <w:rPr>
                <w:rFonts w:ascii="Arial" w:hAnsi="Arial" w:cs="Arial"/>
                <w:color w:val="000000" w:themeColor="text1"/>
              </w:rPr>
              <w:t>String s = “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abc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”;</w:t>
            </w:r>
          </w:p>
          <w:p w14:paraId="5DC7B18A" w14:textId="6597B54E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String s1 = s + “def”;</w:t>
            </w:r>
          </w:p>
          <w:p w14:paraId="081364E1" w14:textId="46EA297A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(s);</w:t>
            </w:r>
          </w:p>
          <w:p w14:paraId="204601B1" w14:textId="77777777" w:rsidR="001B51B5" w:rsidRDefault="001B51B5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47B3A5B2" w:rsidR="0066496D" w:rsidRPr="00036F8B" w:rsidRDefault="001A722F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0EDE338" w:rsidR="0013110E" w:rsidRPr="00036F8B" w:rsidRDefault="001B51B5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604568BF" w:rsidR="00234B9D" w:rsidRPr="00036F8B" w:rsidRDefault="001B51B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D012FBB" w:rsidR="0066496D" w:rsidRPr="00036F8B" w:rsidRDefault="009610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590DEA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590DEA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4179E" w14:textId="6B1ACD70" w:rsidR="00645729" w:rsidRPr="00590DEA" w:rsidRDefault="001B51B5" w:rsidP="00645729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590DEA">
              <w:rPr>
                <w:color w:val="000000" w:themeColor="text1"/>
                <w:szCs w:val="20"/>
                <w:highlight w:val="yellow"/>
              </w:rPr>
              <w:t>Code will compile</w:t>
            </w:r>
            <w:r w:rsidR="00634BE7" w:rsidRPr="00590DEA">
              <w:rPr>
                <w:color w:val="000000" w:themeColor="text1"/>
                <w:szCs w:val="20"/>
                <w:highlight w:val="yellow"/>
              </w:rPr>
              <w:t xml:space="preserve"> </w:t>
            </w:r>
            <w:r w:rsidRPr="00590DEA">
              <w:rPr>
                <w:color w:val="000000" w:themeColor="text1"/>
                <w:szCs w:val="20"/>
                <w:highlight w:val="yellow"/>
              </w:rPr>
              <w:t xml:space="preserve">and run fine and print below </w:t>
            </w:r>
            <w:proofErr w:type="gramStart"/>
            <w:r w:rsidRPr="00590DEA">
              <w:rPr>
                <w:color w:val="000000" w:themeColor="text1"/>
                <w:szCs w:val="20"/>
                <w:highlight w:val="yellow"/>
              </w:rPr>
              <w:t>output:-</w:t>
            </w:r>
            <w:proofErr w:type="gramEnd"/>
          </w:p>
          <w:p w14:paraId="74058C45" w14:textId="4DC9BEB1" w:rsidR="001B51B5" w:rsidRPr="00590DEA" w:rsidRDefault="001B51B5" w:rsidP="00645729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proofErr w:type="spellStart"/>
            <w:r w:rsidRPr="00590DEA">
              <w:rPr>
                <w:color w:val="000000" w:themeColor="text1"/>
                <w:szCs w:val="20"/>
                <w:highlight w:val="yellow"/>
              </w:rPr>
              <w:t>abc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0C91EF33" w:rsidR="0066496D" w:rsidRPr="00036F8B" w:rsidRDefault="009610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2A405" w14:textId="7E4839CB" w:rsidR="00483C44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4AAA4439" w14:textId="2C20B9BF" w:rsidR="009B0EDF" w:rsidRPr="00036F8B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abcdef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4D9AE8D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13000C">
              <w:rPr>
                <w:color w:val="000000" w:themeColor="text1"/>
                <w:szCs w:val="20"/>
              </w:rPr>
              <w:t>what is output of below code</w:t>
            </w:r>
            <w:r>
              <w:rPr>
                <w:color w:val="000000" w:themeColor="text1"/>
                <w:szCs w:val="20"/>
              </w:rPr>
              <w:t>?</w:t>
            </w:r>
          </w:p>
          <w:p w14:paraId="4AE46A15" w14:textId="37C694E0" w:rsidR="0013000C" w:rsidRDefault="0013000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3BA1DD" w14:textId="7C911C23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 w:rsidRPr="00762EB7">
              <w:rPr>
                <w:rFonts w:ascii="Arial" w:hAnsi="Arial" w:cs="Arial"/>
                <w:color w:val="000000" w:themeColor="text1"/>
              </w:rPr>
              <w:t>String s2="core";</w:t>
            </w:r>
          </w:p>
          <w:p w14:paraId="50BD94F8" w14:textId="77777777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  <w:t xml:space="preserve">StringBuilder 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 xml:space="preserve"> = new StringBuilder(s2);</w:t>
            </w:r>
          </w:p>
          <w:p w14:paraId="1408C756" w14:textId="79D67BB2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762EB7">
              <w:rPr>
                <w:rFonts w:ascii="Arial" w:hAnsi="Arial" w:cs="Arial"/>
                <w:color w:val="000000" w:themeColor="text1"/>
              </w:rPr>
              <w:t>sb.append</w:t>
            </w:r>
            <w:proofErr w:type="spellEnd"/>
            <w:proofErr w:type="gramEnd"/>
            <w:r w:rsidRPr="00762EB7">
              <w:rPr>
                <w:rFonts w:ascii="Arial" w:hAnsi="Arial" w:cs="Arial"/>
                <w:color w:val="000000" w:themeColor="text1"/>
              </w:rPr>
              <w:t>("java");</w:t>
            </w:r>
          </w:p>
          <w:p w14:paraId="584A28C5" w14:textId="2FD3EE88" w:rsidR="0013000C" w:rsidRPr="00762EB7" w:rsidRDefault="0013000C" w:rsidP="00762EB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);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316B25D1" w:rsidR="00603FE4" w:rsidRPr="00036F8B" w:rsidRDefault="0056433B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59CCED76" w:rsidR="0066496D" w:rsidRPr="00036F8B" w:rsidRDefault="0056433B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A431E0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A431E0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176B2" w14:textId="77777777" w:rsidR="00ED4473" w:rsidRPr="00A431E0" w:rsidRDefault="00ED4473" w:rsidP="00ED4473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A431E0">
              <w:rPr>
                <w:color w:val="000000" w:themeColor="text1"/>
                <w:szCs w:val="20"/>
                <w:highlight w:val="yellow"/>
              </w:rPr>
              <w:t xml:space="preserve">Code will compile and run fine and print below </w:t>
            </w:r>
            <w:proofErr w:type="gramStart"/>
            <w:r w:rsidRPr="00A431E0">
              <w:rPr>
                <w:color w:val="000000" w:themeColor="text1"/>
                <w:szCs w:val="20"/>
                <w:highlight w:val="yellow"/>
              </w:rPr>
              <w:t>output:-</w:t>
            </w:r>
            <w:proofErr w:type="gramEnd"/>
          </w:p>
          <w:p w14:paraId="2709D0E4" w14:textId="0FEC99AF" w:rsidR="00603FE4" w:rsidRPr="00A431E0" w:rsidRDefault="00ED4473" w:rsidP="00ED4473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proofErr w:type="spellStart"/>
            <w:r w:rsidRPr="00A431E0">
              <w:rPr>
                <w:color w:val="000000" w:themeColor="text1"/>
                <w:szCs w:val="20"/>
                <w:highlight w:val="yellow"/>
              </w:rPr>
              <w:t>corejava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5FED160F" w:rsidR="0066496D" w:rsidRPr="00036F8B" w:rsidRDefault="006C08B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125DF199" w:rsidR="0066496D" w:rsidRPr="00036F8B" w:rsidRDefault="006C08B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453C50C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C5ADC">
              <w:rPr>
                <w:color w:val="000000" w:themeColor="text1"/>
                <w:szCs w:val="20"/>
              </w:rPr>
              <w:t>what is output of below code?</w:t>
            </w:r>
          </w:p>
          <w:p w14:paraId="35F4714F" w14:textId="77777777" w:rsidR="006C5ADC" w:rsidRDefault="006C5AD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3FA1F6C" w14:textId="2202A530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.*;</w:t>
            </w:r>
          </w:p>
          <w:p w14:paraId="5DC44339" w14:textId="2BF176FA" w:rsidR="004119CE" w:rsidRPr="006B699C" w:rsidRDefault="006C5ADC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public </w:t>
            </w:r>
            <w:r w:rsidR="004119CE" w:rsidRPr="006B699C">
              <w:rPr>
                <w:rFonts w:ascii="Arial" w:hAnsi="Arial" w:cs="Arial"/>
                <w:color w:val="000000" w:themeColor="text1"/>
              </w:rPr>
              <w:t xml:space="preserve">class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</w:p>
          <w:p w14:paraId="0D701034" w14:textId="77777777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>{</w:t>
            </w:r>
          </w:p>
          <w:p w14:paraId="37D33DE1" w14:textId="0E377A73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public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static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void </w:t>
            </w:r>
            <w:proofErr w:type="gramStart"/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="00367F5E" w:rsidRPr="006B699C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</w:t>
            </w:r>
          </w:p>
          <w:p w14:paraId="72717E93" w14:textId="2DFAEB91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{</w:t>
            </w:r>
          </w:p>
          <w:p w14:paraId="1D2BF12E" w14:textId="77777777" w:rsidR="00367F5E" w:rsidRPr="006C5ADC" w:rsidRDefault="004119CE" w:rsidP="00367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C5ADC">
              <w:rPr>
                <w:rFonts w:ascii="Arial" w:hAnsi="Arial" w:cs="Arial"/>
                <w:color w:val="000000" w:themeColor="text1"/>
              </w:rPr>
              <w:t xml:space="preserve">           </w:t>
            </w:r>
            <w:r w:rsidR="00367F5E" w:rsidRPr="006C5ADC">
              <w:rPr>
                <w:rFonts w:ascii="Arial" w:hAnsi="Arial" w:cs="Arial"/>
                <w:color w:val="000000" w:themeColor="text1"/>
              </w:rPr>
              <w:t xml:space="preserve">List&lt;Integer&gt; l = new </w:t>
            </w:r>
            <w:proofErr w:type="spellStart"/>
            <w:r w:rsidR="00367F5E" w:rsidRPr="006C5ADC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367F5E" w:rsidRPr="006C5ADC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="00367F5E" w:rsidRPr="006C5ADC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367F5E" w:rsidRPr="006C5ADC">
              <w:rPr>
                <w:rFonts w:ascii="Arial" w:hAnsi="Arial" w:cs="Arial"/>
                <w:color w:val="000000" w:themeColor="text1"/>
              </w:rPr>
              <w:t>);</w:t>
            </w:r>
          </w:p>
          <w:p w14:paraId="625EF738" w14:textId="2B409FEF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3);</w:t>
            </w:r>
          </w:p>
          <w:p w14:paraId="694469D7" w14:textId="19E7FD4C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19);</w:t>
            </w:r>
          </w:p>
          <w:p w14:paraId="2CC5B50A" w14:textId="0EF9B8F7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int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l.get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1);</w:t>
            </w:r>
          </w:p>
          <w:p w14:paraId="59D37FB9" w14:textId="326C803E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);</w:t>
            </w:r>
          </w:p>
          <w:p w14:paraId="17B9DB50" w14:textId="27B38B7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}</w:t>
            </w:r>
          </w:p>
          <w:p w14:paraId="2516DB68" w14:textId="3DF9A5A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04749295" w:rsidR="004119CE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6AF459AD" w:rsidR="0066496D" w:rsidRPr="00036F8B" w:rsidRDefault="0088191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29C901FF" w:rsidR="00735AFB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284304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284304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E8FBA" w14:textId="77777777" w:rsidR="00735AFB" w:rsidRPr="00284304" w:rsidRDefault="0088191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284304">
              <w:rPr>
                <w:color w:val="000000" w:themeColor="text1"/>
                <w:szCs w:val="20"/>
                <w:highlight w:val="yellow"/>
              </w:rPr>
              <w:t xml:space="preserve">Program will run fine and print below </w:t>
            </w:r>
            <w:proofErr w:type="gramStart"/>
            <w:r w:rsidRPr="00284304">
              <w:rPr>
                <w:color w:val="000000" w:themeColor="text1"/>
                <w:szCs w:val="20"/>
                <w:highlight w:val="yellow"/>
              </w:rPr>
              <w:t>output:-</w:t>
            </w:r>
            <w:proofErr w:type="gramEnd"/>
          </w:p>
          <w:p w14:paraId="0FF6705C" w14:textId="77777777" w:rsidR="0088191C" w:rsidRPr="00284304" w:rsidRDefault="0088191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50A8107F" w14:textId="6B644539" w:rsidR="0088191C" w:rsidRPr="00284304" w:rsidRDefault="0088191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284304">
              <w:rPr>
                <w:color w:val="000000" w:themeColor="text1"/>
                <w:szCs w:val="20"/>
                <w:highlight w:val="yellow"/>
              </w:rPr>
              <w:t>19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21DE83C6" w:rsidR="0066496D" w:rsidRPr="00036F8B" w:rsidRDefault="0088191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00217D2A" w:rsidR="0066496D" w:rsidRPr="00036F8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2A964489" w:rsidR="00E52C30" w:rsidRPr="00B467ED" w:rsidRDefault="00A41A5A" w:rsidP="00B467E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4A4BE1D0" w14:textId="0327253A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public class </w:t>
            </w:r>
            <w:r w:rsidR="004E4376" w:rsidRPr="00B467ED">
              <w:rPr>
                <w:rFonts w:ascii="Arial" w:hAnsi="Arial" w:cs="Arial"/>
                <w:color w:val="000000" w:themeColor="text1"/>
              </w:rPr>
              <w:t>Main</w:t>
            </w:r>
            <w:r w:rsidRPr="00B467ED">
              <w:rPr>
                <w:rFonts w:ascii="Arial" w:hAnsi="Arial" w:cs="Arial"/>
                <w:color w:val="000000" w:themeColor="text1"/>
              </w:rPr>
              <w:t xml:space="preserve"> {</w:t>
            </w:r>
          </w:p>
          <w:p w14:paraId="5C22C8C5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D7D101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) {</w:t>
            </w:r>
          </w:p>
          <w:p w14:paraId="654938FF" w14:textId="6F8C11B5" w:rsidR="004E4376" w:rsidRPr="00B467ED" w:rsidRDefault="00FC27A7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="004E4376" w:rsidRPr="00B467ED">
              <w:rPr>
                <w:rFonts w:ascii="Arial" w:hAnsi="Arial" w:cs="Arial"/>
                <w:color w:val="000000" w:themeColor="text1"/>
              </w:rPr>
              <w:t xml:space="preserve">List&lt;String&gt; l1 = new </w:t>
            </w:r>
            <w:proofErr w:type="spellStart"/>
            <w:r w:rsidR="004E4376" w:rsidRPr="00B467ED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4E4376" w:rsidRPr="00B467ED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="004E4376" w:rsidRPr="00B467ED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4E4376" w:rsidRPr="00B467ED">
              <w:rPr>
                <w:rFonts w:ascii="Arial" w:hAnsi="Arial" w:cs="Arial"/>
                <w:color w:val="000000" w:themeColor="text1"/>
              </w:rPr>
              <w:t>);</w:t>
            </w:r>
          </w:p>
          <w:p w14:paraId="451C753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6FC98C01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220CF814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6695D88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72D89E0E" w14:textId="1DA094E7" w:rsidR="00FC27A7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1.size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>());</w:t>
            </w:r>
            <w:r w:rsidR="00FC27A7"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7B346236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1B86825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3C621A" w:rsidRDefault="00E52C30" w:rsidP="00395242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3C621A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63349F4D" w:rsidR="00E52C30" w:rsidRPr="003C621A" w:rsidRDefault="0015774B" w:rsidP="00395242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3C621A">
              <w:rPr>
                <w:color w:val="000000" w:themeColor="text1"/>
                <w:szCs w:val="20"/>
                <w:highlight w:val="yellow"/>
              </w:rPr>
              <w:t xml:space="preserve">Program will </w:t>
            </w:r>
            <w:r w:rsidR="00C07F46" w:rsidRPr="003C621A">
              <w:rPr>
                <w:color w:val="000000" w:themeColor="text1"/>
                <w:szCs w:val="20"/>
                <w:highlight w:val="yellow"/>
              </w:rPr>
              <w:t xml:space="preserve">compile and run fine printing below </w:t>
            </w:r>
            <w:proofErr w:type="gramStart"/>
            <w:r w:rsidR="00C07F46" w:rsidRPr="003C621A">
              <w:rPr>
                <w:color w:val="000000" w:themeColor="text1"/>
                <w:szCs w:val="20"/>
                <w:highlight w:val="yellow"/>
              </w:rPr>
              <w:t>output:-</w:t>
            </w:r>
            <w:proofErr w:type="gramEnd"/>
          </w:p>
          <w:p w14:paraId="68EE6122" w14:textId="77777777" w:rsidR="00E52C30" w:rsidRPr="003C621A" w:rsidRDefault="00E52C30" w:rsidP="00395242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6ABF5259" w14:textId="1C113DE1" w:rsidR="00C07F46" w:rsidRPr="003C621A" w:rsidRDefault="00C07F46" w:rsidP="00395242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3C621A">
              <w:rPr>
                <w:color w:val="000000" w:themeColor="text1"/>
                <w:szCs w:val="20"/>
                <w:highlight w:val="yellow"/>
              </w:rPr>
              <w:t>3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23FF5494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59D22739" w:rsidR="00E52C30" w:rsidRPr="00036F8B" w:rsidRDefault="00311E1D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638E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4439FD9A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7FC2CD91" w14:textId="77777777" w:rsidR="00331203" w:rsidRPr="000C62FA" w:rsidRDefault="00331203" w:rsidP="000C62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6F551E9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2F83B53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CBCC8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) {</w:t>
            </w:r>
          </w:p>
          <w:p w14:paraId="2772572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List&lt;String&gt; l1 = new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);</w:t>
            </w:r>
          </w:p>
          <w:p w14:paraId="6886FDD6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1DC4E631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25BFAB6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451FAB2B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6AF66A28" w14:textId="65AA45D8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1.isEmpty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());</w:t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0A53830F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40D79A1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290F8AF7" w:rsidR="00F35ED4" w:rsidRPr="00036F8B" w:rsidRDefault="000A5F67" w:rsidP="00653FB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9640AD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9640AD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1AD83882" w:rsidR="004D2F30" w:rsidRPr="009640AD" w:rsidRDefault="000A5F67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640AD">
              <w:rPr>
                <w:color w:val="000000" w:themeColor="text1"/>
                <w:szCs w:val="20"/>
                <w:highlight w:val="yellow"/>
              </w:rPr>
              <w:t xml:space="preserve">Program will compile and run successfully </w:t>
            </w:r>
            <w:r w:rsidR="00653FBF" w:rsidRPr="009640AD">
              <w:rPr>
                <w:color w:val="000000" w:themeColor="text1"/>
                <w:szCs w:val="20"/>
                <w:highlight w:val="yellow"/>
              </w:rPr>
              <w:t xml:space="preserve">and print below </w:t>
            </w:r>
            <w:proofErr w:type="gramStart"/>
            <w:r w:rsidR="00653FBF" w:rsidRPr="009640AD">
              <w:rPr>
                <w:color w:val="000000" w:themeColor="text1"/>
                <w:szCs w:val="20"/>
                <w:highlight w:val="yellow"/>
              </w:rPr>
              <w:t>output:-</w:t>
            </w:r>
            <w:proofErr w:type="gramEnd"/>
          </w:p>
          <w:p w14:paraId="59D29FEB" w14:textId="7B80F4DC" w:rsidR="00A93273" w:rsidRPr="009640AD" w:rsidRDefault="00653FBF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9640AD">
              <w:rPr>
                <w:color w:val="000000" w:themeColor="text1"/>
                <w:szCs w:val="20"/>
                <w:highlight w:val="yellow"/>
              </w:rPr>
              <w:t>false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D3EAB91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6535237D" w:rsidR="00F7751B" w:rsidRDefault="00E51FB2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97157" w14:textId="77777777" w:rsidR="001B23C1" w:rsidRDefault="001B23C1" w:rsidP="00C3379D">
      <w:pPr>
        <w:spacing w:before="0" w:after="0" w:line="240" w:lineRule="auto"/>
      </w:pPr>
      <w:r>
        <w:separator/>
      </w:r>
    </w:p>
  </w:endnote>
  <w:endnote w:type="continuationSeparator" w:id="0">
    <w:p w14:paraId="7073B5CB" w14:textId="77777777" w:rsidR="001B23C1" w:rsidRDefault="001B23C1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E424" w14:textId="77777777" w:rsidR="001B23C1" w:rsidRDefault="001B23C1" w:rsidP="00C3379D">
      <w:pPr>
        <w:spacing w:before="0" w:after="0" w:line="240" w:lineRule="auto"/>
      </w:pPr>
      <w:r>
        <w:separator/>
      </w:r>
    </w:p>
  </w:footnote>
  <w:footnote w:type="continuationSeparator" w:id="0">
    <w:p w14:paraId="3ECEE7FE" w14:textId="77777777" w:rsidR="001B23C1" w:rsidRDefault="001B23C1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1562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7743207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07781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66208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30891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983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41912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5997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15140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3906353">
    <w:abstractNumId w:val="11"/>
  </w:num>
  <w:num w:numId="11" w16cid:durableId="235749823">
    <w:abstractNumId w:val="0"/>
  </w:num>
  <w:num w:numId="12" w16cid:durableId="11573798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5045942">
    <w:abstractNumId w:val="19"/>
  </w:num>
  <w:num w:numId="14" w16cid:durableId="946234514">
    <w:abstractNumId w:val="19"/>
  </w:num>
  <w:num w:numId="15" w16cid:durableId="1131479423">
    <w:abstractNumId w:val="10"/>
  </w:num>
  <w:num w:numId="16" w16cid:durableId="1653749210">
    <w:abstractNumId w:val="13"/>
  </w:num>
  <w:num w:numId="17" w16cid:durableId="936719283">
    <w:abstractNumId w:val="17"/>
  </w:num>
  <w:num w:numId="18" w16cid:durableId="1534340881">
    <w:abstractNumId w:val="17"/>
    <w:lvlOverride w:ilvl="0">
      <w:startOverride w:val="1"/>
    </w:lvlOverride>
  </w:num>
  <w:num w:numId="19" w16cid:durableId="680275852">
    <w:abstractNumId w:val="14"/>
  </w:num>
  <w:num w:numId="20" w16cid:durableId="1345405172">
    <w:abstractNumId w:val="18"/>
  </w:num>
  <w:num w:numId="21" w16cid:durableId="1458833919">
    <w:abstractNumId w:val="15"/>
  </w:num>
  <w:num w:numId="22" w16cid:durableId="2105681489">
    <w:abstractNumId w:val="16"/>
  </w:num>
  <w:num w:numId="23" w16cid:durableId="158497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4162"/>
    <w:rsid w:val="000B5590"/>
    <w:rsid w:val="000B60F8"/>
    <w:rsid w:val="000B6161"/>
    <w:rsid w:val="000B7A04"/>
    <w:rsid w:val="000C05B8"/>
    <w:rsid w:val="000C0E4C"/>
    <w:rsid w:val="000C46BF"/>
    <w:rsid w:val="000C4A67"/>
    <w:rsid w:val="000C62FA"/>
    <w:rsid w:val="000C6AC6"/>
    <w:rsid w:val="000C6F10"/>
    <w:rsid w:val="000C729E"/>
    <w:rsid w:val="000C76A4"/>
    <w:rsid w:val="000C7834"/>
    <w:rsid w:val="000D03B8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000C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515B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2687"/>
    <w:rsid w:val="00175DA6"/>
    <w:rsid w:val="00182FBB"/>
    <w:rsid w:val="00183B33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065"/>
    <w:rsid w:val="001A13C1"/>
    <w:rsid w:val="001A170D"/>
    <w:rsid w:val="001A2637"/>
    <w:rsid w:val="001A281E"/>
    <w:rsid w:val="001A38F4"/>
    <w:rsid w:val="001A6891"/>
    <w:rsid w:val="001A722F"/>
    <w:rsid w:val="001A77AE"/>
    <w:rsid w:val="001B0536"/>
    <w:rsid w:val="001B11E0"/>
    <w:rsid w:val="001B23C1"/>
    <w:rsid w:val="001B3995"/>
    <w:rsid w:val="001B39E6"/>
    <w:rsid w:val="001B4B92"/>
    <w:rsid w:val="001B51B5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472EF"/>
    <w:rsid w:val="00252F08"/>
    <w:rsid w:val="0025371F"/>
    <w:rsid w:val="00253B89"/>
    <w:rsid w:val="00255423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304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3DE4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1E1D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1203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49D6"/>
    <w:rsid w:val="00366C32"/>
    <w:rsid w:val="0036773A"/>
    <w:rsid w:val="00367F5E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21A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3B88"/>
    <w:rsid w:val="003E50FB"/>
    <w:rsid w:val="003E5F50"/>
    <w:rsid w:val="003E70A8"/>
    <w:rsid w:val="003E72CD"/>
    <w:rsid w:val="003F04F7"/>
    <w:rsid w:val="003F06F7"/>
    <w:rsid w:val="003F1662"/>
    <w:rsid w:val="003F195D"/>
    <w:rsid w:val="003F253B"/>
    <w:rsid w:val="003F678E"/>
    <w:rsid w:val="003F7E61"/>
    <w:rsid w:val="00401C46"/>
    <w:rsid w:val="004026F1"/>
    <w:rsid w:val="00402B5E"/>
    <w:rsid w:val="00402DD9"/>
    <w:rsid w:val="00402E14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3C44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4376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2DFF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33B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0DEA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1A87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4BE7"/>
    <w:rsid w:val="00635996"/>
    <w:rsid w:val="0063707E"/>
    <w:rsid w:val="00637E0C"/>
    <w:rsid w:val="00640728"/>
    <w:rsid w:val="00642B0E"/>
    <w:rsid w:val="00642C74"/>
    <w:rsid w:val="00645729"/>
    <w:rsid w:val="006466E1"/>
    <w:rsid w:val="00650D48"/>
    <w:rsid w:val="00653085"/>
    <w:rsid w:val="00653618"/>
    <w:rsid w:val="00653FBF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B699C"/>
    <w:rsid w:val="006C08BF"/>
    <w:rsid w:val="006C1EF6"/>
    <w:rsid w:val="006C2029"/>
    <w:rsid w:val="006C389C"/>
    <w:rsid w:val="006C45A5"/>
    <w:rsid w:val="006C4B3A"/>
    <w:rsid w:val="006C59A5"/>
    <w:rsid w:val="006C5ADC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5627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2EB7"/>
    <w:rsid w:val="00763893"/>
    <w:rsid w:val="007657EE"/>
    <w:rsid w:val="00765E0F"/>
    <w:rsid w:val="0076773C"/>
    <w:rsid w:val="00767DD6"/>
    <w:rsid w:val="0077049A"/>
    <w:rsid w:val="0077542E"/>
    <w:rsid w:val="007760F1"/>
    <w:rsid w:val="0077618B"/>
    <w:rsid w:val="00777331"/>
    <w:rsid w:val="007776E5"/>
    <w:rsid w:val="00782190"/>
    <w:rsid w:val="00782AC1"/>
    <w:rsid w:val="00785B17"/>
    <w:rsid w:val="0078753E"/>
    <w:rsid w:val="007902BD"/>
    <w:rsid w:val="007915C0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4A4C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191C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23F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A47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1303"/>
    <w:rsid w:val="009133F5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10CB"/>
    <w:rsid w:val="00963BFD"/>
    <w:rsid w:val="00963C63"/>
    <w:rsid w:val="009640AD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007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37699"/>
    <w:rsid w:val="00A41A5A"/>
    <w:rsid w:val="00A431E0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0A52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396"/>
    <w:rsid w:val="00AD2785"/>
    <w:rsid w:val="00AD2BF0"/>
    <w:rsid w:val="00AD3C02"/>
    <w:rsid w:val="00AD548C"/>
    <w:rsid w:val="00AD6672"/>
    <w:rsid w:val="00AD6B55"/>
    <w:rsid w:val="00AD6C78"/>
    <w:rsid w:val="00AD7C00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7ED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3E5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4D08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07F46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15D1"/>
    <w:rsid w:val="00C52705"/>
    <w:rsid w:val="00C55FE6"/>
    <w:rsid w:val="00C5687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46B2F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0B16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0204"/>
    <w:rsid w:val="00DB4C02"/>
    <w:rsid w:val="00DB5734"/>
    <w:rsid w:val="00DB5DAB"/>
    <w:rsid w:val="00DB5F7C"/>
    <w:rsid w:val="00DB7747"/>
    <w:rsid w:val="00DB7B81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E7F5B"/>
    <w:rsid w:val="00DF1083"/>
    <w:rsid w:val="00DF42D0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1FB2"/>
    <w:rsid w:val="00E52460"/>
    <w:rsid w:val="00E52C30"/>
    <w:rsid w:val="00E52D91"/>
    <w:rsid w:val="00E60E78"/>
    <w:rsid w:val="00E62505"/>
    <w:rsid w:val="00E63916"/>
    <w:rsid w:val="00E66114"/>
    <w:rsid w:val="00E66AD8"/>
    <w:rsid w:val="00E67BD5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041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473"/>
    <w:rsid w:val="00ED4849"/>
    <w:rsid w:val="00ED7DC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47D7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268"/>
    <w:rsid w:val="00FF0582"/>
    <w:rsid w:val="00FF3A29"/>
    <w:rsid w:val="00FF61F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3</TotalTime>
  <Pages>9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15</cp:revision>
  <cp:lastPrinted>2009-03-13T17:29:00Z</cp:lastPrinted>
  <dcterms:created xsi:type="dcterms:W3CDTF">2022-03-31T17:17:00Z</dcterms:created>
  <dcterms:modified xsi:type="dcterms:W3CDTF">2022-12-04T12:47:00Z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