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9B26" w14:textId="77777777" w:rsidR="003124FF" w:rsidRPr="00036F8B" w:rsidRDefault="00650D48" w:rsidP="009A6EA4">
      <w:pPr>
        <w:pStyle w:val="Title"/>
        <w:rPr>
          <w:b w:val="0"/>
          <w:color w:val="000000" w:themeColor="text1"/>
          <w:sz w:val="20"/>
          <w:szCs w:val="20"/>
        </w:rPr>
      </w:pPr>
      <w:r w:rsidRPr="00036F8B">
        <w:rPr>
          <w:b w:val="0"/>
          <w:color w:val="000000" w:themeColor="text1"/>
          <w:sz w:val="20"/>
          <w:szCs w:val="20"/>
        </w:rPr>
        <w:t>HCL TSS ASSESSMENT</w:t>
      </w:r>
    </w:p>
    <w:p w14:paraId="489FA944" w14:textId="49B5E1A3" w:rsidR="00B10CB7" w:rsidRPr="00DA7F86" w:rsidRDefault="00CA218C" w:rsidP="0079634B">
      <w:pPr>
        <w:pStyle w:val="Heading1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DQ_</w:t>
      </w:r>
      <w:r w:rsidR="00C617A5">
        <w:rPr>
          <w:color w:val="000000" w:themeColor="text1"/>
          <w:sz w:val="24"/>
          <w:szCs w:val="20"/>
        </w:rPr>
        <w:t>CORE</w:t>
      </w:r>
      <w:r>
        <w:rPr>
          <w:color w:val="000000" w:themeColor="text1"/>
          <w:sz w:val="24"/>
          <w:szCs w:val="20"/>
        </w:rPr>
        <w:t>_</w:t>
      </w:r>
      <w:r w:rsidR="00C617A5">
        <w:rPr>
          <w:color w:val="000000" w:themeColor="text1"/>
          <w:sz w:val="24"/>
          <w:szCs w:val="20"/>
        </w:rPr>
        <w:t>JAVA</w:t>
      </w:r>
      <w:r>
        <w:rPr>
          <w:color w:val="000000" w:themeColor="text1"/>
          <w:sz w:val="24"/>
          <w:szCs w:val="20"/>
        </w:rPr>
        <w:t>_</w:t>
      </w:r>
      <w:r w:rsidR="00FC258D">
        <w:rPr>
          <w:color w:val="000000" w:themeColor="text1"/>
          <w:sz w:val="24"/>
          <w:szCs w:val="20"/>
        </w:rPr>
        <w:t>1</w:t>
      </w:r>
      <w:r w:rsidR="00BB000C">
        <w:rPr>
          <w:color w:val="000000" w:themeColor="text1"/>
          <w:sz w:val="24"/>
          <w:szCs w:val="20"/>
        </w:rPr>
        <w:t>1</w:t>
      </w:r>
    </w:p>
    <w:p w14:paraId="302D72D7" w14:textId="004FF144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</w:t>
      </w:r>
      <w:r w:rsidR="002657F7" w:rsidRPr="00036F8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B22CDF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5"/>
        <w:gridCol w:w="666"/>
      </w:tblGrid>
      <w:tr w:rsidR="00FB73C7" w:rsidRPr="00036F8B" w14:paraId="4AE3CA3D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B737A" w14:textId="7CE88F77" w:rsidR="00366C32" w:rsidRPr="00036F8B" w:rsidRDefault="00D9703C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is </w:t>
            </w:r>
            <w:r w:rsidR="00B22CDF">
              <w:rPr>
                <w:color w:val="000000" w:themeColor="text1"/>
                <w:szCs w:val="20"/>
              </w:rPr>
              <w:t xml:space="preserve">not </w:t>
            </w:r>
            <w:r>
              <w:rPr>
                <w:color w:val="000000" w:themeColor="text1"/>
                <w:szCs w:val="20"/>
              </w:rPr>
              <w:t>true?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F33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631287" w:rsidRPr="00036F8B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9ABE39E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506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3CC9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E887877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1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B1F2" w14:textId="0E80B7A7" w:rsidR="0066496D" w:rsidRPr="00036F8B" w:rsidRDefault="0066496D" w:rsidP="00631287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3E5F50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6DE6E7B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481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8D66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5BFCA15C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111C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59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507654F" w14:textId="77777777" w:rsidTr="002657F7">
        <w:trPr>
          <w:cantSplit/>
          <w:tblHeader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1B2B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A04C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37E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E71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9018B1" w:rsidRPr="00036F8B" w14:paraId="353F8D10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4165" w14:textId="77777777" w:rsidR="009018B1" w:rsidRPr="00AD1744" w:rsidRDefault="009018B1" w:rsidP="009018B1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AD1744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C79448" w14:textId="240CCD28" w:rsidR="0044537D" w:rsidRPr="00AD1744" w:rsidRDefault="00B22CDF" w:rsidP="00BA01BE">
            <w:pPr>
              <w:spacing w:after="0" w:line="240" w:lineRule="auto"/>
              <w:textAlignment w:val="baseline"/>
              <w:rPr>
                <w:rFonts w:ascii="Arial" w:hAnsi="Arial" w:cs="Arial"/>
                <w:highlight w:val="yellow"/>
              </w:rPr>
            </w:pPr>
            <w:r w:rsidRPr="00AD1744">
              <w:rPr>
                <w:rFonts w:ascii="Arial" w:hAnsi="Arial" w:cs="Arial"/>
                <w:highlight w:val="yellow"/>
              </w:rPr>
              <w:t>Runnable interface has abstract run method in it that return</w:t>
            </w:r>
            <w:r w:rsidR="00537173" w:rsidRPr="00AD1744">
              <w:rPr>
                <w:rFonts w:ascii="Arial" w:hAnsi="Arial" w:cs="Arial"/>
                <w:highlight w:val="yellow"/>
              </w:rPr>
              <w:t>s</w:t>
            </w:r>
            <w:r w:rsidRPr="00AD1744">
              <w:rPr>
                <w:rFonts w:ascii="Arial" w:hAnsi="Arial" w:cs="Arial"/>
                <w:highlight w:val="yellow"/>
              </w:rPr>
              <w:t xml:space="preserve"> an integer value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09122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C8C4E" w14:textId="28CCC5B2" w:rsidR="009018B1" w:rsidRPr="007056D8" w:rsidRDefault="00440A85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100</w:t>
            </w:r>
          </w:p>
        </w:tc>
      </w:tr>
      <w:tr w:rsidR="009018B1" w:rsidRPr="00036F8B" w14:paraId="6C3FEBD8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7B0C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7D47D6" w14:textId="77777777" w:rsidR="00701FEC" w:rsidRDefault="00701FEC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you write your own exception class extending from Exception then </w:t>
            </w:r>
          </w:p>
          <w:p w14:paraId="20646C34" w14:textId="3E684288" w:rsidR="00C94A7B" w:rsidRPr="00306F1D" w:rsidRDefault="00701FEC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 comes under category of checked exception  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97CF7F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00155A" w14:textId="60AE42CD" w:rsidR="009018B1" w:rsidRPr="007056D8" w:rsidRDefault="003E5F50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D08FFBA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A89D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1C85A6" w14:textId="2FE08CFD" w:rsidR="00182FBB" w:rsidRPr="00306F1D" w:rsidRDefault="00701FEC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dead thread cannot be started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3FF976" w14:textId="2E81F1FC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51FAA3" w14:textId="162DFF43" w:rsidR="009018B1" w:rsidRPr="007056D8" w:rsidRDefault="004172BD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7BAE1896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76B79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F2BFD3" w14:textId="70811D65" w:rsidR="00182FBB" w:rsidRPr="00306F1D" w:rsidRDefault="00440A85" w:rsidP="0012251A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Thread.sleep</w:t>
            </w:r>
            <w:proofErr w:type="spellEnd"/>
            <w:r>
              <w:rPr>
                <w:rFonts w:ascii="Arial" w:hAnsi="Arial" w:cs="Arial"/>
              </w:rPr>
              <w:t>() method will move a thread from running to blocked state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5C458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A0A69" w14:textId="6D8FE18A" w:rsidR="009018B1" w:rsidRPr="007056D8" w:rsidRDefault="00440A85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5BF7A7C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266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3D9F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CE6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C51B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F9AB012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C76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2F17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8C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23F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2C6B82C8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674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2CB6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2CDD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186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8D86D1D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4ECF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30C42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9FB9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CCB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36B3F56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A2D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D984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5479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796A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3959324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9A8B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9A86D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4FC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4CB5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621D1C0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A2B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0C1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B784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64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65BF6110" w14:textId="77777777" w:rsidTr="002657F7">
        <w:trPr>
          <w:cantSplit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9D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13087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79FBA197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5730495" w14:textId="4CB34390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Q2</w:t>
      </w:r>
      <w:r w:rsidR="00CA218C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9938BB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28316ED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96F94" w14:textId="38C1411D" w:rsidR="00A5304E" w:rsidRDefault="00D67B92" w:rsidP="009938B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9938BB">
              <w:rPr>
                <w:color w:val="000000" w:themeColor="text1"/>
                <w:szCs w:val="20"/>
              </w:rPr>
              <w:t>which of the following is not true?</w:t>
            </w:r>
          </w:p>
          <w:p w14:paraId="6883A32A" w14:textId="198305CA" w:rsidR="00394F67" w:rsidRPr="00036F8B" w:rsidRDefault="00394F67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76B3" w14:textId="2001FE8E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454A3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5F1F361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628B1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C81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6833E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5BE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2CD84" w14:textId="02C5B0E2" w:rsidR="0066496D" w:rsidRPr="00036F8B" w:rsidRDefault="00454A3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FF6A3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47273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7918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A8521E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41C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0A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C9B5A73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198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439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D7F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E07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0B1E3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B52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D8A9E2" w14:textId="41E091FA" w:rsidR="00261CB1" w:rsidRPr="00036F8B" w:rsidRDefault="00FC781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You use synchronized method so that multiple threads do not enter th</w:t>
            </w:r>
            <w:r w:rsidR="00627E13">
              <w:rPr>
                <w:color w:val="000000" w:themeColor="text1"/>
                <w:szCs w:val="20"/>
              </w:rPr>
              <w:t>at</w:t>
            </w:r>
            <w:r>
              <w:rPr>
                <w:color w:val="000000" w:themeColor="text1"/>
                <w:szCs w:val="20"/>
              </w:rPr>
              <w:t xml:space="preserve"> method at the same time.</w:t>
            </w:r>
            <w:r w:rsidR="000E21B6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A2CD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67FCF" w14:textId="1502628C" w:rsidR="0066496D" w:rsidRPr="00036F8B" w:rsidRDefault="00AD6B5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FA91AE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8ACC" w14:textId="77777777" w:rsidR="0066496D" w:rsidRPr="00AD1744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AD1744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67CCA" w14:textId="56459E1C" w:rsidR="009938BB" w:rsidRPr="00AD1744" w:rsidRDefault="00FC781E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AD1744">
              <w:rPr>
                <w:color w:val="000000" w:themeColor="text1"/>
                <w:szCs w:val="20"/>
                <w:highlight w:val="yellow"/>
              </w:rPr>
              <w:t>You can</w:t>
            </w:r>
            <w:r w:rsidR="00A82BA7" w:rsidRPr="00AD1744">
              <w:rPr>
                <w:color w:val="000000" w:themeColor="text1"/>
                <w:szCs w:val="20"/>
                <w:highlight w:val="yellow"/>
              </w:rPr>
              <w:t xml:space="preserve"> </w:t>
            </w:r>
            <w:r w:rsidRPr="00AD1744">
              <w:rPr>
                <w:color w:val="000000" w:themeColor="text1"/>
                <w:szCs w:val="20"/>
                <w:highlight w:val="yellow"/>
              </w:rPr>
              <w:t>guarantee the exact sequence in which</w:t>
            </w:r>
            <w:r w:rsidR="0093770A" w:rsidRPr="00AD1744">
              <w:rPr>
                <w:color w:val="000000" w:themeColor="text1"/>
                <w:szCs w:val="20"/>
                <w:highlight w:val="yellow"/>
              </w:rPr>
              <w:t xml:space="preserve"> multiple</w:t>
            </w:r>
            <w:r w:rsidRPr="00AD1744">
              <w:rPr>
                <w:color w:val="000000" w:themeColor="text1"/>
                <w:szCs w:val="20"/>
                <w:highlight w:val="yellow"/>
              </w:rPr>
              <w:t xml:space="preserve"> threads will be executed on the CPU.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E3290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AEB6" w14:textId="24D9C85F" w:rsidR="0066496D" w:rsidRPr="00036F8B" w:rsidRDefault="00947FA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7065CE9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4F9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C04E6" w14:textId="20277463" w:rsidR="00A45F9E" w:rsidRPr="00036F8B" w:rsidRDefault="00E02800" w:rsidP="00635996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You can create thread by </w:t>
            </w:r>
            <w:r w:rsidR="00276841">
              <w:rPr>
                <w:color w:val="000000" w:themeColor="text1"/>
                <w:szCs w:val="20"/>
              </w:rPr>
              <w:t xml:space="preserve">creating an object of </w:t>
            </w:r>
            <w:r w:rsidR="00675070">
              <w:rPr>
                <w:color w:val="000000" w:themeColor="text1"/>
                <w:szCs w:val="20"/>
              </w:rPr>
              <w:t xml:space="preserve">a class that </w:t>
            </w:r>
            <w:r>
              <w:rPr>
                <w:color w:val="000000" w:themeColor="text1"/>
                <w:szCs w:val="20"/>
              </w:rPr>
              <w:t>extend</w:t>
            </w:r>
            <w:r w:rsidR="00675070">
              <w:rPr>
                <w:color w:val="000000" w:themeColor="text1"/>
                <w:szCs w:val="20"/>
              </w:rPr>
              <w:t>s</w:t>
            </w:r>
            <w:r>
              <w:rPr>
                <w:color w:val="000000" w:themeColor="text1"/>
                <w:szCs w:val="20"/>
              </w:rPr>
              <w:t xml:space="preserve"> from Thread class </w:t>
            </w:r>
            <w:r w:rsidR="00276841">
              <w:rPr>
                <w:color w:val="000000" w:themeColor="text1"/>
                <w:szCs w:val="20"/>
              </w:rPr>
              <w:t xml:space="preserve">and call </w:t>
            </w:r>
            <w:proofErr w:type="gramStart"/>
            <w:r w:rsidR="00276841">
              <w:rPr>
                <w:color w:val="000000" w:themeColor="text1"/>
                <w:szCs w:val="20"/>
              </w:rPr>
              <w:t>start(</w:t>
            </w:r>
            <w:proofErr w:type="gramEnd"/>
            <w:r w:rsidR="00276841">
              <w:rPr>
                <w:color w:val="000000" w:themeColor="text1"/>
                <w:szCs w:val="20"/>
              </w:rPr>
              <w:t>) method on it.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4ADC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C0E19" w14:textId="1E138A33" w:rsidR="0066496D" w:rsidRPr="00036F8B" w:rsidRDefault="00B4477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9E8819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4ED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A8FD1" w14:textId="77777777" w:rsidR="006761AD" w:rsidRDefault="006761AD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14A6FB28" w14:textId="77777777" w:rsidR="002800BC" w:rsidRDefault="00627E1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One of the Thread class </w:t>
            </w:r>
            <w:proofErr w:type="gramStart"/>
            <w:r>
              <w:rPr>
                <w:color w:val="000000" w:themeColor="text1"/>
                <w:szCs w:val="20"/>
              </w:rPr>
              <w:t>constructor</w:t>
            </w:r>
            <w:proofErr w:type="gramEnd"/>
            <w:r>
              <w:rPr>
                <w:color w:val="000000" w:themeColor="text1"/>
                <w:szCs w:val="20"/>
              </w:rPr>
              <w:t xml:space="preserve"> accepts parameter of type Runnable</w:t>
            </w:r>
          </w:p>
          <w:p w14:paraId="7BB92F5E" w14:textId="77777777" w:rsidR="00627E13" w:rsidRDefault="00627E13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7C41D7BC" w14:textId="711E387E" w:rsidR="00627E13" w:rsidRPr="00036F8B" w:rsidRDefault="00627E13" w:rsidP="00483456">
            <w:pPr>
              <w:pStyle w:val="Cell"/>
              <w:rPr>
                <w:color w:val="000000" w:themeColor="text1"/>
                <w:szCs w:val="20"/>
              </w:rPr>
            </w:pPr>
            <w:proofErr w:type="gramStart"/>
            <w:r>
              <w:rPr>
                <w:color w:val="000000" w:themeColor="text1"/>
                <w:szCs w:val="20"/>
              </w:rPr>
              <w:t>Thread(</w:t>
            </w:r>
            <w:proofErr w:type="gramEnd"/>
            <w:r>
              <w:rPr>
                <w:color w:val="000000" w:themeColor="text1"/>
                <w:szCs w:val="20"/>
              </w:rPr>
              <w:t>Runnable target);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E3FA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BF8E7" w14:textId="3C2A488E" w:rsidR="0066496D" w:rsidRPr="00036F8B" w:rsidRDefault="00661D1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79829C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8F9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78D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64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9B95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905127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11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F9E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EB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B5BF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A237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5CB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A5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B5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2782C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A0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DF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4F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8288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CB6411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08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A28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2954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40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9400DC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C3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15E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803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237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49BCBE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6A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B7C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3B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D8B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7E5303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96A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7A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E76EFD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3DCDB3C" w14:textId="4BCD85A7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Q3</w:t>
      </w:r>
      <w:r w:rsidR="007300F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A334B2">
        <w:rPr>
          <w:color w:val="000000" w:themeColor="text1"/>
          <w:sz w:val="20"/>
          <w:szCs w:val="20"/>
        </w:rPr>
        <w:t>SE,</w:t>
      </w:r>
      <w:r w:rsidR="005F2002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58A58ED2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061F1" w14:textId="5FCCF15C" w:rsidR="00BA2E3C" w:rsidRDefault="00591989" w:rsidP="00431F9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</w:t>
            </w:r>
            <w:r w:rsidR="00765E0F">
              <w:rPr>
                <w:color w:val="000000" w:themeColor="text1"/>
                <w:szCs w:val="20"/>
              </w:rPr>
              <w:t xml:space="preserve"> </w:t>
            </w:r>
            <w:r w:rsidR="005447EC">
              <w:rPr>
                <w:color w:val="000000" w:themeColor="text1"/>
                <w:szCs w:val="20"/>
              </w:rPr>
              <w:t>what will be output</w:t>
            </w:r>
            <w:r w:rsidR="004C3878">
              <w:rPr>
                <w:color w:val="000000" w:themeColor="text1"/>
                <w:szCs w:val="20"/>
              </w:rPr>
              <w:t xml:space="preserve"> for below code</w:t>
            </w:r>
            <w:r w:rsidR="000F0BB1">
              <w:rPr>
                <w:color w:val="000000" w:themeColor="text1"/>
                <w:szCs w:val="20"/>
              </w:rPr>
              <w:t>?</w:t>
            </w:r>
            <w:r w:rsidR="00C11803">
              <w:rPr>
                <w:color w:val="000000" w:themeColor="text1"/>
                <w:szCs w:val="20"/>
              </w:rPr>
              <w:t xml:space="preserve"> </w:t>
            </w:r>
          </w:p>
          <w:p w14:paraId="5DA8905F" w14:textId="26B769E0" w:rsidR="00D84626" w:rsidRDefault="00D84626" w:rsidP="00431F9E">
            <w:pPr>
              <w:pStyle w:val="Cell"/>
              <w:rPr>
                <w:color w:val="000000" w:themeColor="text1"/>
                <w:szCs w:val="20"/>
              </w:rPr>
            </w:pPr>
          </w:p>
          <w:p w14:paraId="7C2B9B32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2FEDC161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Main {</w:t>
            </w:r>
          </w:p>
          <w:p w14:paraId="4F207596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2B4BE30B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) {</w:t>
            </w:r>
          </w:p>
          <w:p w14:paraId="1951F7E3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789F7F9A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LoopThread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new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LoopThread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19EF235F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lang w:val="en-IN" w:eastAsia="en-IE"/>
              </w:rPr>
              <w:t>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.start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();</w:t>
            </w:r>
          </w:p>
          <w:p w14:paraId="062CA0B3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791D9471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for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int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j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=1;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j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&lt;100;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j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++)</w:t>
            </w:r>
          </w:p>
          <w:p w14:paraId="7ED4B3B3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40FED596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lang w:val="en-IN" w:eastAsia="en-IE"/>
              </w:rPr>
              <w:t>out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>"Main Thread: j = "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+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j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0B54A334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4905AED9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7A119412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0F6A5D32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  <w:p w14:paraId="7E85F4F1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7412C113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0E85FC1A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LoopThread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extends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Thread</w:t>
            </w:r>
          </w:p>
          <w:p w14:paraId="45253136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{</w:t>
            </w:r>
          </w:p>
          <w:p w14:paraId="3EDDAE32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59709C3D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run(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)</w:t>
            </w:r>
          </w:p>
          <w:p w14:paraId="5026B576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780C5FE2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for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int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=1;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i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&lt;100;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i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++)</w:t>
            </w:r>
          </w:p>
          <w:p w14:paraId="0DC75026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325A7CC6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lang w:val="en-IN" w:eastAsia="en-IE"/>
              </w:rPr>
              <w:t>out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lang w:val="en-IN" w:eastAsia="en-IE"/>
              </w:rPr>
              <w:t>LoopThread</w:t>
            </w:r>
            <w:proofErr w:type="spellEnd"/>
            <w:r>
              <w:rPr>
                <w:rFonts w:ascii="Consolas" w:hAnsi="Consolas" w:cs="Consolas"/>
                <w:color w:val="2A00FF"/>
                <w:lang w:val="en-IN" w:eastAsia="en-IE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2A00FF"/>
                <w:lang w:val="en-IN" w:eastAsia="en-IE"/>
              </w:rPr>
              <w:t>i</w:t>
            </w:r>
            <w:proofErr w:type="spellEnd"/>
            <w:r>
              <w:rPr>
                <w:rFonts w:ascii="Consolas" w:hAnsi="Consolas" w:cs="Consolas"/>
                <w:color w:val="2A00FF"/>
                <w:lang w:val="en-IN" w:eastAsia="en-IE"/>
              </w:rPr>
              <w:t xml:space="preserve"> = "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54718FE5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23AA2779" w14:textId="77777777" w:rsidR="004C3878" w:rsidRDefault="004C3878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0AD3607F" w14:textId="51B91A48" w:rsidR="009F0426" w:rsidRPr="00036F8B" w:rsidRDefault="004C3878" w:rsidP="004C3878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977D" w14:textId="0C1361C3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A61690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177A3F95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E42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B28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9813D84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5F17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E8215" w14:textId="48860030" w:rsidR="0066496D" w:rsidRPr="00036F8B" w:rsidRDefault="00D943B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A9A05E5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BB4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9A30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39DBAD4E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EF9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66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F0130D4" w14:textId="77777777" w:rsidTr="00286237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6619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A1F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BC5F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8B6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0A0A032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0304" w14:textId="77777777" w:rsidR="0066496D" w:rsidRPr="00416E8B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416E8B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12B1C0" w14:textId="4F595D5B" w:rsidR="00234134" w:rsidRPr="00416E8B" w:rsidRDefault="005479DA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416E8B">
              <w:rPr>
                <w:color w:val="000000" w:themeColor="text1"/>
                <w:szCs w:val="20"/>
                <w:highlight w:val="yellow"/>
              </w:rPr>
              <w:t xml:space="preserve">It will run by switching between two threads and </w:t>
            </w:r>
            <w:proofErr w:type="gramStart"/>
            <w:r w:rsidRPr="00416E8B">
              <w:rPr>
                <w:color w:val="000000" w:themeColor="text1"/>
                <w:szCs w:val="20"/>
                <w:highlight w:val="yellow"/>
              </w:rPr>
              <w:t>print  Main</w:t>
            </w:r>
            <w:proofErr w:type="gramEnd"/>
            <w:r w:rsidRPr="00416E8B">
              <w:rPr>
                <w:color w:val="000000" w:themeColor="text1"/>
                <w:szCs w:val="20"/>
                <w:highlight w:val="yellow"/>
              </w:rPr>
              <w:t xml:space="preserve"> Thread j and Loop Thread </w:t>
            </w:r>
            <w:proofErr w:type="spellStart"/>
            <w:r w:rsidRPr="00416E8B">
              <w:rPr>
                <w:color w:val="000000" w:themeColor="text1"/>
                <w:szCs w:val="20"/>
                <w:highlight w:val="yellow"/>
              </w:rPr>
              <w:t>i</w:t>
            </w:r>
            <w:proofErr w:type="spellEnd"/>
            <w:r w:rsidRPr="00416E8B">
              <w:rPr>
                <w:color w:val="000000" w:themeColor="text1"/>
                <w:szCs w:val="20"/>
                <w:highlight w:val="yellow"/>
              </w:rPr>
              <w:t xml:space="preserve"> values from 1 to 99.</w:t>
            </w:r>
          </w:p>
          <w:p w14:paraId="306F8DAA" w14:textId="4EC6C1BC" w:rsidR="005479DA" w:rsidRPr="00416E8B" w:rsidRDefault="005479DA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A8B1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71DD7" w14:textId="54B6D15A" w:rsidR="0066496D" w:rsidRPr="00036F8B" w:rsidRDefault="009055E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117E78C7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3E8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1D33A" w14:textId="3A032011" w:rsidR="0066496D" w:rsidRPr="00036F8B" w:rsidRDefault="004813F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  <w:r w:rsidR="0039559B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14C0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E4C36" w14:textId="0683AC1A" w:rsidR="0066496D" w:rsidRPr="00036F8B" w:rsidRDefault="00DA5C3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ACB425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36D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01D4E9" w14:textId="0EB3BF29" w:rsidR="00423F5E" w:rsidRPr="00036F8B" w:rsidRDefault="00E831CE" w:rsidP="00423F5E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1EEE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7AC61" w14:textId="481930DA" w:rsidR="0066496D" w:rsidRPr="00036F8B" w:rsidRDefault="009055E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ED6922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7BE0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2743A" w14:textId="17D02876" w:rsidR="008074BE" w:rsidRPr="00036F8B" w:rsidRDefault="0039559B" w:rsidP="00132A29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1B2C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56B97" w14:textId="05BB2BA2" w:rsidR="0066496D" w:rsidRPr="00036F8B" w:rsidRDefault="00132A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DD64E5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F8C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278F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F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C5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D44E07A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4D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5D5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0F4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920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EDCA334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478A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20F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7C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E48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C8831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5FED26B9" w14:textId="0E542901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Q4</w:t>
      </w:r>
      <w:r w:rsidR="000C46BF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C46BF">
        <w:rPr>
          <w:color w:val="000000" w:themeColor="text1"/>
          <w:sz w:val="20"/>
          <w:szCs w:val="20"/>
        </w:rPr>
        <w:t>SE,</w:t>
      </w:r>
      <w:r w:rsidR="00DD7BE0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583"/>
        <w:gridCol w:w="3433"/>
        <w:gridCol w:w="642"/>
      </w:tblGrid>
      <w:tr w:rsidR="00FB73C7" w:rsidRPr="00036F8B" w14:paraId="3504C894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8FF1D" w14:textId="0E2132C7" w:rsidR="00361BAE" w:rsidRDefault="00361BAE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lastRenderedPageBreak/>
              <w:t xml:space="preserve">State </w:t>
            </w:r>
            <w:r w:rsidR="003B5384">
              <w:rPr>
                <w:color w:val="000000" w:themeColor="text1"/>
                <w:szCs w:val="20"/>
              </w:rPr>
              <w:t>what is output of below code</w:t>
            </w:r>
            <w:r w:rsidR="00DC0C55">
              <w:rPr>
                <w:color w:val="000000" w:themeColor="text1"/>
                <w:szCs w:val="20"/>
              </w:rPr>
              <w:t>?</w:t>
            </w:r>
            <w:r w:rsidR="009D08EA">
              <w:rPr>
                <w:color w:val="000000" w:themeColor="text1"/>
                <w:szCs w:val="20"/>
              </w:rPr>
              <w:t xml:space="preserve"> </w:t>
            </w:r>
          </w:p>
          <w:p w14:paraId="118D1432" w14:textId="77777777" w:rsidR="00763893" w:rsidRDefault="00763893" w:rsidP="00361BAE">
            <w:pPr>
              <w:pStyle w:val="Cell"/>
              <w:rPr>
                <w:color w:val="000000" w:themeColor="text1"/>
                <w:szCs w:val="20"/>
              </w:rPr>
            </w:pPr>
          </w:p>
          <w:p w14:paraId="63E15717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Emp {</w:t>
            </w:r>
          </w:p>
          <w:p w14:paraId="56D70C5C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1301FAB1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private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int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color w:val="0000C0"/>
                <w:u w:val="single"/>
                <w:lang w:val="en-IN" w:eastAsia="en-IE"/>
              </w:rPr>
              <w:t>empid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;</w:t>
            </w:r>
          </w:p>
          <w:p w14:paraId="4DFB26E6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37103426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03AD738B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Emp(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)</w:t>
            </w:r>
          </w:p>
          <w:p w14:paraId="303657E4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2FD688BE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this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</w:t>
            </w:r>
            <w:r>
              <w:rPr>
                <w:rFonts w:ascii="Consolas" w:hAnsi="Consolas" w:cs="Consolas"/>
                <w:color w:val="0000C0"/>
                <w:lang w:val="en-IN" w:eastAsia="en-IE"/>
              </w:rPr>
              <w:t>empid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=8;</w:t>
            </w:r>
          </w:p>
          <w:p w14:paraId="54489C5E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40972AD9" w14:textId="77777777" w:rsidR="00072D03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00A39699" w14:textId="60390281" w:rsidR="006579F1" w:rsidRDefault="00072D03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 xml:space="preserve">   </w:t>
            </w:r>
            <w:proofErr w:type="gramStart"/>
            <w:r w:rsidR="006579F1"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 w:rsidR="006579F1">
              <w:rPr>
                <w:rFonts w:ascii="Consolas" w:hAnsi="Consolas" w:cs="Consolas"/>
                <w:color w:val="000000"/>
                <w:lang w:val="en-IN" w:eastAsia="en-IE"/>
              </w:rPr>
              <w:t xml:space="preserve">  </w:t>
            </w:r>
            <w:r w:rsidR="006579F1"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proofErr w:type="gramEnd"/>
            <w:r w:rsidR="006579F1"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 w:rsidR="006579F1"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 w:rsidR="006579F1"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r w:rsidR="006579F1">
              <w:rPr>
                <w:rFonts w:ascii="Consolas" w:hAnsi="Consolas" w:cs="Consolas"/>
                <w:color w:val="000000"/>
                <w:lang w:val="en-IN" w:eastAsia="en-IE"/>
              </w:rPr>
              <w:t>TestCase</w:t>
            </w:r>
            <w:proofErr w:type="spellEnd"/>
            <w:r w:rsidR="006579F1">
              <w:rPr>
                <w:rFonts w:ascii="Consolas" w:hAnsi="Consolas" w:cs="Consolas"/>
                <w:color w:val="000000"/>
                <w:lang w:val="en-IN" w:eastAsia="en-IE"/>
              </w:rPr>
              <w:t xml:space="preserve"> {</w:t>
            </w:r>
          </w:p>
          <w:p w14:paraId="1ED513E5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6F690764" w14:textId="1AEA1294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meth1()</w:t>
            </w:r>
          </w:p>
          <w:p w14:paraId="2B4D6C72" w14:textId="412D3533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54461CDE" w14:textId="5DB084B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lang w:val="en-IN" w:eastAsia="en-IE"/>
              </w:rPr>
              <w:t>out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>"static meth1 in static inner</w:t>
            </w:r>
            <w:r w:rsidR="001B0536">
              <w:rPr>
                <w:rFonts w:ascii="Consolas" w:hAnsi="Consolas" w:cs="Consolas"/>
                <w:color w:val="2A00FF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>class</w:t>
            </w:r>
            <w:r w:rsidR="003F04F7">
              <w:rPr>
                <w:rFonts w:ascii="Consolas" w:hAnsi="Consolas" w:cs="Consolas"/>
                <w:color w:val="2A00FF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>"</w:t>
            </w:r>
            <w:r w:rsidR="001B0536">
              <w:rPr>
                <w:rFonts w:ascii="Consolas" w:hAnsi="Consolas" w:cs="Consolas"/>
                <w:color w:val="2A00FF"/>
                <w:lang w:val="en-IN" w:eastAsia="en-IE"/>
              </w:rPr>
              <w:t>+</w:t>
            </w:r>
            <w:proofErr w:type="spellStart"/>
            <w:proofErr w:type="gramStart"/>
            <w:r w:rsidR="001B0536">
              <w:rPr>
                <w:rFonts w:ascii="Consolas" w:hAnsi="Consolas" w:cs="Consolas"/>
                <w:color w:val="2A00FF"/>
                <w:lang w:val="en-IN" w:eastAsia="en-IE"/>
              </w:rPr>
              <w:t>this.empid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20CE471E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248B14E7" w14:textId="2863E23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06ADB4F1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478EFA51" w14:textId="61CF9E3C" w:rsidR="006579F1" w:rsidRDefault="00072D03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 </w:t>
            </w:r>
            <w:r w:rsidR="006579F1"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 w:rsidR="006579F1"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5325D9D4" w14:textId="1AFD64B3" w:rsidR="006579F1" w:rsidRDefault="006E32B4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  </w:t>
            </w:r>
            <w:r w:rsidR="006579F1"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  <w:p w14:paraId="6E228323" w14:textId="77777777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3D0DCFD9" w14:textId="56E1FE3A" w:rsidR="006579F1" w:rsidRDefault="006579F1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  <w:p w14:paraId="5B6D0020" w14:textId="77777777" w:rsidR="006E32B4" w:rsidRDefault="006E32B4" w:rsidP="006E32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A</w:t>
            </w:r>
          </w:p>
          <w:p w14:paraId="7FAAAC21" w14:textId="77777777" w:rsidR="006E32B4" w:rsidRDefault="006E32B4" w:rsidP="006E32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{</w:t>
            </w:r>
          </w:p>
          <w:p w14:paraId="093883DE" w14:textId="22B7441B" w:rsidR="006E32B4" w:rsidRDefault="006E32B4" w:rsidP="006E32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)</w:t>
            </w:r>
          </w:p>
          <w:p w14:paraId="58279E2F" w14:textId="77777777" w:rsidR="006E32B4" w:rsidRDefault="006E32B4" w:rsidP="006E32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02EC564E" w14:textId="77777777" w:rsidR="006E32B4" w:rsidRDefault="006E32B4" w:rsidP="006E32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 xml:space="preserve">  </w:t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Emp.TestCase.</w:t>
            </w:r>
            <w:r>
              <w:rPr>
                <w:rFonts w:ascii="Consolas" w:hAnsi="Consolas" w:cs="Consolas"/>
                <w:i/>
                <w:iCs/>
                <w:color w:val="000000"/>
                <w:lang w:val="en-IN" w:eastAsia="en-IE"/>
              </w:rPr>
              <w:t>meth</w:t>
            </w:r>
            <w:proofErr w:type="gramEnd"/>
            <w:r>
              <w:rPr>
                <w:rFonts w:ascii="Consolas" w:hAnsi="Consolas" w:cs="Consolas"/>
                <w:i/>
                <w:iCs/>
                <w:color w:val="000000"/>
                <w:lang w:val="en-IN" w:eastAsia="en-IE"/>
              </w:rPr>
              <w:t>1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();</w:t>
            </w:r>
          </w:p>
          <w:p w14:paraId="3FB7B106" w14:textId="77777777" w:rsidR="006E32B4" w:rsidRDefault="006E32B4" w:rsidP="006E32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050EFFFD" w14:textId="77777777" w:rsidR="006E32B4" w:rsidRDefault="006E32B4" w:rsidP="006E32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  <w:p w14:paraId="2B7F37FF" w14:textId="77777777" w:rsidR="006E32B4" w:rsidRDefault="006E32B4" w:rsidP="006E32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36E2D27C" w14:textId="77777777" w:rsidR="006E32B4" w:rsidRDefault="006E32B4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46C6C4D3" w14:textId="77777777" w:rsidR="003B5384" w:rsidRDefault="003B5384" w:rsidP="00361BAE">
            <w:pPr>
              <w:pStyle w:val="Cell"/>
              <w:rPr>
                <w:color w:val="000000" w:themeColor="text1"/>
                <w:szCs w:val="20"/>
              </w:rPr>
            </w:pPr>
          </w:p>
          <w:p w14:paraId="27F37FB2" w14:textId="67DAC8EE" w:rsidR="009D37F6" w:rsidRPr="00036F8B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862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427A81D9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FA3C5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A73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0594105D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4419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1CF1" w14:textId="670AB4DD" w:rsidR="0066496D" w:rsidRPr="00036F8B" w:rsidRDefault="0066496D" w:rsidP="00483456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A9324A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36C790D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465D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1A2A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86915C8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BF9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C65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60A0C596" w14:textId="77777777" w:rsidTr="00FF7F00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5E37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458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85A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7BB7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2E94AAB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EC2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853C8" w14:textId="39985596" w:rsidR="0066496D" w:rsidRPr="00036F8B" w:rsidRDefault="0022768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301A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A0B6" w14:textId="2C1523C7" w:rsidR="0066496D" w:rsidRPr="00036F8B" w:rsidRDefault="00FE32C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A7C308A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2792E" w14:textId="77777777" w:rsidR="0066496D" w:rsidRPr="00416E8B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416E8B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FCBAD" w14:textId="0DAF1360" w:rsidR="0066496D" w:rsidRPr="00416E8B" w:rsidRDefault="00E40F47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416E8B">
              <w:rPr>
                <w:color w:val="000000" w:themeColor="text1"/>
                <w:szCs w:val="20"/>
                <w:highlight w:val="yellow"/>
              </w:rPr>
              <w:t xml:space="preserve">Compiler error </w:t>
            </w:r>
            <w:proofErr w:type="gramStart"/>
            <w:r w:rsidR="00FF7F00" w:rsidRPr="00416E8B">
              <w:rPr>
                <w:color w:val="000000" w:themeColor="text1"/>
                <w:szCs w:val="20"/>
                <w:highlight w:val="yellow"/>
              </w:rPr>
              <w:t>-  cannot</w:t>
            </w:r>
            <w:proofErr w:type="gramEnd"/>
            <w:r w:rsidR="00FF7F00" w:rsidRPr="00416E8B">
              <w:rPr>
                <w:color w:val="000000" w:themeColor="text1"/>
                <w:szCs w:val="20"/>
                <w:highlight w:val="yellow"/>
              </w:rPr>
              <w:t xml:space="preserve"> use this in  static context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5905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B03E" w14:textId="0704287B" w:rsidR="0066496D" w:rsidRPr="00036F8B" w:rsidRDefault="00F62B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B975FEC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D4D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FAC1E" w14:textId="77777777" w:rsidR="00DC0C55" w:rsidRDefault="0022768A" w:rsidP="00DC0C5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Program will run successfully and</w:t>
            </w:r>
          </w:p>
          <w:p w14:paraId="0FCF0A97" w14:textId="77777777" w:rsidR="0022768A" w:rsidRDefault="0022768A" w:rsidP="00DC0C5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Print below output on </w:t>
            </w:r>
            <w:proofErr w:type="gramStart"/>
            <w:r>
              <w:rPr>
                <w:color w:val="000000" w:themeColor="text1"/>
                <w:szCs w:val="20"/>
              </w:rPr>
              <w:t>console:-</w:t>
            </w:r>
            <w:proofErr w:type="gramEnd"/>
          </w:p>
          <w:p w14:paraId="700464CA" w14:textId="77777777" w:rsidR="0022768A" w:rsidRDefault="0022768A" w:rsidP="00DC0C55">
            <w:pPr>
              <w:pStyle w:val="Cell"/>
              <w:rPr>
                <w:color w:val="000000" w:themeColor="text1"/>
                <w:szCs w:val="20"/>
              </w:rPr>
            </w:pPr>
          </w:p>
          <w:p w14:paraId="3617B9C9" w14:textId="116404B5" w:rsidR="0022768A" w:rsidRPr="00036F8B" w:rsidRDefault="003F04F7" w:rsidP="0022768A">
            <w:pPr>
              <w:pStyle w:val="Cell"/>
              <w:rPr>
                <w:color w:val="000000" w:themeColor="text1"/>
                <w:szCs w:val="20"/>
              </w:rPr>
            </w:pPr>
            <w:r w:rsidRPr="00FF7F00">
              <w:rPr>
                <w:color w:val="000000" w:themeColor="text1"/>
                <w:szCs w:val="20"/>
              </w:rPr>
              <w:t>static meth1 in static inner class 8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F15A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EAC5D" w14:textId="7402F276" w:rsidR="0066496D" w:rsidRPr="00036F8B" w:rsidRDefault="00037F5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67EA64B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CF6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C8720" w14:textId="6D582E32" w:rsidR="0066496D" w:rsidRPr="00036F8B" w:rsidRDefault="00CD4AB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</w:t>
            </w:r>
            <w:r w:rsidR="006A6EBC">
              <w:rPr>
                <w:color w:val="000000" w:themeColor="text1"/>
                <w:szCs w:val="20"/>
              </w:rPr>
              <w:t xml:space="preserve"> of the above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88EE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ED0D7" w14:textId="36B16779" w:rsidR="0066496D" w:rsidRPr="00036F8B" w:rsidRDefault="00F62B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B2CC29D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4B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5B8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A11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FAE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4EAE7A7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301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A51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3BD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D5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5C7110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D5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FB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41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DF1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842001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48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9BB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733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57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605631E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CA9F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06BC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7F7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1B6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216D55F3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lastRenderedPageBreak/>
        <w:t> </w:t>
      </w:r>
    </w:p>
    <w:p w14:paraId="7A871048" w14:textId="796A6E6D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Q5</w:t>
      </w:r>
      <w:r w:rsidR="00640728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640728">
        <w:rPr>
          <w:color w:val="000000" w:themeColor="text1"/>
          <w:sz w:val="20"/>
          <w:szCs w:val="20"/>
        </w:rPr>
        <w:t>SE,</w:t>
      </w:r>
      <w:r w:rsidR="00493FFA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546DCE" w:rsidRPr="00036F8B" w14:paraId="6D8D73BC" w14:textId="77777777" w:rsidTr="00E57D21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9DFDF" w14:textId="77777777" w:rsidR="00546DCE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what is output of below code? </w:t>
            </w:r>
          </w:p>
          <w:p w14:paraId="2DBE520B" w14:textId="77777777" w:rsidR="00546DCE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</w:p>
          <w:p w14:paraId="795E3647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Emp {</w:t>
            </w:r>
          </w:p>
          <w:p w14:paraId="2E552A2B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143F8E83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private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int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color w:val="0000C0"/>
                <w:u w:val="single"/>
                <w:lang w:val="en-IN" w:eastAsia="en-IE"/>
              </w:rPr>
              <w:t>empid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;</w:t>
            </w:r>
          </w:p>
          <w:p w14:paraId="654AF7BA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080E86FF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305D91BF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Emp(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)</w:t>
            </w:r>
          </w:p>
          <w:p w14:paraId="10AD0D34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59E03BF0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this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</w:t>
            </w:r>
            <w:r>
              <w:rPr>
                <w:rFonts w:ascii="Consolas" w:hAnsi="Consolas" w:cs="Consolas"/>
                <w:color w:val="0000C0"/>
                <w:lang w:val="en-IN" w:eastAsia="en-IE"/>
              </w:rPr>
              <w:t>empid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=8;</w:t>
            </w:r>
          </w:p>
          <w:p w14:paraId="0A683AEF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5BA9A702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1678DCCF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 xml:space="preserve">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TestCase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{</w:t>
            </w:r>
          </w:p>
          <w:p w14:paraId="35BBA5F3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7ADA3051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meth1()</w:t>
            </w:r>
          </w:p>
          <w:p w14:paraId="1F7C99D9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0A26EE94" w14:textId="51BBBAC2" w:rsidR="00546DCE" w:rsidRDefault="00A432FF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       </w:t>
            </w:r>
            <w:proofErr w:type="spellStart"/>
            <w:r w:rsidR="00546DCE">
              <w:rPr>
                <w:rFonts w:ascii="Consolas" w:hAnsi="Consolas" w:cs="Consolas"/>
                <w:color w:val="000000"/>
                <w:lang w:val="en-IN" w:eastAsia="en-IE"/>
              </w:rPr>
              <w:t>System.</w:t>
            </w:r>
            <w:r w:rsidR="00546DCE">
              <w:rPr>
                <w:rFonts w:ascii="Consolas" w:hAnsi="Consolas" w:cs="Consolas"/>
                <w:b/>
                <w:bCs/>
                <w:i/>
                <w:iCs/>
                <w:color w:val="0000C0"/>
                <w:lang w:val="en-IN" w:eastAsia="en-IE"/>
              </w:rPr>
              <w:t>out</w:t>
            </w:r>
            <w:r w:rsidR="00546DCE">
              <w:rPr>
                <w:rFonts w:ascii="Consolas" w:hAnsi="Consolas" w:cs="Consolas"/>
                <w:color w:val="000000"/>
                <w:lang w:val="en-IN" w:eastAsia="en-IE"/>
              </w:rPr>
              <w:t>.println</w:t>
            </w:r>
            <w:proofErr w:type="spellEnd"/>
            <w:r w:rsidR="00546DCE"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r w:rsidR="00546DCE">
              <w:rPr>
                <w:rFonts w:ascii="Consolas" w:hAnsi="Consolas" w:cs="Consolas"/>
                <w:color w:val="2A00FF"/>
                <w:lang w:val="en-IN" w:eastAsia="en-IE"/>
              </w:rPr>
              <w:t>"static meth1 in static inner class"</w:t>
            </w:r>
            <w:r w:rsidR="00546DCE"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129B67F4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6EEFBA5A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7DCD102B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3EF23D07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 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6E1C15AC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  }</w:t>
            </w:r>
          </w:p>
          <w:p w14:paraId="46786969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1470B9CA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  <w:p w14:paraId="4394294A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A</w:t>
            </w:r>
          </w:p>
          <w:p w14:paraId="2600CA7C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{</w:t>
            </w:r>
          </w:p>
          <w:p w14:paraId="0764BF48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)</w:t>
            </w:r>
          </w:p>
          <w:p w14:paraId="3F0AE487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1FEDF1CD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 xml:space="preserve">  </w:t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Emp.TestCase.</w:t>
            </w:r>
            <w:r>
              <w:rPr>
                <w:rFonts w:ascii="Consolas" w:hAnsi="Consolas" w:cs="Consolas"/>
                <w:i/>
                <w:iCs/>
                <w:color w:val="000000"/>
                <w:lang w:val="en-IN" w:eastAsia="en-IE"/>
              </w:rPr>
              <w:t>meth</w:t>
            </w:r>
            <w:proofErr w:type="gramEnd"/>
            <w:r>
              <w:rPr>
                <w:rFonts w:ascii="Consolas" w:hAnsi="Consolas" w:cs="Consolas"/>
                <w:i/>
                <w:iCs/>
                <w:color w:val="000000"/>
                <w:lang w:val="en-IN" w:eastAsia="en-IE"/>
              </w:rPr>
              <w:t>1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();</w:t>
            </w:r>
          </w:p>
          <w:p w14:paraId="06620863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79E8794E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  <w:p w14:paraId="6682A024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3C467A31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76CA7FF7" w14:textId="77777777" w:rsidR="00546DCE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</w:p>
          <w:p w14:paraId="519C2296" w14:textId="77777777" w:rsidR="00546DCE" w:rsidRPr="00036F8B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7B812" w14:textId="77777777" w:rsidR="00546DCE" w:rsidRPr="00036F8B" w:rsidRDefault="00546DCE" w:rsidP="00E57D21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793B5D3C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CD9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2B1C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6C44F7F9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B23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6E0A6" w14:textId="207D2D65" w:rsidR="0066496D" w:rsidRPr="00036F8B" w:rsidRDefault="004E61F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5889899A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0A1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C6EF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5550E2A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D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C8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BD613BD" w14:textId="77777777" w:rsidTr="000F057A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3E5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C9A3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31E0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43C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88DCD68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FE38" w14:textId="77777777" w:rsidR="0066496D" w:rsidRPr="00D309FD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D309FD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66FD42" w14:textId="77777777" w:rsidR="0066496D" w:rsidRPr="00D309FD" w:rsidRDefault="008F5FCF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D309FD">
              <w:rPr>
                <w:color w:val="000000" w:themeColor="text1"/>
                <w:szCs w:val="20"/>
                <w:highlight w:val="yellow"/>
              </w:rPr>
              <w:t>C</w:t>
            </w:r>
            <w:r w:rsidR="00D76D3F" w:rsidRPr="00D309FD">
              <w:rPr>
                <w:color w:val="000000" w:themeColor="text1"/>
                <w:szCs w:val="20"/>
                <w:highlight w:val="yellow"/>
              </w:rPr>
              <w:t>ode will run and print the output:</w:t>
            </w:r>
          </w:p>
          <w:p w14:paraId="36888BE7" w14:textId="310EB820" w:rsidR="00D76D3F" w:rsidRPr="00D309FD" w:rsidRDefault="00D76D3F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D309FD">
              <w:rPr>
                <w:color w:val="000000" w:themeColor="text1"/>
                <w:szCs w:val="20"/>
                <w:highlight w:val="yellow"/>
              </w:rPr>
              <w:t>static meth1 in static inner class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BE36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0A383" w14:textId="5CD1DEA4" w:rsidR="0066496D" w:rsidRPr="00036F8B" w:rsidRDefault="000F2A3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5C251A29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C91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7C3E2" w14:textId="56B9C1D6" w:rsidR="00493FFA" w:rsidRPr="00036F8B" w:rsidRDefault="008F5FC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270B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C1958" w14:textId="15163A63" w:rsidR="0066496D" w:rsidRPr="00036F8B" w:rsidRDefault="00B6383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5474A84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84E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BEB2E" w14:textId="23563516" w:rsidR="008F5FCF" w:rsidRPr="00036F8B" w:rsidRDefault="00963C6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211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395D1" w14:textId="1888B10B" w:rsidR="0066496D" w:rsidRPr="00036F8B" w:rsidRDefault="000F2A3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0408927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90C0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781E0C" w14:textId="0EF1AC86" w:rsidR="008F5FCF" w:rsidRPr="00036F8B" w:rsidRDefault="00B4696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5756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67984" w14:textId="61DC0871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82B11F7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A92F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892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C0A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1FA4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09C5E6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9DF63E7" w14:textId="0237EFD1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Q6</w:t>
      </w:r>
      <w:r w:rsidR="0071209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71209B">
        <w:rPr>
          <w:color w:val="000000" w:themeColor="text1"/>
          <w:sz w:val="20"/>
          <w:szCs w:val="20"/>
        </w:rPr>
        <w:t>SE,</w:t>
      </w:r>
      <w:r w:rsidR="0069609D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7A21DDEB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94A93" w14:textId="2A51BD8D" w:rsidR="00A611AA" w:rsidRPr="00C55FE6" w:rsidRDefault="00234B9D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C55FE6">
              <w:rPr>
                <w:rFonts w:ascii="Arial" w:hAnsi="Arial" w:cs="Arial"/>
                <w:color w:val="000000" w:themeColor="text1"/>
              </w:rPr>
              <w:t xml:space="preserve">State which of the following </w:t>
            </w:r>
            <w:r w:rsidR="00A5348B" w:rsidRPr="00C55FE6">
              <w:rPr>
                <w:rFonts w:ascii="Arial" w:hAnsi="Arial" w:cs="Arial"/>
                <w:color w:val="000000" w:themeColor="text1"/>
              </w:rPr>
              <w:t>is not</w:t>
            </w:r>
            <w:r w:rsidRPr="00C55FE6">
              <w:rPr>
                <w:rFonts w:ascii="Arial" w:hAnsi="Arial" w:cs="Arial"/>
                <w:color w:val="000000" w:themeColor="text1"/>
              </w:rPr>
              <w:t xml:space="preserve"> true?</w:t>
            </w:r>
          </w:p>
          <w:p w14:paraId="527AFF71" w14:textId="77777777" w:rsidR="00191DCA" w:rsidRDefault="00191DC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7E398B19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2A084267" w14:textId="145671A7" w:rsidR="00A16001" w:rsidRPr="00036F8B" w:rsidRDefault="00A16001" w:rsidP="006C4B3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26B6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15E23DFF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B7D5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BEA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583A1F20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2C2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72603" w14:textId="1124F030" w:rsidR="0066496D" w:rsidRPr="00036F8B" w:rsidRDefault="000C6A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7353D9B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8E6E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E919E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1911224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929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4E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4C2B0B55" w14:textId="77777777" w:rsidTr="0093782D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1A8A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EC8C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9858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3B8F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AD479BC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E998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51EEC" w14:textId="2C92D370" w:rsidR="0013110E" w:rsidRPr="00036F8B" w:rsidRDefault="00234B9D" w:rsidP="0013110E">
            <w:pPr>
              <w:autoSpaceDE w:val="0"/>
              <w:autoSpaceDN w:val="0"/>
              <w:adjustRightInd w:val="0"/>
              <w:spacing w:before="0" w:after="0" w:line="240" w:lineRule="auto"/>
              <w:ind w:firstLine="1"/>
              <w:jc w:val="left"/>
              <w:rPr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Thread.currentThread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).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getName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 xml:space="preserve">() can be used to print the name of thread that’s executing on the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cpu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at that point in time.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00AC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9E289" w14:textId="429A5F96" w:rsidR="0066496D" w:rsidRPr="00036F8B" w:rsidRDefault="00234B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E7725DC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F0493" w14:textId="77777777" w:rsidR="0066496D" w:rsidRPr="00D309FD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D309FD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F15F07" w14:textId="77777777" w:rsidR="009D3A03" w:rsidRPr="00D309FD" w:rsidRDefault="009D3A03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</w:p>
          <w:p w14:paraId="166F6F2B" w14:textId="7BC934C9" w:rsidR="00234B9D" w:rsidRPr="00D309FD" w:rsidRDefault="00234B9D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D309FD">
              <w:rPr>
                <w:color w:val="000000" w:themeColor="text1"/>
                <w:szCs w:val="20"/>
                <w:highlight w:val="yellow"/>
              </w:rPr>
              <w:t xml:space="preserve">When thread wakes up from </w:t>
            </w:r>
            <w:proofErr w:type="spellStart"/>
            <w:r w:rsidRPr="00D309FD">
              <w:rPr>
                <w:color w:val="000000" w:themeColor="text1"/>
                <w:szCs w:val="20"/>
                <w:highlight w:val="yellow"/>
              </w:rPr>
              <w:t>Thread.sleep</w:t>
            </w:r>
            <w:proofErr w:type="spellEnd"/>
            <w:r w:rsidRPr="00D309FD">
              <w:rPr>
                <w:color w:val="000000" w:themeColor="text1"/>
                <w:szCs w:val="20"/>
                <w:highlight w:val="yellow"/>
              </w:rPr>
              <w:t>() method it goes directly into running state.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8908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D3E97" w14:textId="024409D2" w:rsidR="0066496D" w:rsidRPr="00036F8B" w:rsidRDefault="00234B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5DCBAAA0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43E4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058C45" w14:textId="574B7D36" w:rsidR="00645729" w:rsidRPr="00036F8B" w:rsidRDefault="00AB0BAE" w:rsidP="0064572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Thread goes from new to ready state when you call </w:t>
            </w:r>
            <w:proofErr w:type="gramStart"/>
            <w:r>
              <w:rPr>
                <w:color w:val="000000" w:themeColor="text1"/>
                <w:szCs w:val="20"/>
              </w:rPr>
              <w:t>start</w:t>
            </w:r>
            <w:r w:rsidR="00B73F41">
              <w:rPr>
                <w:color w:val="000000" w:themeColor="text1"/>
                <w:szCs w:val="20"/>
              </w:rPr>
              <w:t>(</w:t>
            </w:r>
            <w:proofErr w:type="gramEnd"/>
            <w:r w:rsidR="00B73F41">
              <w:rPr>
                <w:color w:val="000000" w:themeColor="text1"/>
                <w:szCs w:val="20"/>
              </w:rPr>
              <w:t xml:space="preserve">) </w:t>
            </w:r>
            <w:r>
              <w:rPr>
                <w:color w:val="000000" w:themeColor="text1"/>
                <w:szCs w:val="20"/>
              </w:rPr>
              <w:t>method on it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31D8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11552" w14:textId="5A760BD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B388986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DB30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A4439" w14:textId="58DFA512" w:rsidR="009B0EDF" w:rsidRPr="00036F8B" w:rsidRDefault="00AB0BA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When thread comes out of blocked state it goes to ready state instead of running state.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8246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8B019" w14:textId="6B4EC23C" w:rsidR="0066496D" w:rsidRPr="00036F8B" w:rsidRDefault="006457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0179214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A1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ED5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D8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8BF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885572D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BD7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E8A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45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5E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C05CFCC" w14:textId="6D60CC19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601AD7D" w14:textId="6E0CB29A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Q7</w:t>
      </w:r>
      <w:r w:rsidR="0058580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585806">
        <w:rPr>
          <w:color w:val="000000" w:themeColor="text1"/>
          <w:sz w:val="20"/>
          <w:szCs w:val="20"/>
        </w:rPr>
        <w:t>SE,</w:t>
      </w:r>
      <w:r w:rsidR="00C90950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6E80F5AE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3FA04" w14:textId="5471D5FE" w:rsidR="0087646F" w:rsidRDefault="00F51AA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which of the following is true?</w:t>
            </w:r>
          </w:p>
          <w:p w14:paraId="596948DC" w14:textId="3B548554" w:rsidR="00603FE4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FF75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211C7BD0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E0D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F43E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C2C04ED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6A9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383B" w14:textId="54A6D51C" w:rsidR="0066496D" w:rsidRPr="00036F8B" w:rsidRDefault="00B42C5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AFEE49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DB9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6852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D9F9754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1F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F34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AC9F5DE" w14:textId="77777777" w:rsidTr="00524D6B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33F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FDC1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D87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E0D1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5C72AB3C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0CE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DF028" w14:textId="6A0FB9F6" w:rsidR="00603FE4" w:rsidRPr="00036F8B" w:rsidRDefault="00F51AAE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throw clause is used to rethrow a partial exception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2FA2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2CEC1" w14:textId="27120A4A" w:rsidR="0066496D" w:rsidRPr="00036F8B" w:rsidRDefault="006F260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9F3AE2E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170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F6506" w14:textId="23FEF70B" w:rsidR="0066496D" w:rsidRPr="00036F8B" w:rsidRDefault="00F51AAE" w:rsidP="00E70C50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throws clause</w:t>
            </w:r>
            <w:r w:rsidR="00147E55">
              <w:rPr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is used</w:t>
            </w:r>
            <w:r w:rsidR="00521BE3">
              <w:rPr>
                <w:color w:val="000000" w:themeColor="text1"/>
                <w:szCs w:val="20"/>
              </w:rPr>
              <w:t xml:space="preserve"> mention to compiler that exception will be handled by </w:t>
            </w:r>
            <w:proofErr w:type="spellStart"/>
            <w:proofErr w:type="gramStart"/>
            <w:r w:rsidR="00521BE3">
              <w:rPr>
                <w:color w:val="000000" w:themeColor="text1"/>
                <w:szCs w:val="20"/>
              </w:rPr>
              <w:t>it’s</w:t>
            </w:r>
            <w:proofErr w:type="spellEnd"/>
            <w:proofErr w:type="gramEnd"/>
            <w:r w:rsidR="00521BE3">
              <w:rPr>
                <w:color w:val="000000" w:themeColor="text1"/>
                <w:szCs w:val="20"/>
              </w:rPr>
              <w:t xml:space="preserve"> caller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33A9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CBC61" w14:textId="3CDA30D1" w:rsidR="0066496D" w:rsidRPr="00036F8B" w:rsidRDefault="00CD6B2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75497A4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DE57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9D0E4" w14:textId="5A92A931" w:rsidR="00603FE4" w:rsidRPr="00036F8B" w:rsidRDefault="00943A2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throw clause </w:t>
            </w:r>
            <w:r w:rsidR="001713A6">
              <w:rPr>
                <w:color w:val="000000" w:themeColor="text1"/>
                <w:szCs w:val="20"/>
              </w:rPr>
              <w:t xml:space="preserve">is </w:t>
            </w:r>
            <w:r>
              <w:rPr>
                <w:color w:val="000000" w:themeColor="text1"/>
                <w:szCs w:val="20"/>
              </w:rPr>
              <w:t xml:space="preserve">used to throw a user-defined exception  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F848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D319A" w14:textId="7884FB5A" w:rsidR="0066496D" w:rsidRPr="00036F8B" w:rsidRDefault="005308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FCB277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A5F59" w14:textId="77777777" w:rsidR="0066496D" w:rsidRPr="00D309FD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D309FD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89B0B" w14:textId="54E306EB" w:rsidR="0066496D" w:rsidRPr="00D309FD" w:rsidRDefault="00884030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D309FD">
              <w:rPr>
                <w:color w:val="000000" w:themeColor="text1"/>
                <w:szCs w:val="20"/>
                <w:highlight w:val="yellow"/>
              </w:rPr>
              <w:t>All</w:t>
            </w:r>
            <w:r w:rsidR="00152E64" w:rsidRPr="00D309FD">
              <w:rPr>
                <w:color w:val="000000" w:themeColor="text1"/>
                <w:szCs w:val="20"/>
                <w:highlight w:val="yellow"/>
              </w:rPr>
              <w:t xml:space="preserve">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0DA4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39CA2" w14:textId="0AFDA249" w:rsidR="0066496D" w:rsidRPr="00036F8B" w:rsidRDefault="006F260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</w:tbl>
    <w:p w14:paraId="652F9FA5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6F0C6C22" w14:textId="013E1BE2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Q8</w:t>
      </w:r>
      <w:r w:rsidR="00002D0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02D0B">
        <w:rPr>
          <w:color w:val="000000" w:themeColor="text1"/>
          <w:sz w:val="20"/>
          <w:szCs w:val="20"/>
        </w:rPr>
        <w:t>SE,</w:t>
      </w:r>
      <w:r w:rsidR="0018438C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80757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145A5" w14:textId="394904AC" w:rsidR="0066496D" w:rsidRDefault="00345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is </w:t>
            </w:r>
            <w:r w:rsidR="008F698E">
              <w:rPr>
                <w:color w:val="000000" w:themeColor="text1"/>
                <w:szCs w:val="20"/>
              </w:rPr>
              <w:t>true</w:t>
            </w:r>
            <w:r w:rsidR="004119CE">
              <w:rPr>
                <w:color w:val="000000" w:themeColor="text1"/>
                <w:szCs w:val="20"/>
              </w:rPr>
              <w:t xml:space="preserve"> for below piece of code? (</w:t>
            </w:r>
            <w:proofErr w:type="gramStart"/>
            <w:r w:rsidR="004119CE">
              <w:rPr>
                <w:color w:val="000000" w:themeColor="text1"/>
                <w:szCs w:val="20"/>
              </w:rPr>
              <w:t>assume</w:t>
            </w:r>
            <w:proofErr w:type="gramEnd"/>
            <w:r w:rsidR="004119CE">
              <w:rPr>
                <w:color w:val="000000" w:themeColor="text1"/>
                <w:szCs w:val="20"/>
              </w:rPr>
              <w:t xml:space="preserve"> proper code is inserted in place of ….)</w:t>
            </w:r>
          </w:p>
          <w:p w14:paraId="43FA1F6C" w14:textId="6FEE53EF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5DC44339" w14:textId="77777777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class Account</w:t>
            </w:r>
          </w:p>
          <w:p w14:paraId="0D701034" w14:textId="77777777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37D33DE1" w14:textId="754681C6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public void </w:t>
            </w:r>
            <w:proofErr w:type="gramStart"/>
            <w:r>
              <w:rPr>
                <w:color w:val="000000" w:themeColor="text1"/>
                <w:szCs w:val="20"/>
              </w:rPr>
              <w:t>withdraw(</w:t>
            </w:r>
            <w:proofErr w:type="gramEnd"/>
            <w:r>
              <w:rPr>
                <w:color w:val="000000" w:themeColor="text1"/>
                <w:szCs w:val="20"/>
              </w:rPr>
              <w:t>int amt)</w:t>
            </w:r>
          </w:p>
          <w:p w14:paraId="72717E93" w14:textId="2DFAEB91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{</w:t>
            </w:r>
          </w:p>
          <w:p w14:paraId="0E2BD326" w14:textId="53D15A3F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  synchronized(this)</w:t>
            </w:r>
          </w:p>
          <w:p w14:paraId="217FF5C2" w14:textId="3FA76BE8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  { </w:t>
            </w:r>
          </w:p>
          <w:p w14:paraId="14E3879D" w14:textId="086EEB09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          …..</w:t>
            </w:r>
          </w:p>
          <w:p w14:paraId="71E3DE80" w14:textId="4B6B4091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   }</w:t>
            </w:r>
          </w:p>
          <w:p w14:paraId="625EF738" w14:textId="77777777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17B9DB50" w14:textId="27B38B7C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}</w:t>
            </w:r>
          </w:p>
          <w:p w14:paraId="2516DB68" w14:textId="3DF9A5AC" w:rsidR="004119CE" w:rsidRDefault="004119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} </w:t>
            </w:r>
          </w:p>
          <w:p w14:paraId="4A9D4378" w14:textId="4424E792" w:rsidR="00735AFB" w:rsidRPr="00036F8B" w:rsidRDefault="00735AFB" w:rsidP="00735AFB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23AD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D2CC5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7CE0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F8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4A05C4B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C9C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ACBE" w14:textId="7E8B9B29" w:rsidR="0066496D" w:rsidRPr="00036F8B" w:rsidRDefault="008C6F4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70CFA28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B76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E4A2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B5776F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894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7B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E90AE7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27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426B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DBA6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FAA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3B78FC4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BDE1" w14:textId="77777777" w:rsidR="0066496D" w:rsidRPr="00D309FD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D309FD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85C7B1" w14:textId="03F520EA" w:rsidR="0066496D" w:rsidRPr="00D309FD" w:rsidRDefault="004119CE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D309FD">
              <w:rPr>
                <w:color w:val="000000" w:themeColor="text1"/>
                <w:szCs w:val="20"/>
                <w:highlight w:val="yellow"/>
              </w:rPr>
              <w:t xml:space="preserve">A thread can enter a synchronized block above only if gets lock </w:t>
            </w:r>
            <w:r w:rsidR="00AC40F8" w:rsidRPr="00D309FD">
              <w:rPr>
                <w:color w:val="000000" w:themeColor="text1"/>
                <w:szCs w:val="20"/>
                <w:highlight w:val="yellow"/>
              </w:rPr>
              <w:t>(monitor) on Account object.</w:t>
            </w:r>
            <w:r w:rsidRPr="00D309FD">
              <w:rPr>
                <w:color w:val="000000" w:themeColor="text1"/>
                <w:szCs w:val="20"/>
                <w:highlight w:val="yellow"/>
              </w:rPr>
              <w:t xml:space="preserve"> </w:t>
            </w:r>
          </w:p>
          <w:p w14:paraId="2F5E58DA" w14:textId="78F0871E" w:rsidR="004119CE" w:rsidRPr="00D309FD" w:rsidRDefault="00AC40F8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D309FD">
              <w:rPr>
                <w:color w:val="000000" w:themeColor="text1"/>
                <w:szCs w:val="20"/>
                <w:highlight w:val="yellow"/>
              </w:rPr>
              <w:t>(Note: monitor is another name for object lock)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35D4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DCAC7" w14:textId="0B18337F" w:rsidR="0066496D" w:rsidRPr="00036F8B" w:rsidRDefault="00AC40F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0D8CEC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DE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74D98" w14:textId="76D82BC5" w:rsidR="00735AFB" w:rsidRPr="00036F8B" w:rsidRDefault="00AC40F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Above code will not compile as you cannot use a synchronized block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8820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04CA3" w14:textId="1DD27FA3" w:rsidR="0066496D" w:rsidRPr="00036F8B" w:rsidRDefault="0034548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A279D5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064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8107F" w14:textId="44D8C9DB" w:rsidR="00735AFB" w:rsidRPr="00036F8B" w:rsidRDefault="006C77D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</w:t>
            </w:r>
            <w:r w:rsidR="00AC40F8">
              <w:rPr>
                <w:color w:val="000000" w:themeColor="text1"/>
                <w:szCs w:val="20"/>
              </w:rPr>
              <w:t>bove code will throw exception at runtime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DB3E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C5222" w14:textId="08EAF28E" w:rsidR="0066496D" w:rsidRPr="00036F8B" w:rsidRDefault="00FE46C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137C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B2AC2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41164" w14:textId="72F3A381" w:rsidR="0066496D" w:rsidRPr="00036F8B" w:rsidRDefault="002B3CD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of the above</w:t>
            </w:r>
            <w:r w:rsidR="00735AFB">
              <w:rPr>
                <w:color w:val="000000" w:themeColor="text1"/>
                <w:szCs w:val="20"/>
              </w:rPr>
              <w:t xml:space="preserve"> are true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C1D0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20DAD" w14:textId="771F1377" w:rsidR="0066496D" w:rsidRPr="00036F8B" w:rsidRDefault="00AC40F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099F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F96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701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8A28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03CD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FFF9CF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249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948E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E32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E2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6759F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503F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3E4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0D77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61E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DA0D5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8AF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C4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22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6F7B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87AC23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6F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11AF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BC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AA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92F20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87F0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313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47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E4D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C581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42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6BC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22D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D43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47048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8EDD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2DA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185739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7B0BC81" w14:textId="2E0A56E9" w:rsidR="0066496D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Q9</w:t>
      </w:r>
      <w:r w:rsidR="00F57E7A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57E7A">
        <w:rPr>
          <w:color w:val="000000" w:themeColor="text1"/>
          <w:sz w:val="20"/>
          <w:szCs w:val="20"/>
        </w:rPr>
        <w:t>SE,</w:t>
      </w:r>
      <w:r w:rsidR="005645C5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E52C30" w:rsidRPr="00036F8B" w14:paraId="7A371DA4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5759C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State what will be the output for below code?</w:t>
            </w:r>
          </w:p>
          <w:p w14:paraId="23CDDEF4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2BEF0518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4A4BE1D0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RunnableThreadEx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{</w:t>
            </w:r>
          </w:p>
          <w:p w14:paraId="5C22C8C5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3D7D1019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) {</w:t>
            </w:r>
          </w:p>
          <w:p w14:paraId="5E07D999" w14:textId="1444EB9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 xml:space="preserve">AnotherThread1 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ob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new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AnotherThread1();</w:t>
            </w:r>
          </w:p>
          <w:p w14:paraId="5165D179" w14:textId="0E681421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4A21E367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 xml:space="preserve">Thread 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t1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new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Thread(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ob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111DB519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t</w:t>
            </w:r>
            <w:proofErr w:type="gramStart"/>
            <w:r>
              <w:rPr>
                <w:rFonts w:ascii="Consolas" w:hAnsi="Consolas" w:cs="Consolas"/>
                <w:color w:val="6A3E3E"/>
                <w:lang w:val="en-IN" w:eastAsia="en-IE"/>
              </w:rPr>
              <w:t>1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.start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();</w:t>
            </w:r>
          </w:p>
          <w:p w14:paraId="3BB928EB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496398FC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for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int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j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=1;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j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&lt;100;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j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++)</w:t>
            </w:r>
          </w:p>
          <w:p w14:paraId="0CF0DEAE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0F9B789B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lang w:val="en-IN" w:eastAsia="en-IE"/>
              </w:rPr>
              <w:t>out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>"Main Thread: j = "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+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j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5A6E790C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72D89E0E" w14:textId="3FD0A68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7B346236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1B868259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  <w:p w14:paraId="12434323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39734F09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17ABE463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AnotherThread1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implements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Runnable</w:t>
            </w:r>
          </w:p>
          <w:p w14:paraId="386574D2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{</w:t>
            </w:r>
          </w:p>
          <w:p w14:paraId="4C75015B" w14:textId="2B078DAD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3FC1EC7B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run(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) </w:t>
            </w:r>
          </w:p>
          <w:p w14:paraId="0D99FE28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57D360FB" w14:textId="54B9E9AF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for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int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=1;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i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&lt;100;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i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++)</w:t>
            </w:r>
          </w:p>
          <w:p w14:paraId="633C67BB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67448C33" w14:textId="4DDB4894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4BC37BEF" w14:textId="020F4E38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            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lang w:val="en-IN" w:eastAsia="en-IE"/>
              </w:rPr>
              <w:t>sleep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(1000); </w:t>
            </w:r>
          </w:p>
          <w:p w14:paraId="16892DF2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lang w:val="en-IN" w:eastAsia="en-IE"/>
              </w:rPr>
              <w:t xml:space="preserve">                  </w:t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lang w:val="en-IN" w:eastAsia="en-IE"/>
              </w:rPr>
              <w:t>out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lang w:val="en-IN" w:eastAsia="en-IE"/>
              </w:rPr>
              <w:t>LoopThread</w:t>
            </w:r>
            <w:proofErr w:type="spellEnd"/>
            <w:r>
              <w:rPr>
                <w:rFonts w:ascii="Consolas" w:hAnsi="Consolas" w:cs="Consolas"/>
                <w:color w:val="2A00FF"/>
                <w:lang w:val="en-IN" w:eastAsia="en-IE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2A00FF"/>
                <w:lang w:val="en-IN" w:eastAsia="en-IE"/>
              </w:rPr>
              <w:t>i</w:t>
            </w:r>
            <w:proofErr w:type="spellEnd"/>
            <w:r>
              <w:rPr>
                <w:rFonts w:ascii="Consolas" w:hAnsi="Consolas" w:cs="Consolas"/>
                <w:color w:val="2A00FF"/>
                <w:lang w:val="en-IN" w:eastAsia="en-IE"/>
              </w:rPr>
              <w:t xml:space="preserve"> = "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2A54FA04" w14:textId="27B45AE2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25765FE2" w14:textId="31800015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0A7980C7" w14:textId="4064C810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724DF67B" w14:textId="755BF3C9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76382400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62CA16D3" w14:textId="63A46E63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  <w:p w14:paraId="7DDA7C2F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3DAA0079" w14:textId="77777777" w:rsidR="00E52C30" w:rsidRPr="00036F8B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0F581" w14:textId="77777777" w:rsidR="00E52C30" w:rsidRPr="00036F8B" w:rsidRDefault="00E52C30" w:rsidP="00395242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E52C30" w:rsidRPr="00036F8B" w14:paraId="7D0D291E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91D3B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335A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E52C30" w:rsidRPr="00036F8B" w14:paraId="5297C2EA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F569C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AA27A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E52C30" w:rsidRPr="00036F8B" w14:paraId="1A30D57D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D6560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6C999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E52C30" w:rsidRPr="00036F8B" w14:paraId="14EB823F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AED42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CD671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E52C30" w:rsidRPr="00036F8B" w14:paraId="3CAB11E2" w14:textId="77777777" w:rsidTr="00395242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07285" w14:textId="77777777" w:rsidR="00E52C30" w:rsidRPr="00036F8B" w:rsidRDefault="00E52C30" w:rsidP="00395242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624AC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9917B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F01F7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E52C30" w:rsidRPr="00036F8B" w14:paraId="6CF8CCA1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9EAF0" w14:textId="77777777" w:rsidR="00E52C30" w:rsidRPr="00D309FD" w:rsidRDefault="00E52C30" w:rsidP="00395242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D309FD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6B8E1" w14:textId="29C5F3E6" w:rsidR="00E52C30" w:rsidRPr="00D309FD" w:rsidRDefault="0015774B" w:rsidP="00395242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D309FD">
              <w:rPr>
                <w:color w:val="000000" w:themeColor="text1"/>
                <w:szCs w:val="20"/>
                <w:highlight w:val="yellow"/>
              </w:rPr>
              <w:t>Program will not compile due to unhandled exception type error</w:t>
            </w:r>
          </w:p>
          <w:p w14:paraId="6ABF5259" w14:textId="77777777" w:rsidR="00E52C30" w:rsidRPr="00D309FD" w:rsidRDefault="00E52C30" w:rsidP="00395242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C70C87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87BF9" w14:textId="23FF5494" w:rsidR="00E52C30" w:rsidRPr="00036F8B" w:rsidRDefault="0015774B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E52C30" w:rsidRPr="00036F8B" w14:paraId="3B17FDEF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F4024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DC5E19" w14:textId="41644995" w:rsidR="00E52C30" w:rsidRDefault="00B76A28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exception</w:t>
            </w:r>
          </w:p>
          <w:p w14:paraId="5D12C7B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838647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C31561" w14:textId="77777777" w:rsidR="00E52C30" w:rsidRPr="00036F8B" w:rsidRDefault="00E52C30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163D0168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58F8B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DF3F5C" w14:textId="4B70AFBC" w:rsidR="00E52C30" w:rsidRPr="00036F8B" w:rsidRDefault="0015774B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Code will run successfully without giving compiler or runtime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8EB2C4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6CFD44" w14:textId="45EAAC60" w:rsidR="00E52C30" w:rsidRPr="00036F8B" w:rsidRDefault="0015774B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5C03DA61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BB53E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14E9C8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598AD5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2FB371" w14:textId="77777777" w:rsidR="00E52C30" w:rsidRPr="00036F8B" w:rsidRDefault="00E52C30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22737210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D9D66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C0395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2477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B8B8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5C63EB1E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B8B02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0923D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6DEB7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AE0EF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39568BF2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FC3E1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A4A62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45B8F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94988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5F5DF4E2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39CD5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460A8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CFF99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66002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DB4E3D6" w14:textId="77777777" w:rsidR="00E52C30" w:rsidRPr="00E52C30" w:rsidRDefault="00E52C30" w:rsidP="00E52C30">
      <w:pPr>
        <w:pStyle w:val="BodyText"/>
      </w:pPr>
    </w:p>
    <w:p w14:paraId="056B5D2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2E21F2E" w14:textId="7F4B8590" w:rsidR="0066496D" w:rsidRPr="00036F8B" w:rsidRDefault="00483456" w:rsidP="0066496D">
      <w:pPr>
        <w:pStyle w:val="Heading2"/>
        <w:spacing w:before="0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Q10</w:t>
      </w:r>
      <w:r w:rsidR="00FA4FD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A4FD6">
        <w:rPr>
          <w:color w:val="000000" w:themeColor="text1"/>
          <w:sz w:val="20"/>
          <w:szCs w:val="20"/>
        </w:rPr>
        <w:t>SE,</w:t>
      </w:r>
      <w:r w:rsidR="00B06108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3257"/>
        <w:gridCol w:w="3765"/>
        <w:gridCol w:w="640"/>
      </w:tblGrid>
      <w:tr w:rsidR="00FB73C7" w:rsidRPr="00036F8B" w14:paraId="4176B5E7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17A5C" w14:textId="1F2BC341" w:rsidR="00F35ED4" w:rsidRDefault="005D3C6F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State </w:t>
            </w:r>
            <w:r w:rsidR="00DA0DDC">
              <w:rPr>
                <w:rFonts w:ascii="Arial" w:hAnsi="Arial" w:cs="Arial"/>
                <w:color w:val="000000" w:themeColor="text1"/>
                <w:lang w:val="en-IN"/>
              </w:rPr>
              <w:t>what will be the output</w:t>
            </w:r>
            <w:r w:rsidR="000F73B7">
              <w:rPr>
                <w:rFonts w:ascii="Arial" w:hAnsi="Arial" w:cs="Arial"/>
                <w:color w:val="000000" w:themeColor="text1"/>
                <w:lang w:val="en-IN"/>
              </w:rPr>
              <w:t xml:space="preserve"> for below code?</w:t>
            </w:r>
          </w:p>
          <w:p w14:paraId="39EE1516" w14:textId="7DABC328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03C55266" w14:textId="43F6D60A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6F7E264E" w14:textId="418B4A6E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class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MainApp</w:t>
            </w:r>
            <w:proofErr w:type="spellEnd"/>
          </w:p>
          <w:p w14:paraId="17B3478A" w14:textId="5A7392DE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{</w:t>
            </w:r>
          </w:p>
          <w:p w14:paraId="1ED64530" w14:textId="0CC86019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public static void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main(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String[]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args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)</w:t>
            </w:r>
          </w:p>
          <w:p w14:paraId="01EECFC0" w14:textId="05FD496F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{</w:t>
            </w:r>
          </w:p>
          <w:p w14:paraId="3EFE45BD" w14:textId="786F65EB" w:rsidR="00D17901" w:rsidRDefault="0086341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int[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]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arr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= { 3,5,6,7};</w:t>
            </w:r>
          </w:p>
          <w:p w14:paraId="4CBC2202" w14:textId="6AFB8CCF" w:rsidR="00863411" w:rsidRDefault="0086341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4F55DD0E" w14:textId="28CB2C7B" w:rsidR="00977A8F" w:rsidRDefault="00977A8F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if(</w:t>
            </w:r>
            <w:proofErr w:type="spellStart"/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>arr.length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&gt; 5)</w:t>
            </w:r>
          </w:p>
          <w:p w14:paraId="3BD3BB31" w14:textId="43C70802" w:rsidR="00977A8F" w:rsidRDefault="00977A8F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{</w:t>
            </w:r>
          </w:p>
          <w:p w14:paraId="1141DA68" w14:textId="7DEA9833" w:rsidR="008C0C07" w:rsidRDefault="008C0C0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 </w:t>
            </w:r>
            <w:r w:rsidR="00977A8F">
              <w:rPr>
                <w:rFonts w:ascii="Arial" w:hAnsi="Arial" w:cs="Arial"/>
                <w:color w:val="000000" w:themeColor="text1"/>
                <w:lang w:val="en-IN"/>
              </w:rPr>
              <w:t xml:space="preserve">  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System.out.println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(</w:t>
            </w:r>
            <w:proofErr w:type="spellStart"/>
            <w:proofErr w:type="gramStart"/>
            <w:r w:rsidR="00977A8F">
              <w:rPr>
                <w:rFonts w:ascii="Arial" w:hAnsi="Arial" w:cs="Arial"/>
                <w:color w:val="000000" w:themeColor="text1"/>
                <w:lang w:val="en-IN"/>
              </w:rPr>
              <w:t>arr</w:t>
            </w:r>
            <w:proofErr w:type="spellEnd"/>
            <w:r w:rsidR="00977A8F">
              <w:rPr>
                <w:rFonts w:ascii="Arial" w:hAnsi="Arial" w:cs="Arial"/>
                <w:color w:val="000000" w:themeColor="text1"/>
                <w:lang w:val="en-IN"/>
              </w:rPr>
              <w:t>[</w:t>
            </w:r>
            <w:proofErr w:type="gramEnd"/>
            <w:r w:rsidR="00977A8F">
              <w:rPr>
                <w:rFonts w:ascii="Arial" w:hAnsi="Arial" w:cs="Arial"/>
                <w:color w:val="000000" w:themeColor="text1"/>
                <w:lang w:val="en-IN"/>
              </w:rPr>
              <w:t>4]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>);</w:t>
            </w:r>
          </w:p>
          <w:p w14:paraId="2089C683" w14:textId="54732F3E" w:rsidR="00977A8F" w:rsidRDefault="00977A8F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}</w:t>
            </w:r>
          </w:p>
          <w:p w14:paraId="362F9E85" w14:textId="3288DCAC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}</w:t>
            </w:r>
          </w:p>
          <w:p w14:paraId="497A0C24" w14:textId="6A30ABB3" w:rsidR="00D17901" w:rsidRPr="00036F8B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}</w:t>
            </w:r>
          </w:p>
          <w:p w14:paraId="37D2D20C" w14:textId="3B175FEA" w:rsidR="00F4303C" w:rsidRPr="00036F8B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0E1E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2F06C1D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D431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EA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2551D22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03A5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C444D" w14:textId="633DC657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0B7110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6F0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02D6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7B4CA685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2AB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C4E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786E5237" w14:textId="77777777" w:rsidTr="00193760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D470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F9F6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70ADC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987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C41D4E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4F64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3FB306" w14:textId="001B5257" w:rsidR="00F7751B" w:rsidRDefault="000A5F67" w:rsidP="0025371F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Runtime exception - </w:t>
            </w:r>
            <w:proofErr w:type="spellStart"/>
            <w:r w:rsidRPr="000A5F67">
              <w:rPr>
                <w:color w:val="000000" w:themeColor="text1"/>
                <w:szCs w:val="20"/>
              </w:rPr>
              <w:t>ArrayIndexOutOfBoundsException</w:t>
            </w:r>
            <w:proofErr w:type="spellEnd"/>
          </w:p>
          <w:p w14:paraId="4578C3A8" w14:textId="1D7A63B4" w:rsidR="00F35ED4" w:rsidRPr="00036F8B" w:rsidRDefault="00F35ED4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6D0E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93C0E" w14:textId="376CE5F7" w:rsidR="0066496D" w:rsidRPr="00036F8B" w:rsidRDefault="00EC2C21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D905601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95E1" w14:textId="77777777" w:rsidR="0066496D" w:rsidRPr="00D309FD" w:rsidRDefault="0066496D" w:rsidP="0066496D">
            <w:pPr>
              <w:pStyle w:val="QFOption"/>
              <w:spacing w:line="220" w:lineRule="atLeast"/>
              <w:rPr>
                <w:color w:val="000000" w:themeColor="text1"/>
                <w:highlight w:val="yellow"/>
              </w:rPr>
            </w:pPr>
            <w:r w:rsidRPr="00D309FD">
              <w:rPr>
                <w:color w:val="000000" w:themeColor="text1"/>
                <w:highlight w:val="yellow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B3C60E" w14:textId="6E76119A" w:rsidR="004D2F30" w:rsidRPr="00D309FD" w:rsidRDefault="000A5F67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  <w:r w:rsidRPr="00D309FD">
              <w:rPr>
                <w:color w:val="000000" w:themeColor="text1"/>
                <w:szCs w:val="20"/>
                <w:highlight w:val="yellow"/>
              </w:rPr>
              <w:t>Program will compile and run successfully but will not print any output</w:t>
            </w:r>
          </w:p>
          <w:p w14:paraId="59D29FEB" w14:textId="76033C73" w:rsidR="00A93273" w:rsidRPr="00D309FD" w:rsidRDefault="00A93273" w:rsidP="00483456">
            <w:pPr>
              <w:pStyle w:val="Cell"/>
              <w:rPr>
                <w:color w:val="000000" w:themeColor="text1"/>
                <w:szCs w:val="20"/>
                <w:highlight w:val="yellow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DE9A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9084D" w14:textId="6D3EAB91" w:rsidR="0066496D" w:rsidRPr="00036F8B" w:rsidRDefault="00EC2C21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79F3F6B0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0390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65DC7B" w14:textId="752D44B1" w:rsidR="00F7751B" w:rsidRDefault="000A5F67" w:rsidP="00F7751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Program will run successfully and it</w:t>
            </w:r>
            <w:r w:rsidR="00F35C51">
              <w:rPr>
                <w:color w:val="000000" w:themeColor="text1"/>
                <w:szCs w:val="20"/>
              </w:rPr>
              <w:t xml:space="preserve"> will </w:t>
            </w:r>
            <w:r>
              <w:rPr>
                <w:color w:val="000000" w:themeColor="text1"/>
                <w:szCs w:val="20"/>
              </w:rPr>
              <w:t>print value at index position 4</w:t>
            </w:r>
          </w:p>
          <w:p w14:paraId="4BD8CB7C" w14:textId="215D313F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33D3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174A0" w14:textId="5FFA4AE4" w:rsidR="0066496D" w:rsidRPr="00036F8B" w:rsidRDefault="00F35ED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3B5C777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B29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F90BE" w14:textId="2AF0089A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097DA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E3CF7" w14:textId="2D9E6C1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F3FF7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044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449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70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C99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A9F8047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A4D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F793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F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A91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1AAD635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8E7F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46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C0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15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E7E346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84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57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05D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A4BE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AEF464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63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8B7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3C9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BB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FF6A65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90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AE3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22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D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6D4FE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sectPr w:rsidR="0066496D" w:rsidRPr="00036F8B" w:rsidSect="006B2273">
      <w:footerReference w:type="default" r:id="rId7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08889" w14:textId="77777777" w:rsidR="004A4C39" w:rsidRDefault="004A4C39" w:rsidP="00C3379D">
      <w:pPr>
        <w:spacing w:before="0" w:after="0" w:line="240" w:lineRule="auto"/>
      </w:pPr>
      <w:r>
        <w:separator/>
      </w:r>
    </w:p>
  </w:endnote>
  <w:endnote w:type="continuationSeparator" w:id="0">
    <w:p w14:paraId="78729C1C" w14:textId="77777777" w:rsidR="004A4C39" w:rsidRDefault="004A4C39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BD3D" w14:textId="77777777" w:rsidR="006677E3" w:rsidRDefault="006677E3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A218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0F3B8" w14:textId="77777777" w:rsidR="004A4C39" w:rsidRDefault="004A4C39" w:rsidP="00C3379D">
      <w:pPr>
        <w:spacing w:before="0" w:after="0" w:line="240" w:lineRule="auto"/>
      </w:pPr>
      <w:r>
        <w:separator/>
      </w:r>
    </w:p>
  </w:footnote>
  <w:footnote w:type="continuationSeparator" w:id="0">
    <w:p w14:paraId="0D6F4F98" w14:textId="77777777" w:rsidR="004A4C39" w:rsidRDefault="004A4C39" w:rsidP="00C3379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1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252FE"/>
    <w:multiLevelType w:val="hybridMultilevel"/>
    <w:tmpl w:val="ED486826"/>
    <w:lvl w:ilvl="0" w:tplc="61DCAEA8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3614"/>
    <w:multiLevelType w:val="multilevel"/>
    <w:tmpl w:val="41BC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65D1510B"/>
    <w:multiLevelType w:val="hybridMultilevel"/>
    <w:tmpl w:val="831898F2"/>
    <w:lvl w:ilvl="0" w:tplc="B922FEF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7451D"/>
    <w:multiLevelType w:val="hybridMultilevel"/>
    <w:tmpl w:val="B41E7A8C"/>
    <w:lvl w:ilvl="0" w:tplc="37D0B27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84336"/>
    <w:multiLevelType w:val="hybridMultilevel"/>
    <w:tmpl w:val="76A4D210"/>
    <w:lvl w:ilvl="0" w:tplc="BE8EC7D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D516B"/>
    <w:multiLevelType w:val="hybridMultilevel"/>
    <w:tmpl w:val="DA406930"/>
    <w:lvl w:ilvl="0" w:tplc="B1C8DB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579336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54162660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3787607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314231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667550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2246300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759951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948626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222995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75958296">
    <w:abstractNumId w:val="11"/>
  </w:num>
  <w:num w:numId="11" w16cid:durableId="1996296953">
    <w:abstractNumId w:val="0"/>
  </w:num>
  <w:num w:numId="12" w16cid:durableId="119441760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2290505">
    <w:abstractNumId w:val="19"/>
  </w:num>
  <w:num w:numId="14" w16cid:durableId="1203982282">
    <w:abstractNumId w:val="19"/>
  </w:num>
  <w:num w:numId="15" w16cid:durableId="562716703">
    <w:abstractNumId w:val="10"/>
  </w:num>
  <w:num w:numId="16" w16cid:durableId="339048904">
    <w:abstractNumId w:val="13"/>
  </w:num>
  <w:num w:numId="17" w16cid:durableId="517545528">
    <w:abstractNumId w:val="17"/>
  </w:num>
  <w:num w:numId="18" w16cid:durableId="87698098">
    <w:abstractNumId w:val="17"/>
    <w:lvlOverride w:ilvl="0">
      <w:startOverride w:val="1"/>
    </w:lvlOverride>
  </w:num>
  <w:num w:numId="19" w16cid:durableId="228659582">
    <w:abstractNumId w:val="14"/>
  </w:num>
  <w:num w:numId="20" w16cid:durableId="736393478">
    <w:abstractNumId w:val="18"/>
  </w:num>
  <w:num w:numId="21" w16cid:durableId="1070493843">
    <w:abstractNumId w:val="15"/>
  </w:num>
  <w:num w:numId="22" w16cid:durableId="148374453">
    <w:abstractNumId w:val="16"/>
  </w:num>
  <w:num w:numId="23" w16cid:durableId="1045405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yawcMaxFileSize" w:val="300"/>
  </w:docVars>
  <w:rsids>
    <w:rsidRoot w:val="00442222"/>
    <w:rsid w:val="000023BF"/>
    <w:rsid w:val="00002D0B"/>
    <w:rsid w:val="00003AA7"/>
    <w:rsid w:val="00004BDB"/>
    <w:rsid w:val="00004F73"/>
    <w:rsid w:val="000062C2"/>
    <w:rsid w:val="00012694"/>
    <w:rsid w:val="00013169"/>
    <w:rsid w:val="00015380"/>
    <w:rsid w:val="000202E9"/>
    <w:rsid w:val="000230D5"/>
    <w:rsid w:val="00026075"/>
    <w:rsid w:val="00027164"/>
    <w:rsid w:val="0003079C"/>
    <w:rsid w:val="000316E1"/>
    <w:rsid w:val="00032A23"/>
    <w:rsid w:val="00033FE5"/>
    <w:rsid w:val="00036F8B"/>
    <w:rsid w:val="000376B1"/>
    <w:rsid w:val="00037F5A"/>
    <w:rsid w:val="00037F63"/>
    <w:rsid w:val="00043FB9"/>
    <w:rsid w:val="00044341"/>
    <w:rsid w:val="000466CF"/>
    <w:rsid w:val="000479E0"/>
    <w:rsid w:val="00047F8B"/>
    <w:rsid w:val="00051675"/>
    <w:rsid w:val="00051FA0"/>
    <w:rsid w:val="00054999"/>
    <w:rsid w:val="000600ED"/>
    <w:rsid w:val="00061353"/>
    <w:rsid w:val="000615BF"/>
    <w:rsid w:val="00062612"/>
    <w:rsid w:val="00064F2E"/>
    <w:rsid w:val="00067B75"/>
    <w:rsid w:val="000708FF"/>
    <w:rsid w:val="0007283C"/>
    <w:rsid w:val="00072D03"/>
    <w:rsid w:val="00073B0C"/>
    <w:rsid w:val="000742CF"/>
    <w:rsid w:val="00074A63"/>
    <w:rsid w:val="00076ACA"/>
    <w:rsid w:val="00080304"/>
    <w:rsid w:val="00081E0C"/>
    <w:rsid w:val="00084053"/>
    <w:rsid w:val="0008445A"/>
    <w:rsid w:val="00084857"/>
    <w:rsid w:val="00085233"/>
    <w:rsid w:val="000854F9"/>
    <w:rsid w:val="00086285"/>
    <w:rsid w:val="000862CA"/>
    <w:rsid w:val="000929E9"/>
    <w:rsid w:val="000943C0"/>
    <w:rsid w:val="000953FA"/>
    <w:rsid w:val="000A0103"/>
    <w:rsid w:val="000A05CB"/>
    <w:rsid w:val="000A5310"/>
    <w:rsid w:val="000A5992"/>
    <w:rsid w:val="000A5F67"/>
    <w:rsid w:val="000A78AA"/>
    <w:rsid w:val="000A7F73"/>
    <w:rsid w:val="000B2B7B"/>
    <w:rsid w:val="000B2D76"/>
    <w:rsid w:val="000B2F39"/>
    <w:rsid w:val="000B5590"/>
    <w:rsid w:val="000B60F8"/>
    <w:rsid w:val="000B6161"/>
    <w:rsid w:val="000B7A04"/>
    <w:rsid w:val="000C05B8"/>
    <w:rsid w:val="000C0E4C"/>
    <w:rsid w:val="000C46BF"/>
    <w:rsid w:val="000C4A67"/>
    <w:rsid w:val="000C6AC6"/>
    <w:rsid w:val="000C6F10"/>
    <w:rsid w:val="000C729E"/>
    <w:rsid w:val="000C76A4"/>
    <w:rsid w:val="000C7834"/>
    <w:rsid w:val="000D057D"/>
    <w:rsid w:val="000D0AD1"/>
    <w:rsid w:val="000D2020"/>
    <w:rsid w:val="000D3013"/>
    <w:rsid w:val="000D3B05"/>
    <w:rsid w:val="000E159E"/>
    <w:rsid w:val="000E21B6"/>
    <w:rsid w:val="000E3115"/>
    <w:rsid w:val="000E33CC"/>
    <w:rsid w:val="000E7EB9"/>
    <w:rsid w:val="000F0250"/>
    <w:rsid w:val="000F057A"/>
    <w:rsid w:val="000F0BB1"/>
    <w:rsid w:val="000F268E"/>
    <w:rsid w:val="000F2A33"/>
    <w:rsid w:val="000F39EF"/>
    <w:rsid w:val="000F4220"/>
    <w:rsid w:val="000F4673"/>
    <w:rsid w:val="000F5EBE"/>
    <w:rsid w:val="000F64CE"/>
    <w:rsid w:val="000F73B7"/>
    <w:rsid w:val="00103B3C"/>
    <w:rsid w:val="001043B9"/>
    <w:rsid w:val="0010474C"/>
    <w:rsid w:val="00106305"/>
    <w:rsid w:val="0010733A"/>
    <w:rsid w:val="00110294"/>
    <w:rsid w:val="00111C84"/>
    <w:rsid w:val="001127C2"/>
    <w:rsid w:val="00112F5E"/>
    <w:rsid w:val="00117393"/>
    <w:rsid w:val="00117A37"/>
    <w:rsid w:val="001222EF"/>
    <w:rsid w:val="0012251A"/>
    <w:rsid w:val="00123C9A"/>
    <w:rsid w:val="0012515F"/>
    <w:rsid w:val="00125993"/>
    <w:rsid w:val="00126BC6"/>
    <w:rsid w:val="0013110E"/>
    <w:rsid w:val="001316DB"/>
    <w:rsid w:val="00132A29"/>
    <w:rsid w:val="001336F3"/>
    <w:rsid w:val="001338C9"/>
    <w:rsid w:val="00133C88"/>
    <w:rsid w:val="001374E4"/>
    <w:rsid w:val="00137E5A"/>
    <w:rsid w:val="001418DF"/>
    <w:rsid w:val="00142668"/>
    <w:rsid w:val="00147E55"/>
    <w:rsid w:val="0015007F"/>
    <w:rsid w:val="00152175"/>
    <w:rsid w:val="00152863"/>
    <w:rsid w:val="00152E64"/>
    <w:rsid w:val="00152F41"/>
    <w:rsid w:val="00153C41"/>
    <w:rsid w:val="00154A19"/>
    <w:rsid w:val="00154A33"/>
    <w:rsid w:val="00157690"/>
    <w:rsid w:val="0015774B"/>
    <w:rsid w:val="00157967"/>
    <w:rsid w:val="001639DB"/>
    <w:rsid w:val="00170B3D"/>
    <w:rsid w:val="001713A6"/>
    <w:rsid w:val="00175DA6"/>
    <w:rsid w:val="00182FBB"/>
    <w:rsid w:val="00183BA4"/>
    <w:rsid w:val="0018438C"/>
    <w:rsid w:val="00191DCA"/>
    <w:rsid w:val="00193507"/>
    <w:rsid w:val="001936C3"/>
    <w:rsid w:val="00193760"/>
    <w:rsid w:val="00193844"/>
    <w:rsid w:val="00194B25"/>
    <w:rsid w:val="00195A34"/>
    <w:rsid w:val="00196930"/>
    <w:rsid w:val="001970EC"/>
    <w:rsid w:val="001A13C1"/>
    <w:rsid w:val="001A170D"/>
    <w:rsid w:val="001A2637"/>
    <w:rsid w:val="001A38F4"/>
    <w:rsid w:val="001A6891"/>
    <w:rsid w:val="001A77AE"/>
    <w:rsid w:val="001B0536"/>
    <w:rsid w:val="001B11E0"/>
    <w:rsid w:val="001B3995"/>
    <w:rsid w:val="001B39E6"/>
    <w:rsid w:val="001B649F"/>
    <w:rsid w:val="001C09F6"/>
    <w:rsid w:val="001C0E0E"/>
    <w:rsid w:val="001C1AB7"/>
    <w:rsid w:val="001C2884"/>
    <w:rsid w:val="001C376A"/>
    <w:rsid w:val="001C532B"/>
    <w:rsid w:val="001C793E"/>
    <w:rsid w:val="001C7FCF"/>
    <w:rsid w:val="001D0BCC"/>
    <w:rsid w:val="001D12C0"/>
    <w:rsid w:val="001D3697"/>
    <w:rsid w:val="001D3995"/>
    <w:rsid w:val="001D49C7"/>
    <w:rsid w:val="001D6055"/>
    <w:rsid w:val="001D663B"/>
    <w:rsid w:val="001D6B26"/>
    <w:rsid w:val="001E0A5E"/>
    <w:rsid w:val="001E0AF6"/>
    <w:rsid w:val="001E1788"/>
    <w:rsid w:val="001E2638"/>
    <w:rsid w:val="001E6E2F"/>
    <w:rsid w:val="001E7F5C"/>
    <w:rsid w:val="001F223A"/>
    <w:rsid w:val="001F22DE"/>
    <w:rsid w:val="001F454E"/>
    <w:rsid w:val="001F48C8"/>
    <w:rsid w:val="001F4FFF"/>
    <w:rsid w:val="001F5AA1"/>
    <w:rsid w:val="001F6DD1"/>
    <w:rsid w:val="001F79FF"/>
    <w:rsid w:val="0020022F"/>
    <w:rsid w:val="0020482A"/>
    <w:rsid w:val="00204959"/>
    <w:rsid w:val="00205574"/>
    <w:rsid w:val="00205C64"/>
    <w:rsid w:val="00213885"/>
    <w:rsid w:val="002149BB"/>
    <w:rsid w:val="00216378"/>
    <w:rsid w:val="0022012A"/>
    <w:rsid w:val="00221920"/>
    <w:rsid w:val="00221B4E"/>
    <w:rsid w:val="00222AB1"/>
    <w:rsid w:val="00223EA9"/>
    <w:rsid w:val="002253AC"/>
    <w:rsid w:val="0022768A"/>
    <w:rsid w:val="00227733"/>
    <w:rsid w:val="00230E3E"/>
    <w:rsid w:val="0023228B"/>
    <w:rsid w:val="00234134"/>
    <w:rsid w:val="00234687"/>
    <w:rsid w:val="00234B9D"/>
    <w:rsid w:val="0023573C"/>
    <w:rsid w:val="002402CC"/>
    <w:rsid w:val="00243639"/>
    <w:rsid w:val="00252F08"/>
    <w:rsid w:val="0025371F"/>
    <w:rsid w:val="00253B89"/>
    <w:rsid w:val="00255CF3"/>
    <w:rsid w:val="002561FA"/>
    <w:rsid w:val="00256DFC"/>
    <w:rsid w:val="0025746E"/>
    <w:rsid w:val="00257EC9"/>
    <w:rsid w:val="00261CB1"/>
    <w:rsid w:val="002633EF"/>
    <w:rsid w:val="0026432C"/>
    <w:rsid w:val="00264AE2"/>
    <w:rsid w:val="002657F7"/>
    <w:rsid w:val="00270170"/>
    <w:rsid w:val="00273690"/>
    <w:rsid w:val="00274063"/>
    <w:rsid w:val="00275040"/>
    <w:rsid w:val="0027579A"/>
    <w:rsid w:val="002762D5"/>
    <w:rsid w:val="00276841"/>
    <w:rsid w:val="00277102"/>
    <w:rsid w:val="002800BC"/>
    <w:rsid w:val="00280FDA"/>
    <w:rsid w:val="002826BD"/>
    <w:rsid w:val="00282E2B"/>
    <w:rsid w:val="002832DA"/>
    <w:rsid w:val="00284A6F"/>
    <w:rsid w:val="00286237"/>
    <w:rsid w:val="00287904"/>
    <w:rsid w:val="002917D3"/>
    <w:rsid w:val="002935CD"/>
    <w:rsid w:val="00295180"/>
    <w:rsid w:val="00297D5D"/>
    <w:rsid w:val="002A0402"/>
    <w:rsid w:val="002A41CC"/>
    <w:rsid w:val="002A752D"/>
    <w:rsid w:val="002A7C02"/>
    <w:rsid w:val="002A7FC6"/>
    <w:rsid w:val="002B0A76"/>
    <w:rsid w:val="002B0F17"/>
    <w:rsid w:val="002B3493"/>
    <w:rsid w:val="002B3CDA"/>
    <w:rsid w:val="002B3CF2"/>
    <w:rsid w:val="002B4051"/>
    <w:rsid w:val="002C22D2"/>
    <w:rsid w:val="002C2957"/>
    <w:rsid w:val="002C317C"/>
    <w:rsid w:val="002C5F9D"/>
    <w:rsid w:val="002C72C6"/>
    <w:rsid w:val="002D0E97"/>
    <w:rsid w:val="002D719D"/>
    <w:rsid w:val="002D7A09"/>
    <w:rsid w:val="002D7B56"/>
    <w:rsid w:val="002E0E3C"/>
    <w:rsid w:val="002E1F43"/>
    <w:rsid w:val="002E2598"/>
    <w:rsid w:val="002E33FC"/>
    <w:rsid w:val="002E40B6"/>
    <w:rsid w:val="002E59CD"/>
    <w:rsid w:val="002F3533"/>
    <w:rsid w:val="002F36A4"/>
    <w:rsid w:val="002F7434"/>
    <w:rsid w:val="00301019"/>
    <w:rsid w:val="00302193"/>
    <w:rsid w:val="00304322"/>
    <w:rsid w:val="00305A2C"/>
    <w:rsid w:val="00305FED"/>
    <w:rsid w:val="003067D0"/>
    <w:rsid w:val="00307488"/>
    <w:rsid w:val="00310334"/>
    <w:rsid w:val="00310B80"/>
    <w:rsid w:val="0031105A"/>
    <w:rsid w:val="003115A2"/>
    <w:rsid w:val="003124FF"/>
    <w:rsid w:val="00313DBA"/>
    <w:rsid w:val="00315F2F"/>
    <w:rsid w:val="0031721C"/>
    <w:rsid w:val="00317AF3"/>
    <w:rsid w:val="0032262B"/>
    <w:rsid w:val="00322702"/>
    <w:rsid w:val="00323117"/>
    <w:rsid w:val="00324DF5"/>
    <w:rsid w:val="00325321"/>
    <w:rsid w:val="00325DB4"/>
    <w:rsid w:val="00333556"/>
    <w:rsid w:val="00335311"/>
    <w:rsid w:val="00345488"/>
    <w:rsid w:val="0034691F"/>
    <w:rsid w:val="0034764E"/>
    <w:rsid w:val="00351A2F"/>
    <w:rsid w:val="0035287D"/>
    <w:rsid w:val="00355FCD"/>
    <w:rsid w:val="00360ECB"/>
    <w:rsid w:val="0036167B"/>
    <w:rsid w:val="00361BAE"/>
    <w:rsid w:val="00361E03"/>
    <w:rsid w:val="00366C32"/>
    <w:rsid w:val="0036773A"/>
    <w:rsid w:val="0037028B"/>
    <w:rsid w:val="003715AC"/>
    <w:rsid w:val="003723D2"/>
    <w:rsid w:val="0037414C"/>
    <w:rsid w:val="00377793"/>
    <w:rsid w:val="00381CDD"/>
    <w:rsid w:val="003820DE"/>
    <w:rsid w:val="0038247B"/>
    <w:rsid w:val="003844F5"/>
    <w:rsid w:val="003848B4"/>
    <w:rsid w:val="00386B27"/>
    <w:rsid w:val="00392A65"/>
    <w:rsid w:val="00393C77"/>
    <w:rsid w:val="00394402"/>
    <w:rsid w:val="00394F67"/>
    <w:rsid w:val="0039559B"/>
    <w:rsid w:val="003955A1"/>
    <w:rsid w:val="003A06F5"/>
    <w:rsid w:val="003A0E9E"/>
    <w:rsid w:val="003A3E8D"/>
    <w:rsid w:val="003A4B48"/>
    <w:rsid w:val="003A6929"/>
    <w:rsid w:val="003B3D3D"/>
    <w:rsid w:val="003B5384"/>
    <w:rsid w:val="003B6EAF"/>
    <w:rsid w:val="003C1D96"/>
    <w:rsid w:val="003C2FC7"/>
    <w:rsid w:val="003C3591"/>
    <w:rsid w:val="003C4683"/>
    <w:rsid w:val="003C529C"/>
    <w:rsid w:val="003C5F16"/>
    <w:rsid w:val="003C64BE"/>
    <w:rsid w:val="003C7BC7"/>
    <w:rsid w:val="003D1EBD"/>
    <w:rsid w:val="003D1FD4"/>
    <w:rsid w:val="003D2CA9"/>
    <w:rsid w:val="003D3C17"/>
    <w:rsid w:val="003D46BA"/>
    <w:rsid w:val="003D5EB8"/>
    <w:rsid w:val="003E0A83"/>
    <w:rsid w:val="003E1DEB"/>
    <w:rsid w:val="003E2315"/>
    <w:rsid w:val="003E50FB"/>
    <w:rsid w:val="003E5F50"/>
    <w:rsid w:val="003E70A8"/>
    <w:rsid w:val="003E72CD"/>
    <w:rsid w:val="003F04F7"/>
    <w:rsid w:val="003F06F7"/>
    <w:rsid w:val="003F1662"/>
    <w:rsid w:val="003F195D"/>
    <w:rsid w:val="003F7E61"/>
    <w:rsid w:val="00401C46"/>
    <w:rsid w:val="004026F1"/>
    <w:rsid w:val="00402B5E"/>
    <w:rsid w:val="00402DD9"/>
    <w:rsid w:val="0041032D"/>
    <w:rsid w:val="00410CAC"/>
    <w:rsid w:val="004119CE"/>
    <w:rsid w:val="00416E3E"/>
    <w:rsid w:val="00416E8B"/>
    <w:rsid w:val="00416ED5"/>
    <w:rsid w:val="004172BD"/>
    <w:rsid w:val="00420779"/>
    <w:rsid w:val="004208E8"/>
    <w:rsid w:val="0042377F"/>
    <w:rsid w:val="00423E0C"/>
    <w:rsid w:val="00423F5E"/>
    <w:rsid w:val="00425401"/>
    <w:rsid w:val="00426F8D"/>
    <w:rsid w:val="004276DE"/>
    <w:rsid w:val="00427A1A"/>
    <w:rsid w:val="00431F9E"/>
    <w:rsid w:val="00432B10"/>
    <w:rsid w:val="00434442"/>
    <w:rsid w:val="0043478C"/>
    <w:rsid w:val="00437369"/>
    <w:rsid w:val="0043753E"/>
    <w:rsid w:val="00440A85"/>
    <w:rsid w:val="00442222"/>
    <w:rsid w:val="0044537D"/>
    <w:rsid w:val="004458B5"/>
    <w:rsid w:val="004459E2"/>
    <w:rsid w:val="0045164F"/>
    <w:rsid w:val="00453647"/>
    <w:rsid w:val="00454A3D"/>
    <w:rsid w:val="00454A4F"/>
    <w:rsid w:val="00455C0B"/>
    <w:rsid w:val="00455CBB"/>
    <w:rsid w:val="004579C7"/>
    <w:rsid w:val="00460B9D"/>
    <w:rsid w:val="004638A8"/>
    <w:rsid w:val="00463DDC"/>
    <w:rsid w:val="00466DCC"/>
    <w:rsid w:val="004741C0"/>
    <w:rsid w:val="00476598"/>
    <w:rsid w:val="00477B74"/>
    <w:rsid w:val="004813FF"/>
    <w:rsid w:val="00483456"/>
    <w:rsid w:val="004838C8"/>
    <w:rsid w:val="00486DD1"/>
    <w:rsid w:val="00491100"/>
    <w:rsid w:val="00492B58"/>
    <w:rsid w:val="00492CC5"/>
    <w:rsid w:val="0049328D"/>
    <w:rsid w:val="0049372D"/>
    <w:rsid w:val="00493FFA"/>
    <w:rsid w:val="004942A5"/>
    <w:rsid w:val="0049497B"/>
    <w:rsid w:val="004963FF"/>
    <w:rsid w:val="00497D43"/>
    <w:rsid w:val="004A4C39"/>
    <w:rsid w:val="004A6473"/>
    <w:rsid w:val="004A6B70"/>
    <w:rsid w:val="004A7261"/>
    <w:rsid w:val="004A7CEE"/>
    <w:rsid w:val="004B180D"/>
    <w:rsid w:val="004B27B8"/>
    <w:rsid w:val="004C053B"/>
    <w:rsid w:val="004C1E95"/>
    <w:rsid w:val="004C3878"/>
    <w:rsid w:val="004C3A62"/>
    <w:rsid w:val="004C4C28"/>
    <w:rsid w:val="004C5FCF"/>
    <w:rsid w:val="004C6D47"/>
    <w:rsid w:val="004D0D49"/>
    <w:rsid w:val="004D10C6"/>
    <w:rsid w:val="004D19CC"/>
    <w:rsid w:val="004D2F30"/>
    <w:rsid w:val="004D3286"/>
    <w:rsid w:val="004D42AA"/>
    <w:rsid w:val="004D4F22"/>
    <w:rsid w:val="004E18D3"/>
    <w:rsid w:val="004E2EBD"/>
    <w:rsid w:val="004E609D"/>
    <w:rsid w:val="004E61F0"/>
    <w:rsid w:val="004F01A7"/>
    <w:rsid w:val="004F1042"/>
    <w:rsid w:val="004F3037"/>
    <w:rsid w:val="004F5EA7"/>
    <w:rsid w:val="004F79FC"/>
    <w:rsid w:val="00502743"/>
    <w:rsid w:val="00502AEE"/>
    <w:rsid w:val="00503AC2"/>
    <w:rsid w:val="0050472B"/>
    <w:rsid w:val="00504F7A"/>
    <w:rsid w:val="005056C2"/>
    <w:rsid w:val="00510010"/>
    <w:rsid w:val="00510092"/>
    <w:rsid w:val="00510D85"/>
    <w:rsid w:val="00511C7C"/>
    <w:rsid w:val="005160EC"/>
    <w:rsid w:val="00520A20"/>
    <w:rsid w:val="00521BE3"/>
    <w:rsid w:val="0052228D"/>
    <w:rsid w:val="005229CC"/>
    <w:rsid w:val="0052306A"/>
    <w:rsid w:val="005238D0"/>
    <w:rsid w:val="00524D6B"/>
    <w:rsid w:val="005257BA"/>
    <w:rsid w:val="0052595E"/>
    <w:rsid w:val="00525BFB"/>
    <w:rsid w:val="00527B9C"/>
    <w:rsid w:val="00530738"/>
    <w:rsid w:val="00530829"/>
    <w:rsid w:val="00533393"/>
    <w:rsid w:val="00533CF1"/>
    <w:rsid w:val="00535BAD"/>
    <w:rsid w:val="00536DED"/>
    <w:rsid w:val="00536F93"/>
    <w:rsid w:val="00537173"/>
    <w:rsid w:val="00543089"/>
    <w:rsid w:val="005447EC"/>
    <w:rsid w:val="00544C6F"/>
    <w:rsid w:val="00544CBF"/>
    <w:rsid w:val="00545645"/>
    <w:rsid w:val="00546DCE"/>
    <w:rsid w:val="00546F9D"/>
    <w:rsid w:val="00547897"/>
    <w:rsid w:val="005479DA"/>
    <w:rsid w:val="00561199"/>
    <w:rsid w:val="00561DB6"/>
    <w:rsid w:val="00562307"/>
    <w:rsid w:val="00562E44"/>
    <w:rsid w:val="00563F29"/>
    <w:rsid w:val="005645C5"/>
    <w:rsid w:val="005665B0"/>
    <w:rsid w:val="0057022F"/>
    <w:rsid w:val="00570863"/>
    <w:rsid w:val="0057151D"/>
    <w:rsid w:val="00572902"/>
    <w:rsid w:val="005731D0"/>
    <w:rsid w:val="00573397"/>
    <w:rsid w:val="005735D4"/>
    <w:rsid w:val="005742ED"/>
    <w:rsid w:val="0057518D"/>
    <w:rsid w:val="00576F05"/>
    <w:rsid w:val="00577497"/>
    <w:rsid w:val="00580072"/>
    <w:rsid w:val="00581D7C"/>
    <w:rsid w:val="00585806"/>
    <w:rsid w:val="00587522"/>
    <w:rsid w:val="00590629"/>
    <w:rsid w:val="00591989"/>
    <w:rsid w:val="0059692F"/>
    <w:rsid w:val="005A05A7"/>
    <w:rsid w:val="005A08B2"/>
    <w:rsid w:val="005A1DC7"/>
    <w:rsid w:val="005A2737"/>
    <w:rsid w:val="005A329F"/>
    <w:rsid w:val="005A37E6"/>
    <w:rsid w:val="005A403D"/>
    <w:rsid w:val="005B3097"/>
    <w:rsid w:val="005D0698"/>
    <w:rsid w:val="005D16D3"/>
    <w:rsid w:val="005D205A"/>
    <w:rsid w:val="005D2250"/>
    <w:rsid w:val="005D3C6F"/>
    <w:rsid w:val="005D42C6"/>
    <w:rsid w:val="005D47BD"/>
    <w:rsid w:val="005D5355"/>
    <w:rsid w:val="005D6631"/>
    <w:rsid w:val="005E0FD2"/>
    <w:rsid w:val="005E2E0F"/>
    <w:rsid w:val="005E339B"/>
    <w:rsid w:val="005E3B7C"/>
    <w:rsid w:val="005E49DD"/>
    <w:rsid w:val="005E5AD0"/>
    <w:rsid w:val="005F0CAE"/>
    <w:rsid w:val="005F2002"/>
    <w:rsid w:val="005F36F3"/>
    <w:rsid w:val="00600BCC"/>
    <w:rsid w:val="00603FE4"/>
    <w:rsid w:val="00604172"/>
    <w:rsid w:val="00607719"/>
    <w:rsid w:val="006077E3"/>
    <w:rsid w:val="00607A9E"/>
    <w:rsid w:val="00607C80"/>
    <w:rsid w:val="0061059E"/>
    <w:rsid w:val="00612EF1"/>
    <w:rsid w:val="00612FFC"/>
    <w:rsid w:val="006137FB"/>
    <w:rsid w:val="00616A23"/>
    <w:rsid w:val="00616DCB"/>
    <w:rsid w:val="006173B9"/>
    <w:rsid w:val="00617DFA"/>
    <w:rsid w:val="006203AC"/>
    <w:rsid w:val="006207C8"/>
    <w:rsid w:val="006264BC"/>
    <w:rsid w:val="00627E13"/>
    <w:rsid w:val="0063090A"/>
    <w:rsid w:val="00631287"/>
    <w:rsid w:val="00635996"/>
    <w:rsid w:val="0063707E"/>
    <w:rsid w:val="00637E0C"/>
    <w:rsid w:val="00640728"/>
    <w:rsid w:val="00642B0E"/>
    <w:rsid w:val="00642C74"/>
    <w:rsid w:val="00645729"/>
    <w:rsid w:val="00650D48"/>
    <w:rsid w:val="00653085"/>
    <w:rsid w:val="00653618"/>
    <w:rsid w:val="00655391"/>
    <w:rsid w:val="00655AC9"/>
    <w:rsid w:val="00655E75"/>
    <w:rsid w:val="00656173"/>
    <w:rsid w:val="00656B09"/>
    <w:rsid w:val="006579F1"/>
    <w:rsid w:val="00660429"/>
    <w:rsid w:val="00660F00"/>
    <w:rsid w:val="00661D18"/>
    <w:rsid w:val="0066288B"/>
    <w:rsid w:val="0066496D"/>
    <w:rsid w:val="00665560"/>
    <w:rsid w:val="00665C69"/>
    <w:rsid w:val="006677E3"/>
    <w:rsid w:val="006716DD"/>
    <w:rsid w:val="00671EC7"/>
    <w:rsid w:val="006727E3"/>
    <w:rsid w:val="00675070"/>
    <w:rsid w:val="006761AD"/>
    <w:rsid w:val="0067790C"/>
    <w:rsid w:val="00680A57"/>
    <w:rsid w:val="00682930"/>
    <w:rsid w:val="00685638"/>
    <w:rsid w:val="00686D50"/>
    <w:rsid w:val="00692024"/>
    <w:rsid w:val="00692277"/>
    <w:rsid w:val="0069529F"/>
    <w:rsid w:val="00695DEF"/>
    <w:rsid w:val="0069609D"/>
    <w:rsid w:val="006969EB"/>
    <w:rsid w:val="006A0DDD"/>
    <w:rsid w:val="006A2CF9"/>
    <w:rsid w:val="006A3376"/>
    <w:rsid w:val="006A48B1"/>
    <w:rsid w:val="006A4918"/>
    <w:rsid w:val="006A5FAC"/>
    <w:rsid w:val="006A6EBC"/>
    <w:rsid w:val="006B0AC9"/>
    <w:rsid w:val="006B2273"/>
    <w:rsid w:val="006B3A1A"/>
    <w:rsid w:val="006B4170"/>
    <w:rsid w:val="006C1EF6"/>
    <w:rsid w:val="006C389C"/>
    <w:rsid w:val="006C45A5"/>
    <w:rsid w:val="006C4B3A"/>
    <w:rsid w:val="006C59A5"/>
    <w:rsid w:val="006C77D6"/>
    <w:rsid w:val="006D147D"/>
    <w:rsid w:val="006D47A9"/>
    <w:rsid w:val="006D49E7"/>
    <w:rsid w:val="006D5CD5"/>
    <w:rsid w:val="006D5D7A"/>
    <w:rsid w:val="006D6FE2"/>
    <w:rsid w:val="006D7040"/>
    <w:rsid w:val="006E057B"/>
    <w:rsid w:val="006E1D3D"/>
    <w:rsid w:val="006E32B4"/>
    <w:rsid w:val="006E3AE0"/>
    <w:rsid w:val="006E7393"/>
    <w:rsid w:val="006E7EA2"/>
    <w:rsid w:val="006E7FAF"/>
    <w:rsid w:val="006F0E96"/>
    <w:rsid w:val="006F1B7C"/>
    <w:rsid w:val="006F2609"/>
    <w:rsid w:val="006F2C61"/>
    <w:rsid w:val="006F4155"/>
    <w:rsid w:val="006F4518"/>
    <w:rsid w:val="006F682E"/>
    <w:rsid w:val="006F7502"/>
    <w:rsid w:val="00700131"/>
    <w:rsid w:val="00700413"/>
    <w:rsid w:val="00701FEC"/>
    <w:rsid w:val="007056D8"/>
    <w:rsid w:val="00705965"/>
    <w:rsid w:val="00706B16"/>
    <w:rsid w:val="00707155"/>
    <w:rsid w:val="00707615"/>
    <w:rsid w:val="007106D7"/>
    <w:rsid w:val="00711BE3"/>
    <w:rsid w:val="0071209B"/>
    <w:rsid w:val="007125FC"/>
    <w:rsid w:val="00713AFD"/>
    <w:rsid w:val="00717B75"/>
    <w:rsid w:val="007222D5"/>
    <w:rsid w:val="00722703"/>
    <w:rsid w:val="007228DF"/>
    <w:rsid w:val="00725295"/>
    <w:rsid w:val="00727EC0"/>
    <w:rsid w:val="007300F6"/>
    <w:rsid w:val="00731F3D"/>
    <w:rsid w:val="00732221"/>
    <w:rsid w:val="00733272"/>
    <w:rsid w:val="007342A8"/>
    <w:rsid w:val="0073567F"/>
    <w:rsid w:val="00735913"/>
    <w:rsid w:val="00735AFB"/>
    <w:rsid w:val="00735DAD"/>
    <w:rsid w:val="007369C5"/>
    <w:rsid w:val="00737781"/>
    <w:rsid w:val="00740439"/>
    <w:rsid w:val="00741B05"/>
    <w:rsid w:val="00742510"/>
    <w:rsid w:val="00743AA5"/>
    <w:rsid w:val="007451A3"/>
    <w:rsid w:val="00745AED"/>
    <w:rsid w:val="00746450"/>
    <w:rsid w:val="00746991"/>
    <w:rsid w:val="00746F10"/>
    <w:rsid w:val="0074717C"/>
    <w:rsid w:val="0074796F"/>
    <w:rsid w:val="007508A3"/>
    <w:rsid w:val="00750D14"/>
    <w:rsid w:val="007535B2"/>
    <w:rsid w:val="00760ED2"/>
    <w:rsid w:val="007616BD"/>
    <w:rsid w:val="0076177A"/>
    <w:rsid w:val="0076295C"/>
    <w:rsid w:val="007629E7"/>
    <w:rsid w:val="00763893"/>
    <w:rsid w:val="007657EE"/>
    <w:rsid w:val="00765E0F"/>
    <w:rsid w:val="0076773C"/>
    <w:rsid w:val="00767DD6"/>
    <w:rsid w:val="0077542E"/>
    <w:rsid w:val="007760F1"/>
    <w:rsid w:val="0077618B"/>
    <w:rsid w:val="007776E5"/>
    <w:rsid w:val="00782190"/>
    <w:rsid w:val="00782AC1"/>
    <w:rsid w:val="00785B17"/>
    <w:rsid w:val="0078753E"/>
    <w:rsid w:val="007902BD"/>
    <w:rsid w:val="007917F8"/>
    <w:rsid w:val="0079540F"/>
    <w:rsid w:val="00795BC8"/>
    <w:rsid w:val="0079634B"/>
    <w:rsid w:val="00796AB9"/>
    <w:rsid w:val="007A1606"/>
    <w:rsid w:val="007A1BB6"/>
    <w:rsid w:val="007A67FE"/>
    <w:rsid w:val="007A7B0A"/>
    <w:rsid w:val="007B3049"/>
    <w:rsid w:val="007B37B4"/>
    <w:rsid w:val="007B5EF0"/>
    <w:rsid w:val="007B6529"/>
    <w:rsid w:val="007B7789"/>
    <w:rsid w:val="007C0BA2"/>
    <w:rsid w:val="007C10DD"/>
    <w:rsid w:val="007C1E27"/>
    <w:rsid w:val="007C4B6E"/>
    <w:rsid w:val="007C74DE"/>
    <w:rsid w:val="007C7AA9"/>
    <w:rsid w:val="007D00C2"/>
    <w:rsid w:val="007D319D"/>
    <w:rsid w:val="007D3514"/>
    <w:rsid w:val="007D51A1"/>
    <w:rsid w:val="007D54E5"/>
    <w:rsid w:val="007D6B1F"/>
    <w:rsid w:val="007E0396"/>
    <w:rsid w:val="007E049F"/>
    <w:rsid w:val="007E078C"/>
    <w:rsid w:val="007E6D08"/>
    <w:rsid w:val="007F0572"/>
    <w:rsid w:val="007F06BE"/>
    <w:rsid w:val="007F14F4"/>
    <w:rsid w:val="007F1531"/>
    <w:rsid w:val="007F41C0"/>
    <w:rsid w:val="007F5643"/>
    <w:rsid w:val="007F604D"/>
    <w:rsid w:val="008038C6"/>
    <w:rsid w:val="008074BE"/>
    <w:rsid w:val="008111A4"/>
    <w:rsid w:val="00811343"/>
    <w:rsid w:val="00813A97"/>
    <w:rsid w:val="0081601B"/>
    <w:rsid w:val="00816790"/>
    <w:rsid w:val="00816BC4"/>
    <w:rsid w:val="00817AB2"/>
    <w:rsid w:val="00821FCB"/>
    <w:rsid w:val="00823689"/>
    <w:rsid w:val="00823961"/>
    <w:rsid w:val="0082690A"/>
    <w:rsid w:val="00833CE2"/>
    <w:rsid w:val="00836344"/>
    <w:rsid w:val="00836522"/>
    <w:rsid w:val="0083775D"/>
    <w:rsid w:val="0083787A"/>
    <w:rsid w:val="00841581"/>
    <w:rsid w:val="0084350B"/>
    <w:rsid w:val="00844D45"/>
    <w:rsid w:val="00847A64"/>
    <w:rsid w:val="008514F2"/>
    <w:rsid w:val="00857F8E"/>
    <w:rsid w:val="00860242"/>
    <w:rsid w:val="008612CE"/>
    <w:rsid w:val="00862CCA"/>
    <w:rsid w:val="00863411"/>
    <w:rsid w:val="008659D3"/>
    <w:rsid w:val="008663E2"/>
    <w:rsid w:val="008665B5"/>
    <w:rsid w:val="00866CFA"/>
    <w:rsid w:val="00871363"/>
    <w:rsid w:val="008717B7"/>
    <w:rsid w:val="00872E5C"/>
    <w:rsid w:val="0087646F"/>
    <w:rsid w:val="00876CB6"/>
    <w:rsid w:val="00877AFA"/>
    <w:rsid w:val="00881687"/>
    <w:rsid w:val="00883A9C"/>
    <w:rsid w:val="00884030"/>
    <w:rsid w:val="00884810"/>
    <w:rsid w:val="00884CA2"/>
    <w:rsid w:val="00887F11"/>
    <w:rsid w:val="00891DF1"/>
    <w:rsid w:val="0089445D"/>
    <w:rsid w:val="00896274"/>
    <w:rsid w:val="008A08E1"/>
    <w:rsid w:val="008A098C"/>
    <w:rsid w:val="008A12EA"/>
    <w:rsid w:val="008A2A2A"/>
    <w:rsid w:val="008A2D92"/>
    <w:rsid w:val="008A47CB"/>
    <w:rsid w:val="008A4C82"/>
    <w:rsid w:val="008A68AE"/>
    <w:rsid w:val="008A73F4"/>
    <w:rsid w:val="008B0BEB"/>
    <w:rsid w:val="008B15DB"/>
    <w:rsid w:val="008B39C7"/>
    <w:rsid w:val="008B3E90"/>
    <w:rsid w:val="008B43DE"/>
    <w:rsid w:val="008B67C1"/>
    <w:rsid w:val="008B6B97"/>
    <w:rsid w:val="008C0895"/>
    <w:rsid w:val="008C0C07"/>
    <w:rsid w:val="008C3A35"/>
    <w:rsid w:val="008C41D1"/>
    <w:rsid w:val="008C5200"/>
    <w:rsid w:val="008C6F4D"/>
    <w:rsid w:val="008C7378"/>
    <w:rsid w:val="008D023E"/>
    <w:rsid w:val="008D52ED"/>
    <w:rsid w:val="008E24F9"/>
    <w:rsid w:val="008E32A8"/>
    <w:rsid w:val="008E43D0"/>
    <w:rsid w:val="008E723E"/>
    <w:rsid w:val="008F0F0F"/>
    <w:rsid w:val="008F1755"/>
    <w:rsid w:val="008F2B14"/>
    <w:rsid w:val="008F4179"/>
    <w:rsid w:val="008F5063"/>
    <w:rsid w:val="008F5FCF"/>
    <w:rsid w:val="008F698E"/>
    <w:rsid w:val="0090165B"/>
    <w:rsid w:val="009018B1"/>
    <w:rsid w:val="009034AD"/>
    <w:rsid w:val="00903C16"/>
    <w:rsid w:val="00904784"/>
    <w:rsid w:val="009055E5"/>
    <w:rsid w:val="00910A0B"/>
    <w:rsid w:val="00914C51"/>
    <w:rsid w:val="00914C7E"/>
    <w:rsid w:val="00915C7D"/>
    <w:rsid w:val="0092705B"/>
    <w:rsid w:val="00927258"/>
    <w:rsid w:val="00930DC6"/>
    <w:rsid w:val="009365B4"/>
    <w:rsid w:val="0093770A"/>
    <w:rsid w:val="0093782D"/>
    <w:rsid w:val="00942E10"/>
    <w:rsid w:val="00942F6D"/>
    <w:rsid w:val="00943A22"/>
    <w:rsid w:val="00945F6A"/>
    <w:rsid w:val="00945FB5"/>
    <w:rsid w:val="009463C1"/>
    <w:rsid w:val="00947003"/>
    <w:rsid w:val="009478AA"/>
    <w:rsid w:val="00947926"/>
    <w:rsid w:val="00947FA3"/>
    <w:rsid w:val="009500A7"/>
    <w:rsid w:val="00950D81"/>
    <w:rsid w:val="00952CE6"/>
    <w:rsid w:val="009543DD"/>
    <w:rsid w:val="00960E31"/>
    <w:rsid w:val="00963BFD"/>
    <w:rsid w:val="00963C63"/>
    <w:rsid w:val="00967DED"/>
    <w:rsid w:val="00970517"/>
    <w:rsid w:val="00970558"/>
    <w:rsid w:val="00973DC4"/>
    <w:rsid w:val="00977398"/>
    <w:rsid w:val="00977A8F"/>
    <w:rsid w:val="00980190"/>
    <w:rsid w:val="00980B18"/>
    <w:rsid w:val="009838EE"/>
    <w:rsid w:val="0098390D"/>
    <w:rsid w:val="0098555F"/>
    <w:rsid w:val="00985C8B"/>
    <w:rsid w:val="00992707"/>
    <w:rsid w:val="009930D7"/>
    <w:rsid w:val="009938BB"/>
    <w:rsid w:val="00994A59"/>
    <w:rsid w:val="009955A6"/>
    <w:rsid w:val="009A0FA1"/>
    <w:rsid w:val="009A1131"/>
    <w:rsid w:val="009A462D"/>
    <w:rsid w:val="009A4630"/>
    <w:rsid w:val="009A6EA4"/>
    <w:rsid w:val="009B0053"/>
    <w:rsid w:val="009B0CB8"/>
    <w:rsid w:val="009B0EDF"/>
    <w:rsid w:val="009B238E"/>
    <w:rsid w:val="009B4D56"/>
    <w:rsid w:val="009B564F"/>
    <w:rsid w:val="009B6AE6"/>
    <w:rsid w:val="009B7AE7"/>
    <w:rsid w:val="009C3C66"/>
    <w:rsid w:val="009C42C4"/>
    <w:rsid w:val="009C5C91"/>
    <w:rsid w:val="009C7FFE"/>
    <w:rsid w:val="009D08EA"/>
    <w:rsid w:val="009D37F6"/>
    <w:rsid w:val="009D3A03"/>
    <w:rsid w:val="009D3F67"/>
    <w:rsid w:val="009D6AD7"/>
    <w:rsid w:val="009E0973"/>
    <w:rsid w:val="009E19A5"/>
    <w:rsid w:val="009E5919"/>
    <w:rsid w:val="009E5D50"/>
    <w:rsid w:val="009E5D9F"/>
    <w:rsid w:val="009E6704"/>
    <w:rsid w:val="009E6C71"/>
    <w:rsid w:val="009F0426"/>
    <w:rsid w:val="009F0CDC"/>
    <w:rsid w:val="009F14C0"/>
    <w:rsid w:val="009F1B1B"/>
    <w:rsid w:val="009F4CCA"/>
    <w:rsid w:val="009F59A9"/>
    <w:rsid w:val="009F64F9"/>
    <w:rsid w:val="00A02F71"/>
    <w:rsid w:val="00A04A6E"/>
    <w:rsid w:val="00A0566C"/>
    <w:rsid w:val="00A078AD"/>
    <w:rsid w:val="00A1090B"/>
    <w:rsid w:val="00A12E2A"/>
    <w:rsid w:val="00A16001"/>
    <w:rsid w:val="00A16AA6"/>
    <w:rsid w:val="00A16B90"/>
    <w:rsid w:val="00A2021F"/>
    <w:rsid w:val="00A2057F"/>
    <w:rsid w:val="00A2157E"/>
    <w:rsid w:val="00A24162"/>
    <w:rsid w:val="00A24B1F"/>
    <w:rsid w:val="00A25B74"/>
    <w:rsid w:val="00A32BFD"/>
    <w:rsid w:val="00A334B2"/>
    <w:rsid w:val="00A339D0"/>
    <w:rsid w:val="00A3614A"/>
    <w:rsid w:val="00A37568"/>
    <w:rsid w:val="00A432FF"/>
    <w:rsid w:val="00A43BE5"/>
    <w:rsid w:val="00A44B03"/>
    <w:rsid w:val="00A44C33"/>
    <w:rsid w:val="00A44DFF"/>
    <w:rsid w:val="00A45F9E"/>
    <w:rsid w:val="00A463F6"/>
    <w:rsid w:val="00A5083A"/>
    <w:rsid w:val="00A5304E"/>
    <w:rsid w:val="00A5348B"/>
    <w:rsid w:val="00A53925"/>
    <w:rsid w:val="00A55D5A"/>
    <w:rsid w:val="00A611AA"/>
    <w:rsid w:val="00A615F3"/>
    <w:rsid w:val="00A61690"/>
    <w:rsid w:val="00A62154"/>
    <w:rsid w:val="00A7258F"/>
    <w:rsid w:val="00A75B42"/>
    <w:rsid w:val="00A77883"/>
    <w:rsid w:val="00A819AE"/>
    <w:rsid w:val="00A82BA7"/>
    <w:rsid w:val="00A8322F"/>
    <w:rsid w:val="00A85880"/>
    <w:rsid w:val="00A90976"/>
    <w:rsid w:val="00A923F7"/>
    <w:rsid w:val="00A92592"/>
    <w:rsid w:val="00A9324A"/>
    <w:rsid w:val="00A93273"/>
    <w:rsid w:val="00A94011"/>
    <w:rsid w:val="00A955AA"/>
    <w:rsid w:val="00A96E53"/>
    <w:rsid w:val="00A97C0A"/>
    <w:rsid w:val="00A97D79"/>
    <w:rsid w:val="00AA30CE"/>
    <w:rsid w:val="00AA3C5B"/>
    <w:rsid w:val="00AA4F14"/>
    <w:rsid w:val="00AA5D4D"/>
    <w:rsid w:val="00AA62E9"/>
    <w:rsid w:val="00AA6E9D"/>
    <w:rsid w:val="00AB0BAE"/>
    <w:rsid w:val="00AB2548"/>
    <w:rsid w:val="00AB3EB2"/>
    <w:rsid w:val="00AB7BC4"/>
    <w:rsid w:val="00AC1FDA"/>
    <w:rsid w:val="00AC3F49"/>
    <w:rsid w:val="00AC40F8"/>
    <w:rsid w:val="00AC5DCD"/>
    <w:rsid w:val="00AC6F92"/>
    <w:rsid w:val="00AC7BC0"/>
    <w:rsid w:val="00AD0E05"/>
    <w:rsid w:val="00AD1571"/>
    <w:rsid w:val="00AD1744"/>
    <w:rsid w:val="00AD2785"/>
    <w:rsid w:val="00AD2BF0"/>
    <w:rsid w:val="00AD3C02"/>
    <w:rsid w:val="00AD548C"/>
    <w:rsid w:val="00AD6672"/>
    <w:rsid w:val="00AD6B55"/>
    <w:rsid w:val="00AD6C78"/>
    <w:rsid w:val="00AE0F2F"/>
    <w:rsid w:val="00AE1FAF"/>
    <w:rsid w:val="00AE36CF"/>
    <w:rsid w:val="00AE40BF"/>
    <w:rsid w:val="00AE51AD"/>
    <w:rsid w:val="00AE6DCA"/>
    <w:rsid w:val="00AF0296"/>
    <w:rsid w:val="00AF227B"/>
    <w:rsid w:val="00AF4CA1"/>
    <w:rsid w:val="00AF4CB3"/>
    <w:rsid w:val="00AF4DBC"/>
    <w:rsid w:val="00AF5657"/>
    <w:rsid w:val="00AF71D0"/>
    <w:rsid w:val="00B00F4F"/>
    <w:rsid w:val="00B03046"/>
    <w:rsid w:val="00B052DC"/>
    <w:rsid w:val="00B06108"/>
    <w:rsid w:val="00B06FE1"/>
    <w:rsid w:val="00B077C1"/>
    <w:rsid w:val="00B10CB7"/>
    <w:rsid w:val="00B111BE"/>
    <w:rsid w:val="00B1541B"/>
    <w:rsid w:val="00B16BD7"/>
    <w:rsid w:val="00B16D2E"/>
    <w:rsid w:val="00B2157E"/>
    <w:rsid w:val="00B22935"/>
    <w:rsid w:val="00B22CDF"/>
    <w:rsid w:val="00B23329"/>
    <w:rsid w:val="00B272CE"/>
    <w:rsid w:val="00B27488"/>
    <w:rsid w:val="00B314F7"/>
    <w:rsid w:val="00B3522A"/>
    <w:rsid w:val="00B36CB9"/>
    <w:rsid w:val="00B36D0F"/>
    <w:rsid w:val="00B4002D"/>
    <w:rsid w:val="00B41B01"/>
    <w:rsid w:val="00B4244E"/>
    <w:rsid w:val="00B42B76"/>
    <w:rsid w:val="00B42C59"/>
    <w:rsid w:val="00B4363D"/>
    <w:rsid w:val="00B43D43"/>
    <w:rsid w:val="00B43F7B"/>
    <w:rsid w:val="00B4477E"/>
    <w:rsid w:val="00B46964"/>
    <w:rsid w:val="00B51CFE"/>
    <w:rsid w:val="00B531E3"/>
    <w:rsid w:val="00B53F81"/>
    <w:rsid w:val="00B57FA9"/>
    <w:rsid w:val="00B60571"/>
    <w:rsid w:val="00B6280C"/>
    <w:rsid w:val="00B63555"/>
    <w:rsid w:val="00B6383C"/>
    <w:rsid w:val="00B6666D"/>
    <w:rsid w:val="00B67044"/>
    <w:rsid w:val="00B726A6"/>
    <w:rsid w:val="00B73F41"/>
    <w:rsid w:val="00B747A9"/>
    <w:rsid w:val="00B7554A"/>
    <w:rsid w:val="00B76A28"/>
    <w:rsid w:val="00B76F56"/>
    <w:rsid w:val="00B77C63"/>
    <w:rsid w:val="00B839E3"/>
    <w:rsid w:val="00B87745"/>
    <w:rsid w:val="00B922F4"/>
    <w:rsid w:val="00B9386B"/>
    <w:rsid w:val="00B94B71"/>
    <w:rsid w:val="00B94C91"/>
    <w:rsid w:val="00B95A23"/>
    <w:rsid w:val="00B95E74"/>
    <w:rsid w:val="00B960A3"/>
    <w:rsid w:val="00B969B0"/>
    <w:rsid w:val="00BA01BE"/>
    <w:rsid w:val="00BA2E3C"/>
    <w:rsid w:val="00BA3EED"/>
    <w:rsid w:val="00BA405C"/>
    <w:rsid w:val="00BA67FC"/>
    <w:rsid w:val="00BB000C"/>
    <w:rsid w:val="00BB0636"/>
    <w:rsid w:val="00BB7272"/>
    <w:rsid w:val="00BC0BA7"/>
    <w:rsid w:val="00BC0E6F"/>
    <w:rsid w:val="00BC17F7"/>
    <w:rsid w:val="00BC1DCC"/>
    <w:rsid w:val="00BC6303"/>
    <w:rsid w:val="00BD1B7E"/>
    <w:rsid w:val="00BD3145"/>
    <w:rsid w:val="00BD5055"/>
    <w:rsid w:val="00BD7806"/>
    <w:rsid w:val="00BE0CD6"/>
    <w:rsid w:val="00BE2EBA"/>
    <w:rsid w:val="00BE37D5"/>
    <w:rsid w:val="00BE4075"/>
    <w:rsid w:val="00BE5EE5"/>
    <w:rsid w:val="00BE71A4"/>
    <w:rsid w:val="00BE74FA"/>
    <w:rsid w:val="00BF29A9"/>
    <w:rsid w:val="00BF2A1F"/>
    <w:rsid w:val="00BF340D"/>
    <w:rsid w:val="00BF421C"/>
    <w:rsid w:val="00BF437D"/>
    <w:rsid w:val="00BF6ECE"/>
    <w:rsid w:val="00C0228A"/>
    <w:rsid w:val="00C04FB3"/>
    <w:rsid w:val="00C0603E"/>
    <w:rsid w:val="00C07CF4"/>
    <w:rsid w:val="00C102EE"/>
    <w:rsid w:val="00C10FA7"/>
    <w:rsid w:val="00C11803"/>
    <w:rsid w:val="00C11A6A"/>
    <w:rsid w:val="00C16E95"/>
    <w:rsid w:val="00C226E2"/>
    <w:rsid w:val="00C22785"/>
    <w:rsid w:val="00C264F4"/>
    <w:rsid w:val="00C2652D"/>
    <w:rsid w:val="00C27213"/>
    <w:rsid w:val="00C319B4"/>
    <w:rsid w:val="00C3379D"/>
    <w:rsid w:val="00C362A4"/>
    <w:rsid w:val="00C3757E"/>
    <w:rsid w:val="00C37E2F"/>
    <w:rsid w:val="00C403B3"/>
    <w:rsid w:val="00C407E3"/>
    <w:rsid w:val="00C42DE6"/>
    <w:rsid w:val="00C42E52"/>
    <w:rsid w:val="00C42FC2"/>
    <w:rsid w:val="00C441C4"/>
    <w:rsid w:val="00C453BD"/>
    <w:rsid w:val="00C4580C"/>
    <w:rsid w:val="00C50800"/>
    <w:rsid w:val="00C50D78"/>
    <w:rsid w:val="00C52705"/>
    <w:rsid w:val="00C55FE6"/>
    <w:rsid w:val="00C5703F"/>
    <w:rsid w:val="00C617A5"/>
    <w:rsid w:val="00C61E30"/>
    <w:rsid w:val="00C621AC"/>
    <w:rsid w:val="00C623E6"/>
    <w:rsid w:val="00C63134"/>
    <w:rsid w:val="00C6315F"/>
    <w:rsid w:val="00C64682"/>
    <w:rsid w:val="00C658A4"/>
    <w:rsid w:val="00C67309"/>
    <w:rsid w:val="00C71495"/>
    <w:rsid w:val="00C71AB6"/>
    <w:rsid w:val="00C725FE"/>
    <w:rsid w:val="00C7444C"/>
    <w:rsid w:val="00C80564"/>
    <w:rsid w:val="00C808DD"/>
    <w:rsid w:val="00C85AC3"/>
    <w:rsid w:val="00C87B84"/>
    <w:rsid w:val="00C90950"/>
    <w:rsid w:val="00C913DF"/>
    <w:rsid w:val="00C932D2"/>
    <w:rsid w:val="00C9383B"/>
    <w:rsid w:val="00C94A7B"/>
    <w:rsid w:val="00C950C9"/>
    <w:rsid w:val="00C95B23"/>
    <w:rsid w:val="00C97803"/>
    <w:rsid w:val="00CA218C"/>
    <w:rsid w:val="00CA2715"/>
    <w:rsid w:val="00CA3A3F"/>
    <w:rsid w:val="00CA4935"/>
    <w:rsid w:val="00CA6168"/>
    <w:rsid w:val="00CB13CA"/>
    <w:rsid w:val="00CB19F3"/>
    <w:rsid w:val="00CB3A7F"/>
    <w:rsid w:val="00CB4272"/>
    <w:rsid w:val="00CB4293"/>
    <w:rsid w:val="00CB4858"/>
    <w:rsid w:val="00CB57F5"/>
    <w:rsid w:val="00CB6284"/>
    <w:rsid w:val="00CB775C"/>
    <w:rsid w:val="00CC02C2"/>
    <w:rsid w:val="00CC0695"/>
    <w:rsid w:val="00CC1DF8"/>
    <w:rsid w:val="00CC266F"/>
    <w:rsid w:val="00CC4E23"/>
    <w:rsid w:val="00CC73A9"/>
    <w:rsid w:val="00CC7E76"/>
    <w:rsid w:val="00CC7F13"/>
    <w:rsid w:val="00CD14E4"/>
    <w:rsid w:val="00CD4AB0"/>
    <w:rsid w:val="00CD6B2D"/>
    <w:rsid w:val="00CD7882"/>
    <w:rsid w:val="00CE051F"/>
    <w:rsid w:val="00CE0B87"/>
    <w:rsid w:val="00CE4B44"/>
    <w:rsid w:val="00CE7949"/>
    <w:rsid w:val="00CE7ED0"/>
    <w:rsid w:val="00CF46E9"/>
    <w:rsid w:val="00CF5B57"/>
    <w:rsid w:val="00CF5CE6"/>
    <w:rsid w:val="00D0206A"/>
    <w:rsid w:val="00D05CD3"/>
    <w:rsid w:val="00D060C2"/>
    <w:rsid w:val="00D066A2"/>
    <w:rsid w:val="00D109B3"/>
    <w:rsid w:val="00D11414"/>
    <w:rsid w:val="00D135B3"/>
    <w:rsid w:val="00D1520D"/>
    <w:rsid w:val="00D17901"/>
    <w:rsid w:val="00D20055"/>
    <w:rsid w:val="00D20BBE"/>
    <w:rsid w:val="00D22110"/>
    <w:rsid w:val="00D24235"/>
    <w:rsid w:val="00D25558"/>
    <w:rsid w:val="00D255FF"/>
    <w:rsid w:val="00D25BAC"/>
    <w:rsid w:val="00D27067"/>
    <w:rsid w:val="00D2745F"/>
    <w:rsid w:val="00D278AC"/>
    <w:rsid w:val="00D309FD"/>
    <w:rsid w:val="00D30B83"/>
    <w:rsid w:val="00D31322"/>
    <w:rsid w:val="00D334A7"/>
    <w:rsid w:val="00D357E0"/>
    <w:rsid w:val="00D357ED"/>
    <w:rsid w:val="00D375A3"/>
    <w:rsid w:val="00D40BDA"/>
    <w:rsid w:val="00D431DB"/>
    <w:rsid w:val="00D5009A"/>
    <w:rsid w:val="00D51967"/>
    <w:rsid w:val="00D5451A"/>
    <w:rsid w:val="00D56B1B"/>
    <w:rsid w:val="00D56DD4"/>
    <w:rsid w:val="00D625BA"/>
    <w:rsid w:val="00D6613F"/>
    <w:rsid w:val="00D67581"/>
    <w:rsid w:val="00D67B92"/>
    <w:rsid w:val="00D70C42"/>
    <w:rsid w:val="00D70D29"/>
    <w:rsid w:val="00D73200"/>
    <w:rsid w:val="00D74A30"/>
    <w:rsid w:val="00D76D3F"/>
    <w:rsid w:val="00D76E1E"/>
    <w:rsid w:val="00D800C5"/>
    <w:rsid w:val="00D8106C"/>
    <w:rsid w:val="00D824CE"/>
    <w:rsid w:val="00D83CCD"/>
    <w:rsid w:val="00D84256"/>
    <w:rsid w:val="00D84626"/>
    <w:rsid w:val="00D85865"/>
    <w:rsid w:val="00D867D6"/>
    <w:rsid w:val="00D872CE"/>
    <w:rsid w:val="00D8761F"/>
    <w:rsid w:val="00D93744"/>
    <w:rsid w:val="00D943BF"/>
    <w:rsid w:val="00D9667E"/>
    <w:rsid w:val="00D96886"/>
    <w:rsid w:val="00D96B9D"/>
    <w:rsid w:val="00D9703C"/>
    <w:rsid w:val="00D973CE"/>
    <w:rsid w:val="00DA01DA"/>
    <w:rsid w:val="00DA09B3"/>
    <w:rsid w:val="00DA0DDC"/>
    <w:rsid w:val="00DA4168"/>
    <w:rsid w:val="00DA56D8"/>
    <w:rsid w:val="00DA5C34"/>
    <w:rsid w:val="00DA5F68"/>
    <w:rsid w:val="00DA5FDF"/>
    <w:rsid w:val="00DA71E6"/>
    <w:rsid w:val="00DA730D"/>
    <w:rsid w:val="00DA7F86"/>
    <w:rsid w:val="00DB4C02"/>
    <w:rsid w:val="00DB5734"/>
    <w:rsid w:val="00DB5DAB"/>
    <w:rsid w:val="00DB5F7C"/>
    <w:rsid w:val="00DB7747"/>
    <w:rsid w:val="00DC0703"/>
    <w:rsid w:val="00DC0C55"/>
    <w:rsid w:val="00DC0D7B"/>
    <w:rsid w:val="00DD1076"/>
    <w:rsid w:val="00DD2201"/>
    <w:rsid w:val="00DD4473"/>
    <w:rsid w:val="00DD73F9"/>
    <w:rsid w:val="00DD7BE0"/>
    <w:rsid w:val="00DE4B9D"/>
    <w:rsid w:val="00DE4F4A"/>
    <w:rsid w:val="00DE5A91"/>
    <w:rsid w:val="00DE6261"/>
    <w:rsid w:val="00DE6410"/>
    <w:rsid w:val="00DF1083"/>
    <w:rsid w:val="00DF477F"/>
    <w:rsid w:val="00DF6F6E"/>
    <w:rsid w:val="00E00AE2"/>
    <w:rsid w:val="00E00C80"/>
    <w:rsid w:val="00E010FA"/>
    <w:rsid w:val="00E016F8"/>
    <w:rsid w:val="00E02800"/>
    <w:rsid w:val="00E02CC5"/>
    <w:rsid w:val="00E03C8E"/>
    <w:rsid w:val="00E069AD"/>
    <w:rsid w:val="00E11998"/>
    <w:rsid w:val="00E13F87"/>
    <w:rsid w:val="00E157CD"/>
    <w:rsid w:val="00E17529"/>
    <w:rsid w:val="00E200B9"/>
    <w:rsid w:val="00E20E95"/>
    <w:rsid w:val="00E21270"/>
    <w:rsid w:val="00E22C5F"/>
    <w:rsid w:val="00E22D1B"/>
    <w:rsid w:val="00E27A89"/>
    <w:rsid w:val="00E27B48"/>
    <w:rsid w:val="00E30398"/>
    <w:rsid w:val="00E310A7"/>
    <w:rsid w:val="00E313F5"/>
    <w:rsid w:val="00E31DE7"/>
    <w:rsid w:val="00E3245D"/>
    <w:rsid w:val="00E3335E"/>
    <w:rsid w:val="00E334BE"/>
    <w:rsid w:val="00E35C8E"/>
    <w:rsid w:val="00E40F47"/>
    <w:rsid w:val="00E430A9"/>
    <w:rsid w:val="00E44880"/>
    <w:rsid w:val="00E4566A"/>
    <w:rsid w:val="00E456B2"/>
    <w:rsid w:val="00E45BCA"/>
    <w:rsid w:val="00E5060F"/>
    <w:rsid w:val="00E50EC5"/>
    <w:rsid w:val="00E511C4"/>
    <w:rsid w:val="00E52460"/>
    <w:rsid w:val="00E52C30"/>
    <w:rsid w:val="00E52D91"/>
    <w:rsid w:val="00E60E78"/>
    <w:rsid w:val="00E62505"/>
    <w:rsid w:val="00E63916"/>
    <w:rsid w:val="00E66114"/>
    <w:rsid w:val="00E66AD8"/>
    <w:rsid w:val="00E70C50"/>
    <w:rsid w:val="00E71A31"/>
    <w:rsid w:val="00E72B62"/>
    <w:rsid w:val="00E73355"/>
    <w:rsid w:val="00E75524"/>
    <w:rsid w:val="00E77BFD"/>
    <w:rsid w:val="00E77E09"/>
    <w:rsid w:val="00E81E6B"/>
    <w:rsid w:val="00E831CE"/>
    <w:rsid w:val="00E84945"/>
    <w:rsid w:val="00E86F94"/>
    <w:rsid w:val="00E86FAE"/>
    <w:rsid w:val="00E871D5"/>
    <w:rsid w:val="00E91D9B"/>
    <w:rsid w:val="00E9224E"/>
    <w:rsid w:val="00E9251A"/>
    <w:rsid w:val="00E94711"/>
    <w:rsid w:val="00E9666C"/>
    <w:rsid w:val="00EA17D3"/>
    <w:rsid w:val="00EA6EF8"/>
    <w:rsid w:val="00EA76F4"/>
    <w:rsid w:val="00EB015F"/>
    <w:rsid w:val="00EB24F8"/>
    <w:rsid w:val="00EB354C"/>
    <w:rsid w:val="00EB5000"/>
    <w:rsid w:val="00EB50C7"/>
    <w:rsid w:val="00EB542F"/>
    <w:rsid w:val="00EC22D0"/>
    <w:rsid w:val="00EC2C21"/>
    <w:rsid w:val="00EC2F4C"/>
    <w:rsid w:val="00EC5A3F"/>
    <w:rsid w:val="00EC660E"/>
    <w:rsid w:val="00ED0947"/>
    <w:rsid w:val="00ED419C"/>
    <w:rsid w:val="00ED4849"/>
    <w:rsid w:val="00EE13B8"/>
    <w:rsid w:val="00EE19E8"/>
    <w:rsid w:val="00EE397C"/>
    <w:rsid w:val="00EE458F"/>
    <w:rsid w:val="00EE4F31"/>
    <w:rsid w:val="00EE7D57"/>
    <w:rsid w:val="00EF022B"/>
    <w:rsid w:val="00EF0B21"/>
    <w:rsid w:val="00EF6CF6"/>
    <w:rsid w:val="00EF735F"/>
    <w:rsid w:val="00F00F71"/>
    <w:rsid w:val="00F046B9"/>
    <w:rsid w:val="00F06B10"/>
    <w:rsid w:val="00F12E18"/>
    <w:rsid w:val="00F1538D"/>
    <w:rsid w:val="00F169D3"/>
    <w:rsid w:val="00F2048B"/>
    <w:rsid w:val="00F20C85"/>
    <w:rsid w:val="00F21610"/>
    <w:rsid w:val="00F21776"/>
    <w:rsid w:val="00F22159"/>
    <w:rsid w:val="00F226FC"/>
    <w:rsid w:val="00F23BA1"/>
    <w:rsid w:val="00F35C51"/>
    <w:rsid w:val="00F35ED4"/>
    <w:rsid w:val="00F373E6"/>
    <w:rsid w:val="00F37850"/>
    <w:rsid w:val="00F4303C"/>
    <w:rsid w:val="00F433C0"/>
    <w:rsid w:val="00F436EF"/>
    <w:rsid w:val="00F43D69"/>
    <w:rsid w:val="00F447A3"/>
    <w:rsid w:val="00F507FB"/>
    <w:rsid w:val="00F51AAE"/>
    <w:rsid w:val="00F553FF"/>
    <w:rsid w:val="00F57E7A"/>
    <w:rsid w:val="00F61343"/>
    <w:rsid w:val="00F62B9D"/>
    <w:rsid w:val="00F62ED5"/>
    <w:rsid w:val="00F6353A"/>
    <w:rsid w:val="00F64865"/>
    <w:rsid w:val="00F730D2"/>
    <w:rsid w:val="00F74E39"/>
    <w:rsid w:val="00F76EC6"/>
    <w:rsid w:val="00F7751B"/>
    <w:rsid w:val="00F8033C"/>
    <w:rsid w:val="00F80A49"/>
    <w:rsid w:val="00F80CFF"/>
    <w:rsid w:val="00F82450"/>
    <w:rsid w:val="00F82726"/>
    <w:rsid w:val="00F83DF0"/>
    <w:rsid w:val="00F85C3C"/>
    <w:rsid w:val="00F876BB"/>
    <w:rsid w:val="00F9008C"/>
    <w:rsid w:val="00F908E9"/>
    <w:rsid w:val="00F92CCB"/>
    <w:rsid w:val="00F93B97"/>
    <w:rsid w:val="00F94618"/>
    <w:rsid w:val="00F94BF5"/>
    <w:rsid w:val="00F95F81"/>
    <w:rsid w:val="00F968C9"/>
    <w:rsid w:val="00F974DD"/>
    <w:rsid w:val="00FA1CB2"/>
    <w:rsid w:val="00FA4513"/>
    <w:rsid w:val="00FA4FD6"/>
    <w:rsid w:val="00FB1CA2"/>
    <w:rsid w:val="00FB1DC4"/>
    <w:rsid w:val="00FB27D0"/>
    <w:rsid w:val="00FB655E"/>
    <w:rsid w:val="00FB6662"/>
    <w:rsid w:val="00FB73C7"/>
    <w:rsid w:val="00FC12B4"/>
    <w:rsid w:val="00FC258D"/>
    <w:rsid w:val="00FC27A7"/>
    <w:rsid w:val="00FC2E6C"/>
    <w:rsid w:val="00FC4B9A"/>
    <w:rsid w:val="00FC4D59"/>
    <w:rsid w:val="00FC50E0"/>
    <w:rsid w:val="00FC6CA9"/>
    <w:rsid w:val="00FC7537"/>
    <w:rsid w:val="00FC781E"/>
    <w:rsid w:val="00FD041A"/>
    <w:rsid w:val="00FD7AC1"/>
    <w:rsid w:val="00FD7C91"/>
    <w:rsid w:val="00FE2763"/>
    <w:rsid w:val="00FE32CB"/>
    <w:rsid w:val="00FE356F"/>
    <w:rsid w:val="00FE437E"/>
    <w:rsid w:val="00FE46C2"/>
    <w:rsid w:val="00FE5DA3"/>
    <w:rsid w:val="00FF0582"/>
    <w:rsid w:val="00FF3A29"/>
    <w:rsid w:val="00FF6655"/>
    <w:rsid w:val="00FF6A38"/>
    <w:rsid w:val="00FF6AA8"/>
    <w:rsid w:val="00FF7937"/>
    <w:rsid w:val="00FF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0D738"/>
  <w15:docId w15:val="{3345778C-CFF5-40A5-B0C2-A2B5286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link w:val="TitleChar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semiHidden/>
  </w:style>
  <w:style w:type="paragraph" w:styleId="CommentText">
    <w:name w:val="annotation text"/>
    <w:basedOn w:val="Normal"/>
    <w:link w:val="CommentTextChar1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154A19"/>
    <w:rPr>
      <w:rFonts w:ascii="Arial" w:hAnsi="Arial" w:cs="Arial"/>
      <w:sz w:val="26"/>
      <w:szCs w:val="26"/>
      <w:lang w:eastAsia="en-US"/>
    </w:rPr>
  </w:style>
  <w:style w:type="paragraph" w:customStyle="1" w:styleId="QMultiChoice">
    <w:name w:val="Q Multi Choice"/>
    <w:basedOn w:val="Heading1"/>
    <w:next w:val="Normal"/>
    <w:uiPriority w:val="99"/>
    <w:rsid w:val="0034691F"/>
    <w:pPr>
      <w:tabs>
        <w:tab w:val="clear" w:pos="0"/>
        <w:tab w:val="clear" w:pos="1080"/>
        <w:tab w:val="num" w:pos="720"/>
      </w:tabs>
      <w:spacing w:before="360" w:after="60" w:line="240" w:lineRule="auto"/>
      <w:ind w:left="357" w:hanging="357"/>
    </w:pPr>
    <w:rPr>
      <w:rFonts w:ascii="Times New Roman" w:hAnsi="Times New Roman" w:cs="Times New Roman"/>
      <w:b/>
      <w:kern w:val="32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79634B"/>
    <w:rPr>
      <w:rFonts w:ascii="Arial" w:hAnsi="Arial" w:cs="Arial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79634B"/>
    <w:rPr>
      <w:lang w:eastAsia="en-US"/>
    </w:rPr>
  </w:style>
  <w:style w:type="character" w:customStyle="1" w:styleId="TitleChar">
    <w:name w:val="Title Char"/>
    <w:basedOn w:val="DefaultParagraphFont"/>
    <w:link w:val="Title"/>
    <w:rsid w:val="0079634B"/>
    <w:rPr>
      <w:rFonts w:ascii="Arial" w:hAnsi="Arial" w:cs="Arial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96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250"/>
    <w:pPr>
      <w:spacing w:before="0" w:after="150" w:line="240" w:lineRule="auto"/>
      <w:jc w:val="left"/>
    </w:pPr>
    <w:rPr>
      <w:sz w:val="24"/>
      <w:szCs w:val="24"/>
      <w:lang w:val="en-US"/>
    </w:rPr>
  </w:style>
  <w:style w:type="paragraph" w:customStyle="1" w:styleId="BlockQuote">
    <w:name w:val="Block Quote"/>
    <w:basedOn w:val="Normal"/>
    <w:rsid w:val="00257EC9"/>
    <w:pPr>
      <w:ind w:left="360" w:right="360"/>
      <w:jc w:val="left"/>
    </w:pPr>
    <w:rPr>
      <w:rFonts w:ascii="Arial" w:eastAsiaTheme="minorEastAsia" w:hAnsi="Arial" w:cs="Arial"/>
      <w:sz w:val="18"/>
      <w:szCs w:val="18"/>
      <w:lang w:val="en-US"/>
    </w:rPr>
  </w:style>
  <w:style w:type="paragraph" w:customStyle="1" w:styleId="ListNumberalphaReset">
    <w:name w:val="List Number alpha Reset"/>
    <w:basedOn w:val="Normal"/>
    <w:rsid w:val="00E27A89"/>
    <w:pPr>
      <w:tabs>
        <w:tab w:val="num" w:pos="720"/>
      </w:tabs>
      <w:spacing w:before="0" w:after="0" w:line="240" w:lineRule="auto"/>
      <w:ind w:hanging="360"/>
      <w:jc w:val="left"/>
    </w:pPr>
    <w:rPr>
      <w:rFonts w:eastAsiaTheme="minorEastAsia"/>
      <w:sz w:val="2"/>
      <w:szCs w:val="2"/>
      <w:lang w:val="en-US"/>
    </w:rPr>
  </w:style>
  <w:style w:type="character" w:customStyle="1" w:styleId="apple-converted-space-h">
    <w:name w:val="apple-converted-space-h"/>
    <w:basedOn w:val="DefaultParagraphFont"/>
    <w:rsid w:val="007917F8"/>
  </w:style>
  <w:style w:type="character" w:styleId="Hyperlink">
    <w:name w:val="Hyperlink"/>
    <w:basedOn w:val="DefaultParagraphFont"/>
    <w:semiHidden/>
    <w:unhideWhenUsed/>
    <w:rsid w:val="00463D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203AC"/>
  </w:style>
  <w:style w:type="paragraph" w:customStyle="1" w:styleId="incorrectanswer">
    <w:name w:val="in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qmultichoice0">
    <w:name w:val="qmultichoice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correctanswer">
    <w:name w:val="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locked/>
    <w:rsid w:val="0066496D"/>
    <w:rPr>
      <w:lang w:eastAsia="en-US"/>
    </w:rPr>
  </w:style>
  <w:style w:type="character" w:customStyle="1" w:styleId="Heading3Char">
    <w:name w:val="Heading 3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semiHidden/>
    <w:rsid w:val="0066496D"/>
    <w:rPr>
      <w:rFonts w:asciiTheme="majorHAnsi" w:eastAsiaTheme="majorEastAsia" w:hAnsiTheme="majorHAnsi" w:cstheme="majorBidi" w:hint="default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365F91" w:themeColor="accent1" w:themeShade="BF"/>
      <w:lang w:val="en-US"/>
    </w:rPr>
  </w:style>
  <w:style w:type="paragraph" w:customStyle="1" w:styleId="msonormal0">
    <w:name w:val="msonormal"/>
    <w:basedOn w:val="Normal"/>
    <w:rsid w:val="0066496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66496D"/>
    <w:rPr>
      <w:lang w:eastAsia="en-US"/>
    </w:rPr>
  </w:style>
  <w:style w:type="character" w:customStyle="1" w:styleId="CommentTextChar">
    <w:name w:val="Comment Text Char"/>
    <w:basedOn w:val="DefaultParagraphFont"/>
    <w:semiHidden/>
    <w:locked/>
    <w:rsid w:val="0066496D"/>
    <w:rPr>
      <w:rFonts w:ascii="Times New Roman" w:eastAsiaTheme="minorEastAsia" w:hAnsi="Times New Roman" w:cs="Times New Roman" w:hint="default"/>
      <w:lang w:val="en-US"/>
    </w:rPr>
  </w:style>
  <w:style w:type="character" w:customStyle="1" w:styleId="HeaderChar">
    <w:name w:val="Header Char"/>
    <w:basedOn w:val="DefaultParagraphFont"/>
    <w:link w:val="Header"/>
    <w:locked/>
    <w:rsid w:val="0066496D"/>
    <w:rPr>
      <w:rFonts w:ascii="Arial" w:hAnsi="Arial" w:cs="Arial"/>
      <w:b/>
      <w:bCs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locked/>
    <w:rsid w:val="0066496D"/>
    <w:rPr>
      <w:rFonts w:ascii="Arial" w:hAnsi="Arial" w:cs="Arial"/>
      <w:sz w:val="14"/>
      <w:szCs w:val="14"/>
      <w:lang w:eastAsia="en-US"/>
    </w:rPr>
  </w:style>
  <w:style w:type="character" w:customStyle="1" w:styleId="SubtitleChar">
    <w:name w:val="Subtitle Char"/>
    <w:basedOn w:val="DefaultParagraphFont"/>
    <w:link w:val="Subtitle"/>
    <w:locked/>
    <w:rsid w:val="0066496D"/>
    <w:rPr>
      <w:rFonts w:ascii="Arial" w:hAnsi="Arial" w:cs="Arial"/>
      <w:sz w:val="28"/>
      <w:szCs w:val="28"/>
      <w:lang w:eastAsia="en-US"/>
    </w:rPr>
  </w:style>
  <w:style w:type="paragraph" w:styleId="BlockText">
    <w:name w:val="Block Text"/>
    <w:basedOn w:val="Normal"/>
    <w:semiHidden/>
    <w:unhideWhenUsed/>
    <w:rsid w:val="0066496D"/>
    <w:pPr>
      <w:spacing w:line="220" w:lineRule="atLeast"/>
      <w:ind w:left="360" w:right="360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ListTitle">
    <w:name w:val="List Title"/>
    <w:basedOn w:val="Normal"/>
    <w:next w:val="BodyText"/>
    <w:rsid w:val="0066496D"/>
    <w:pPr>
      <w:spacing w:before="0" w:after="0"/>
      <w:ind w:left="360"/>
      <w:jc w:val="center"/>
    </w:pPr>
    <w:rPr>
      <w:rFonts w:ascii="Arial" w:eastAsiaTheme="minorEastAsia" w:hAnsi="Arial" w:cs="Arial"/>
      <w:b/>
      <w:bCs/>
      <w:lang w:val="en-IN" w:eastAsia="en-IN"/>
    </w:rPr>
  </w:style>
  <w:style w:type="paragraph" w:customStyle="1" w:styleId="ListNumberReset">
    <w:name w:val="List Number Reset"/>
    <w:basedOn w:val="Normal"/>
    <w:rsid w:val="0066496D"/>
    <w:pPr>
      <w:tabs>
        <w:tab w:val="num" w:pos="720"/>
      </w:tabs>
      <w:spacing w:before="0" w:after="0" w:line="240" w:lineRule="auto"/>
      <w:ind w:hanging="360"/>
      <w:jc w:val="center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TableTitle">
    <w:name w:val="Table Title"/>
    <w:basedOn w:val="Normal"/>
    <w:rsid w:val="0066496D"/>
    <w:pPr>
      <w:keepNext/>
      <w:tabs>
        <w:tab w:val="left" w:pos="1080"/>
        <w:tab w:val="num" w:pos="1440"/>
      </w:tabs>
      <w:spacing w:before="100" w:beforeAutospacing="1" w:after="100" w:afterAutospacing="1"/>
      <w:ind w:left="1080" w:hanging="1080"/>
      <w:jc w:val="left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ListNumberalpha">
    <w:name w:val="List Number alpha"/>
    <w:basedOn w:val="Normal"/>
    <w:rsid w:val="0066496D"/>
    <w:pPr>
      <w:tabs>
        <w:tab w:val="num" w:pos="360"/>
        <w:tab w:val="num" w:pos="1440"/>
      </w:tabs>
      <w:spacing w:before="0" w:after="0"/>
      <w:ind w:left="360" w:hanging="360"/>
      <w:jc w:val="left"/>
    </w:pPr>
    <w:rPr>
      <w:rFonts w:eastAsiaTheme="minorEastAsia"/>
      <w:lang w:val="en-US" w:eastAsia="en-IN"/>
    </w:rPr>
  </w:style>
  <w:style w:type="paragraph" w:customStyle="1" w:styleId="Figure">
    <w:name w:val="Figure"/>
    <w:basedOn w:val="BodyText"/>
    <w:next w:val="BodyText"/>
    <w:rsid w:val="0066496D"/>
    <w:pPr>
      <w:keepNext/>
      <w:spacing w:line="240" w:lineRule="auto"/>
      <w:ind w:firstLine="0"/>
      <w:jc w:val="left"/>
    </w:pPr>
    <w:rPr>
      <w:rFonts w:eastAsiaTheme="minorEastAsia"/>
      <w:lang w:val="en-US" w:eastAsia="en-IN"/>
    </w:rPr>
  </w:style>
  <w:style w:type="paragraph" w:customStyle="1" w:styleId="QFNormal">
    <w:name w:val="QF Normal"/>
    <w:basedOn w:val="Normal"/>
    <w:rsid w:val="0066496D"/>
    <w:pPr>
      <w:spacing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Heading">
    <w:name w:val="QF Heading"/>
    <w:basedOn w:val="Normal"/>
    <w:next w:val="QFNormal"/>
    <w:rsid w:val="0066496D"/>
    <w:pPr>
      <w:spacing w:before="120"/>
      <w:jc w:val="left"/>
    </w:pPr>
    <w:rPr>
      <w:rFonts w:ascii="Arial" w:eastAsiaTheme="minorEastAsia" w:hAnsi="Arial" w:cs="Arial"/>
      <w:b/>
      <w:bCs/>
      <w:i/>
      <w:iCs/>
      <w:sz w:val="24"/>
      <w:szCs w:val="24"/>
      <w:lang w:val="en-US" w:eastAsia="en-IN"/>
    </w:rPr>
  </w:style>
  <w:style w:type="paragraph" w:customStyle="1" w:styleId="QFName">
    <w:name w:val="QF Name"/>
    <w:basedOn w:val="Normal"/>
    <w:rsid w:val="0066496D"/>
    <w:pPr>
      <w:keepNext/>
      <w:spacing w:before="100" w:beforeAutospacing="1" w:after="100" w:afterAutospacing="1"/>
      <w:jc w:val="lef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Weight">
    <w:name w:val="QF Weight"/>
    <w:basedOn w:val="Normal"/>
    <w:rsid w:val="0066496D"/>
    <w:pPr>
      <w:keepNext/>
      <w:spacing w:before="100" w:beforeAutospacing="1" w:after="100" w:afterAutospacing="1"/>
      <w:jc w:val="righ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CaseStudy">
    <w:name w:val="QF CaseStudy"/>
    <w:basedOn w:val="Normal"/>
    <w:rsid w:val="0066496D"/>
    <w:pPr>
      <w:spacing w:before="100" w:beforeAutospacing="1" w:after="100" w:afterAutospacing="1"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Answer">
    <w:name w:val="QF Answer"/>
    <w:basedOn w:val="Normal"/>
    <w:rsid w:val="0066496D"/>
    <w:pPr>
      <w:spacing w:before="100" w:beforeAutospacing="1" w:after="100" w:afterAutospacing="1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spacer">
    <w:name w:val="spacer"/>
    <w:rsid w:val="0066496D"/>
    <w:rPr>
      <w:rFonts w:ascii="Arial" w:eastAsiaTheme="minorEastAsia" w:hAnsi="Arial" w:cs="Arial"/>
      <w:color w:val="FFFFFF"/>
      <w:sz w:val="2"/>
      <w:szCs w:val="2"/>
      <w:lang w:val="en-US" w:eastAsia="en-IN"/>
    </w:rPr>
  </w:style>
  <w:style w:type="paragraph" w:customStyle="1" w:styleId="Cell2">
    <w:name w:val="Cell2"/>
    <w:basedOn w:val="Normal"/>
    <w:rsid w:val="0066496D"/>
    <w:pPr>
      <w:keepNext/>
      <w:spacing w:before="20" w:after="20" w:line="240" w:lineRule="auto"/>
      <w:ind w:left="40"/>
      <w:jc w:val="left"/>
    </w:pPr>
    <w:rPr>
      <w:rFonts w:eastAsiaTheme="minorEastAsia"/>
      <w:lang w:val="en-US" w:eastAsia="en-IN"/>
    </w:rPr>
  </w:style>
  <w:style w:type="paragraph" w:customStyle="1" w:styleId="TableNote">
    <w:name w:val="Table Note"/>
    <w:basedOn w:val="Normal"/>
    <w:rsid w:val="0066496D"/>
    <w:pPr>
      <w:spacing w:before="20" w:after="20" w:line="240" w:lineRule="auto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character" w:styleId="CommentReference">
    <w:name w:val="annotation reference"/>
    <w:basedOn w:val="DefaultParagraphFont"/>
    <w:semiHidden/>
    <w:unhideWhenUsed/>
    <w:rsid w:val="0066496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6496D"/>
    <w:pPr>
      <w:spacing w:before="60" w:beforeAutospacing="0" w:after="60" w:afterAutospacing="0" w:line="240" w:lineRule="auto"/>
    </w:pPr>
    <w:rPr>
      <w:rFonts w:eastAsiaTheme="minorEastAsia"/>
      <w:b/>
      <w:bCs/>
      <w:sz w:val="20"/>
      <w:szCs w:val="20"/>
      <w:lang w:val="en-US" w:eastAsia="en-IN"/>
    </w:rPr>
  </w:style>
  <w:style w:type="character" w:customStyle="1" w:styleId="CommentTextChar1">
    <w:name w:val="Comment Text Char1"/>
    <w:basedOn w:val="DefaultParagraphFont"/>
    <w:link w:val="CommentText"/>
    <w:semiHidden/>
    <w:rsid w:val="0066496D"/>
    <w:rPr>
      <w:sz w:val="24"/>
      <w:szCs w:val="24"/>
      <w:lang w:eastAsia="en-US"/>
    </w:rPr>
  </w:style>
  <w:style w:type="character" w:customStyle="1" w:styleId="CommentSubjectChar">
    <w:name w:val="Comment Subject Char"/>
    <w:basedOn w:val="CommentTextChar1"/>
    <w:link w:val="CommentSubject"/>
    <w:semiHidden/>
    <w:rsid w:val="0066496D"/>
    <w:rPr>
      <w:rFonts w:eastAsiaTheme="minorEastAsia"/>
      <w:b/>
      <w:bCs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semiHidden/>
    <w:unhideWhenUsed/>
    <w:rsid w:val="0066496D"/>
    <w:pPr>
      <w:spacing w:before="0" w:after="0" w:line="240" w:lineRule="auto"/>
      <w:jc w:val="left"/>
    </w:pPr>
    <w:rPr>
      <w:rFonts w:ascii="Segoe UI" w:eastAsiaTheme="minorEastAsia" w:hAnsi="Segoe UI" w:cs="Segoe UI"/>
      <w:sz w:val="18"/>
      <w:szCs w:val="18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semiHidden/>
    <w:rsid w:val="0066496D"/>
    <w:rPr>
      <w:rFonts w:ascii="Segoe UI" w:eastAsiaTheme="minorEastAsia" w:hAnsi="Segoe UI" w:cs="Segoe U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3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010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0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\AppData\Roaming\Microsoft\Template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90</TotalTime>
  <Pages>10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rod</dc:creator>
  <cp:keywords>HCLClassification=Public</cp:keywords>
  <cp:lastModifiedBy>R.S. Katariya</cp:lastModifiedBy>
  <cp:revision>90</cp:revision>
  <cp:lastPrinted>2009-03-13T17:29:00Z</cp:lastPrinted>
  <dcterms:created xsi:type="dcterms:W3CDTF">2022-03-30T12:09:00Z</dcterms:created>
  <dcterms:modified xsi:type="dcterms:W3CDTF">2022-12-04T15:05:00Z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4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TitusGUID">
    <vt:lpwstr>fbd23ea2-d0af-4f98-bb28-9d47a88c3d2d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</Properties>
</file>