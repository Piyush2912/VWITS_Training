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472A325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2A7FC6">
        <w:rPr>
          <w:color w:val="000000" w:themeColor="text1"/>
          <w:sz w:val="24"/>
          <w:szCs w:val="20"/>
        </w:rPr>
        <w:t>6</w:t>
      </w:r>
    </w:p>
    <w:p w14:paraId="302D72D7" w14:textId="103BF96E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656173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DFE4" w14:textId="65359234" w:rsidR="00631287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is output of below code added in main method if input</w:t>
            </w:r>
            <w:r w:rsidR="00085233">
              <w:rPr>
                <w:color w:val="000000" w:themeColor="text1"/>
                <w:szCs w:val="20"/>
              </w:rPr>
              <w:t xml:space="preserve"> (no)</w:t>
            </w:r>
            <w:r>
              <w:rPr>
                <w:color w:val="000000" w:themeColor="text1"/>
                <w:szCs w:val="20"/>
              </w:rPr>
              <w:t xml:space="preserve"> is 10</w:t>
            </w:r>
            <w:r w:rsidR="00B06FE1">
              <w:rPr>
                <w:color w:val="000000" w:themeColor="text1"/>
                <w:szCs w:val="20"/>
              </w:rPr>
              <w:t>?</w:t>
            </w:r>
            <w:r w:rsidR="003E5F50">
              <w:rPr>
                <w:color w:val="000000" w:themeColor="text1"/>
                <w:szCs w:val="20"/>
              </w:rPr>
              <w:t xml:space="preserve"> (Scanner is imported)</w:t>
            </w:r>
          </w:p>
          <w:p w14:paraId="032A7612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</w:p>
          <w:p w14:paraId="4CECA949" w14:textId="362CC60B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no;</w:t>
            </w:r>
          </w:p>
          <w:p w14:paraId="6EB66058" w14:textId="486A6511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Scanner </w:t>
            </w:r>
            <w:proofErr w:type="spellStart"/>
            <w:r>
              <w:rPr>
                <w:color w:val="000000" w:themeColor="text1"/>
                <w:szCs w:val="20"/>
              </w:rPr>
              <w:t>sc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>
              <w:rPr>
                <w:color w:val="000000" w:themeColor="text1"/>
                <w:szCs w:val="20"/>
              </w:rPr>
              <w:t>Scanner(</w:t>
            </w:r>
            <w:proofErr w:type="gramEnd"/>
            <w:r>
              <w:rPr>
                <w:color w:val="000000" w:themeColor="text1"/>
                <w:szCs w:val="20"/>
              </w:rPr>
              <w:t>System.in);</w:t>
            </w:r>
          </w:p>
          <w:p w14:paraId="50E9F7D9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no =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sc.nextInt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738A6A81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switch(no)</w:t>
            </w:r>
          </w:p>
          <w:p w14:paraId="06F69BFE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0173E64" w14:textId="7CD5CBBC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case 10:</w:t>
            </w:r>
          </w:p>
          <w:p w14:paraId="30F5DB77" w14:textId="4EDBDF7E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(no);</w:t>
            </w:r>
          </w:p>
          <w:p w14:paraId="6683133A" w14:textId="769810E0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case 20: </w:t>
            </w:r>
          </w:p>
          <w:p w14:paraId="6D92654F" w14:textId="2956E114" w:rsidR="00366C32" w:rsidRDefault="00366C32" w:rsidP="00366C3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(no);</w:t>
            </w:r>
          </w:p>
          <w:p w14:paraId="42CC5A03" w14:textId="14EFBD56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default:</w:t>
            </w:r>
          </w:p>
          <w:p w14:paraId="4208C9F6" w14:textId="6725C062" w:rsidR="00366C32" w:rsidRDefault="00366C32" w:rsidP="00366C3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(“wrong option”);</w:t>
            </w:r>
          </w:p>
          <w:p w14:paraId="4C3F3C59" w14:textId="6638B23D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</w:p>
          <w:p w14:paraId="5A9B737A" w14:textId="06C15E1E" w:rsidR="00366C32" w:rsidRPr="00036F8B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E35DB0" w14:textId="77777777" w:rsidR="0044537D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48609B33" w14:textId="77777777" w:rsidR="009018B1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14:paraId="7BC79448" w14:textId="676F32A9" w:rsidR="0044537D" w:rsidRPr="00306F1D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wrong option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3BCC6D7F" w:rsidR="00C94A7B" w:rsidRPr="00306F1D" w:rsidRDefault="003E5F50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C308AE" w:rsidRDefault="009018B1" w:rsidP="009018B1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C308AE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CC4EC" w14:textId="77777777" w:rsidR="009018B1" w:rsidRPr="00C308AE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C308AE">
              <w:rPr>
                <w:rFonts w:ascii="Arial" w:hAnsi="Arial" w:cs="Arial"/>
                <w:highlight w:val="yellow"/>
              </w:rPr>
              <w:t>10</w:t>
            </w:r>
          </w:p>
          <w:p w14:paraId="7E93246B" w14:textId="3EA08AF0" w:rsidR="003E5F50" w:rsidRPr="00C308AE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C308AE">
              <w:rPr>
                <w:rFonts w:ascii="Arial" w:hAnsi="Arial" w:cs="Arial"/>
                <w:highlight w:val="yellow"/>
              </w:rPr>
              <w:t>10</w:t>
            </w:r>
          </w:p>
          <w:p w14:paraId="371C85A6" w14:textId="22FEB456" w:rsidR="003E5F50" w:rsidRPr="00C308AE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C308AE">
              <w:rPr>
                <w:rFonts w:ascii="Arial" w:hAnsi="Arial" w:cs="Arial"/>
                <w:highlight w:val="yellow"/>
              </w:rPr>
              <w:t>wrong option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0FA674A8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51CF2E25" w:rsidR="009018B1" w:rsidRPr="00306F1D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 of the above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366D6F8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DB8B1" w14:textId="22DA7D71" w:rsidR="0066496D" w:rsidRDefault="00D67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</w:t>
            </w:r>
            <w:r w:rsidR="00394F67">
              <w:rPr>
                <w:color w:val="000000" w:themeColor="text1"/>
                <w:szCs w:val="20"/>
              </w:rPr>
              <w:t xml:space="preserve"> added in main method (Scanner is imported</w:t>
            </w:r>
            <w:proofErr w:type="gramStart"/>
            <w:r w:rsidR="00394F67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>?</w:t>
            </w:r>
            <w:proofErr w:type="gramEnd"/>
          </w:p>
          <w:p w14:paraId="5281E5A8" w14:textId="2C46A970" w:rsidR="00394F67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=1;i&lt;</w:t>
            </w:r>
            <w:r w:rsidR="001C7FCF">
              <w:rPr>
                <w:color w:val="000000" w:themeColor="text1"/>
                <w:szCs w:val="20"/>
              </w:rPr>
              <w:t>=3</w:t>
            </w:r>
            <w:r>
              <w:rPr>
                <w:color w:val="000000" w:themeColor="text1"/>
                <w:szCs w:val="20"/>
              </w:rPr>
              <w:t>;i++)</w:t>
            </w:r>
          </w:p>
          <w:p w14:paraId="5B81201A" w14:textId="582D2399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56BB8144" w14:textId="769BBB07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if(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==</w:t>
            </w:r>
            <w:r w:rsidR="001C7FCF">
              <w:rPr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)</w:t>
            </w:r>
          </w:p>
          <w:p w14:paraId="4AFCCF5B" w14:textId="663EA11C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 </w:t>
            </w:r>
          </w:p>
          <w:p w14:paraId="0BB7A530" w14:textId="640D507E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continue;</w:t>
            </w:r>
          </w:p>
          <w:p w14:paraId="0FEABDB4" w14:textId="4560C6FB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CBE55BE" w14:textId="55614C9B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47A96F94" w14:textId="4A2A69E4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C308AE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C308AE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2F12E" w14:textId="77777777" w:rsidR="0066496D" w:rsidRPr="00C308AE" w:rsidRDefault="00261CB1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C308AE">
              <w:rPr>
                <w:color w:val="000000" w:themeColor="text1"/>
                <w:szCs w:val="20"/>
                <w:highlight w:val="yellow"/>
              </w:rPr>
              <w:t>Hello World</w:t>
            </w:r>
          </w:p>
          <w:p w14:paraId="46D8A9E2" w14:textId="520998C2" w:rsidR="00261CB1" w:rsidRPr="00C308AE" w:rsidRDefault="00261CB1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C308AE">
              <w:rPr>
                <w:color w:val="000000" w:themeColor="text1"/>
                <w:szCs w:val="20"/>
                <w:highlight w:val="yellow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326B6B4E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6E97F222" w:rsidR="0066496D" w:rsidRPr="00036F8B" w:rsidRDefault="00A45F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3C3E" w14:textId="77777777" w:rsidR="0066496D" w:rsidRDefault="00635996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A45F9E">
              <w:rPr>
                <w:color w:val="000000" w:themeColor="text1"/>
                <w:szCs w:val="20"/>
              </w:rPr>
              <w:t>Hello World</w:t>
            </w:r>
          </w:p>
          <w:p w14:paraId="3EFF4901" w14:textId="77777777" w:rsidR="00A45F9E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Hello World</w:t>
            </w:r>
          </w:p>
          <w:p w14:paraId="204C04E6" w14:textId="7AC7AFFE" w:rsidR="00A45F9E" w:rsidRPr="00036F8B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2ADFD98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37F63589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FFC683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65539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E17D" w14:textId="1FE58769" w:rsidR="00591989" w:rsidRDefault="00591989" w:rsidP="00607A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 added in main method (Scanner is imported)?</w:t>
            </w:r>
          </w:p>
          <w:p w14:paraId="43888FAD" w14:textId="77777777" w:rsidR="00BA2E3C" w:rsidRDefault="00BA2E3C" w:rsidP="00607A9E">
            <w:pPr>
              <w:pStyle w:val="Cell"/>
              <w:rPr>
                <w:color w:val="000000" w:themeColor="text1"/>
                <w:szCs w:val="20"/>
              </w:rPr>
            </w:pPr>
          </w:p>
          <w:p w14:paraId="7044A8FE" w14:textId="1F12E2AD" w:rsidR="0066496D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int no=10;  </w:t>
            </w:r>
          </w:p>
          <w:p w14:paraId="3CDF76C9" w14:textId="26E9ED1A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boolean</w:t>
            </w:r>
            <w:proofErr w:type="spellEnd"/>
            <w:r>
              <w:rPr>
                <w:color w:val="000000" w:themeColor="text1"/>
                <w:szCs w:val="20"/>
              </w:rPr>
              <w:t xml:space="preserve"> flag=true;</w:t>
            </w:r>
          </w:p>
          <w:p w14:paraId="25F057D4" w14:textId="77777777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=2;i&lt;10;i++)</w:t>
            </w:r>
          </w:p>
          <w:p w14:paraId="348ED1A3" w14:textId="24E5FF80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268790F7" w14:textId="34B45102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if(</w:t>
            </w:r>
            <w:proofErr w:type="spellStart"/>
            <w:r>
              <w:rPr>
                <w:color w:val="000000" w:themeColor="text1"/>
                <w:szCs w:val="20"/>
              </w:rPr>
              <w:t>no%i</w:t>
            </w:r>
            <w:proofErr w:type="spellEnd"/>
            <w:r>
              <w:rPr>
                <w:color w:val="000000" w:themeColor="text1"/>
                <w:szCs w:val="20"/>
              </w:rPr>
              <w:t>==0)</w:t>
            </w:r>
          </w:p>
          <w:p w14:paraId="04948B07" w14:textId="19E26374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1D0E105E" w14:textId="1C3D0500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break;</w:t>
            </w:r>
          </w:p>
          <w:p w14:paraId="6BF58DFD" w14:textId="06C81063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flag=false;</w:t>
            </w:r>
          </w:p>
          <w:p w14:paraId="6127DEAC" w14:textId="44296222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}</w:t>
            </w:r>
          </w:p>
          <w:p w14:paraId="4071BC0E" w14:textId="77777777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19E0F877" w14:textId="77777777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if(flag)</w:t>
            </w:r>
          </w:p>
          <w:p w14:paraId="5CDBEE43" w14:textId="313451A9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(“no is prime”); }</w:t>
            </w:r>
          </w:p>
          <w:p w14:paraId="3F2D7B37" w14:textId="1E693D6D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else</w:t>
            </w:r>
          </w:p>
          <w:p w14:paraId="207BC3DC" w14:textId="528A54D6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(“no is not prime”); }</w:t>
            </w:r>
          </w:p>
          <w:p w14:paraId="0AD3607F" w14:textId="7FFC2D34" w:rsidR="00BA2E3C" w:rsidRPr="00036F8B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C308AE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C308AE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7F269135" w:rsidR="0066496D" w:rsidRPr="00C308AE" w:rsidRDefault="00132A29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C308AE">
              <w:rPr>
                <w:color w:val="000000" w:themeColor="text1"/>
                <w:szCs w:val="20"/>
                <w:highlight w:val="yellow"/>
              </w:rPr>
              <w:t>no is prime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441FBF0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880520F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no is not prime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194E7C27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1270B7EB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25108E6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095754C0" w:rsidR="0066496D" w:rsidRPr="00036F8B" w:rsidRDefault="00132A29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50398DA2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code?</w:t>
            </w:r>
          </w:p>
          <w:p w14:paraId="6073216F" w14:textId="77777777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>
              <w:rPr>
                <w:color w:val="000000" w:themeColor="text1"/>
                <w:szCs w:val="20"/>
              </w:rPr>
              <w:t>UseEmp</w:t>
            </w:r>
            <w:proofErr w:type="spellEnd"/>
          </w:p>
          <w:p w14:paraId="17D91D08" w14:textId="27D64123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18D92C9" w14:textId="597D7C08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3E0C14ED" w14:textId="1AE87C60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3F82293" w14:textId="699E502E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Employee e = new </w:t>
            </w:r>
            <w:proofErr w:type="gramStart"/>
            <w:r>
              <w:rPr>
                <w:color w:val="000000" w:themeColor="text1"/>
                <w:szCs w:val="20"/>
              </w:rPr>
              <w:t>Employee(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7976D1C5" w14:textId="010ADBEB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e.display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1FCDFB6E" w14:textId="4C635CB5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}</w:t>
            </w:r>
          </w:p>
          <w:p w14:paraId="4AFB6A19" w14:textId="7F3B7A78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6725F0C4" w14:textId="5F260278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Employee</w:t>
            </w:r>
          </w:p>
          <w:p w14:paraId="246AEFE0" w14:textId="77777777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2028BDF4" w14:textId="77777777" w:rsidR="0066496D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</w:t>
            </w:r>
            <w:proofErr w:type="spellStart"/>
            <w:r>
              <w:rPr>
                <w:color w:val="000000" w:themeColor="text1"/>
                <w:szCs w:val="20"/>
              </w:rPr>
              <w:t>empno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069A4F0D" w14:textId="1D6A8451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String </w:t>
            </w:r>
            <w:proofErr w:type="spellStart"/>
            <w:r>
              <w:rPr>
                <w:color w:val="000000" w:themeColor="text1"/>
                <w:szCs w:val="20"/>
              </w:rPr>
              <w:t>ename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1A62D399" w14:textId="7F7B2A71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void </w:t>
            </w:r>
            <w:proofErr w:type="gramStart"/>
            <w:r>
              <w:rPr>
                <w:color w:val="000000" w:themeColor="text1"/>
                <w:szCs w:val="20"/>
              </w:rPr>
              <w:t>display(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33183C1E" w14:textId="006B7FDD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3714EC98" w14:textId="61A86237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empno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0F8038BE" w14:textId="424C33C9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A20D8B5" w14:textId="17045CD8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27F37FB2" w14:textId="18BFF41B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C308AE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C308AE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5902BA30" w:rsidR="0066496D" w:rsidRPr="00C308AE" w:rsidRDefault="007342A8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C308AE">
              <w:rPr>
                <w:color w:val="000000" w:themeColor="text1"/>
                <w:szCs w:val="20"/>
                <w:highlight w:val="yellow"/>
              </w:rPr>
              <w:t>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71DA107D" w:rsidR="0066496D" w:rsidRPr="00036F8B" w:rsidRDefault="006A6EB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17CFBB09" w:rsidR="0066496D" w:rsidRPr="00036F8B" w:rsidRDefault="007342A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772FD873" w:rsidR="0066496D" w:rsidRPr="00036F8B" w:rsidRDefault="006A6E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EA67A14" w:rsidR="0066496D" w:rsidRPr="00036F8B" w:rsidRDefault="006A6E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0B92658" w:rsidR="0066496D" w:rsidRPr="00036F8B" w:rsidRDefault="006A6EB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AFA6" w14:textId="12D15877" w:rsidR="0066496D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</w:t>
            </w:r>
            <w:r w:rsidR="00493FFA">
              <w:rPr>
                <w:color w:val="000000" w:themeColor="text1"/>
                <w:szCs w:val="20"/>
              </w:rPr>
              <w:t xml:space="preserve">at will be output </w:t>
            </w:r>
            <w:r w:rsidR="00A24162">
              <w:rPr>
                <w:color w:val="000000" w:themeColor="text1"/>
                <w:szCs w:val="20"/>
              </w:rPr>
              <w:t>by adding below code in main method</w:t>
            </w:r>
            <w:r w:rsidR="00493FFA">
              <w:rPr>
                <w:color w:val="000000" w:themeColor="text1"/>
                <w:szCs w:val="20"/>
              </w:rPr>
              <w:t>:</w:t>
            </w:r>
          </w:p>
          <w:p w14:paraId="6A5A9539" w14:textId="63A7BD42" w:rsidR="00493FFA" w:rsidRDefault="00A2416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=5;</w:t>
            </w:r>
          </w:p>
          <w:p w14:paraId="3BB533D3" w14:textId="1CC5CEC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for</w:t>
            </w:r>
            <w:proofErr w:type="gramStart"/>
            <w:r>
              <w:rPr>
                <w:color w:val="000000" w:themeColor="text1"/>
                <w:szCs w:val="20"/>
              </w:rPr>
              <w:t>(;</w:t>
            </w:r>
            <w:proofErr w:type="spellStart"/>
            <w:r w:rsidR="00A24162">
              <w:rPr>
                <w:color w:val="000000" w:themeColor="text1"/>
                <w:szCs w:val="20"/>
              </w:rPr>
              <w:t>i</w:t>
            </w:r>
            <w:proofErr w:type="spellEnd"/>
            <w:proofErr w:type="gramEnd"/>
            <w:r w:rsidR="00A24162">
              <w:rPr>
                <w:color w:val="000000" w:themeColor="text1"/>
                <w:szCs w:val="20"/>
              </w:rPr>
              <w:t>&gt;10</w:t>
            </w:r>
            <w:r>
              <w:rPr>
                <w:color w:val="000000" w:themeColor="text1"/>
                <w:szCs w:val="20"/>
              </w:rPr>
              <w:t>;)</w:t>
            </w:r>
          </w:p>
          <w:p w14:paraId="2ACBBAF6" w14:textId="663CAF48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27D30A3E" w14:textId="2DD90D7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47BB0A10" w14:textId="77777777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}</w:t>
            </w:r>
          </w:p>
          <w:p w14:paraId="2A88A586" w14:textId="1D87DE20" w:rsidR="0081601B" w:rsidRPr="00036F8B" w:rsidRDefault="0081601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(“end of program”);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41009375" w:rsidR="0066496D" w:rsidRPr="00036F8B" w:rsidRDefault="00F226F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9F135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9F135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2154B975" w:rsidR="00493FFA" w:rsidRPr="009F1351" w:rsidRDefault="001F4FFF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F1351">
              <w:rPr>
                <w:color w:val="000000" w:themeColor="text1"/>
                <w:szCs w:val="20"/>
                <w:highlight w:val="yellow"/>
              </w:rPr>
              <w:t>end of program</w:t>
            </w:r>
            <w:r w:rsidR="00493FFA" w:rsidRPr="009F1351">
              <w:rPr>
                <w:color w:val="000000" w:themeColor="text1"/>
                <w:szCs w:val="20"/>
                <w:highlight w:val="yellow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3C00FDF3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2956D60" w:rsidR="0066496D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FCE7A8D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0BF31" w14:textId="77777777" w:rsidR="00493FFA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  <w:p w14:paraId="2C781E0C" w14:textId="622B7813" w:rsidR="001F4FFF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end of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6730" w14:textId="046B9812" w:rsidR="0066496D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A16001">
              <w:rPr>
                <w:color w:val="000000" w:themeColor="text1"/>
                <w:szCs w:val="20"/>
              </w:rPr>
              <w:t xml:space="preserve">what will be output of below code </w:t>
            </w:r>
            <w:r w:rsidR="00313DBA">
              <w:rPr>
                <w:color w:val="000000" w:themeColor="text1"/>
                <w:szCs w:val="20"/>
              </w:rPr>
              <w:t>wr</w:t>
            </w:r>
            <w:r w:rsidR="00DB7747">
              <w:rPr>
                <w:color w:val="000000" w:themeColor="text1"/>
                <w:szCs w:val="20"/>
              </w:rPr>
              <w:t>itten</w:t>
            </w:r>
            <w:r w:rsidR="00A16001">
              <w:rPr>
                <w:color w:val="000000" w:themeColor="text1"/>
                <w:szCs w:val="20"/>
              </w:rPr>
              <w:t xml:space="preserve"> inside main method?</w:t>
            </w:r>
          </w:p>
          <w:p w14:paraId="7735490F" w14:textId="6A90D83C" w:rsidR="00A16001" w:rsidRDefault="00C441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  <w:p w14:paraId="51C47819" w14:textId="6333B4CB" w:rsidR="00C441C4" w:rsidRDefault="00C441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=7;</w:t>
            </w:r>
          </w:p>
          <w:p w14:paraId="00A1E38B" w14:textId="118414E9" w:rsidR="00A16001" w:rsidRDefault="00A16001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r w:rsidR="00C441C4">
              <w:rPr>
                <w:color w:val="000000" w:themeColor="text1"/>
                <w:szCs w:val="20"/>
              </w:rPr>
              <w:t>do</w:t>
            </w:r>
          </w:p>
          <w:p w14:paraId="0D34F3E2" w14:textId="51ABC3CF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4583C3E6" w14:textId="3D19BDBA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1F90585F" w14:textId="42519002" w:rsidR="000B2B7B" w:rsidRDefault="000B2B7B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++;</w:t>
            </w:r>
          </w:p>
          <w:p w14:paraId="342E7F2E" w14:textId="4C8EAF91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  <w:proofErr w:type="gramStart"/>
            <w:r>
              <w:rPr>
                <w:color w:val="000000" w:themeColor="text1"/>
                <w:szCs w:val="20"/>
              </w:rPr>
              <w:t>}while</w:t>
            </w:r>
            <w:proofErr w:type="gram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&lt;1);</w:t>
            </w: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9F135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9F135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09FE3638" w:rsidR="00B27488" w:rsidRPr="009F1351" w:rsidRDefault="00655AC9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F1351">
              <w:rPr>
                <w:color w:val="000000" w:themeColor="text1"/>
                <w:szCs w:val="20"/>
                <w:highlight w:val="yellow"/>
              </w:rPr>
              <w:t>7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D1C62AE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15F79EDA" w:rsidR="0066496D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 output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7F72BCBF" w:rsidR="0066496D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B708F" w14:textId="77777777" w:rsidR="0066496D" w:rsidRDefault="009B0ED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  <w:p w14:paraId="4AAA4439" w14:textId="2619BCE6" w:rsidR="009B0EDF" w:rsidRPr="00036F8B" w:rsidRDefault="009B0ED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3F229D3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B42C59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4224056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03FE4">
              <w:rPr>
                <w:color w:val="000000" w:themeColor="text1"/>
                <w:szCs w:val="20"/>
              </w:rPr>
              <w:t xml:space="preserve">what is output of below </w:t>
            </w:r>
            <w:r w:rsidR="00B42C59">
              <w:rPr>
                <w:color w:val="000000" w:themeColor="text1"/>
                <w:szCs w:val="20"/>
              </w:rPr>
              <w:t>code lines written inside main method</w:t>
            </w:r>
            <w:r w:rsidR="00603FE4">
              <w:rPr>
                <w:color w:val="000000" w:themeColor="text1"/>
                <w:szCs w:val="20"/>
              </w:rPr>
              <w:t>?</w:t>
            </w:r>
          </w:p>
          <w:p w14:paraId="195C615F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89C21D1" w14:textId="13E900A4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a=10;</w:t>
            </w:r>
          </w:p>
          <w:p w14:paraId="290E9F00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b=20;</w:t>
            </w:r>
          </w:p>
          <w:p w14:paraId="312A652B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(a&gt;b);</w:t>
            </w:r>
          </w:p>
          <w:p w14:paraId="596948DC" w14:textId="0EBB120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(a==10);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9F135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9F135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C23F4" w14:textId="1D8B423B" w:rsidR="0066496D" w:rsidRPr="009F1351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</w:pPr>
            <w:r w:rsidRPr="009F1351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>false</w:t>
            </w:r>
          </w:p>
          <w:p w14:paraId="3DFDF028" w14:textId="35179BD1" w:rsidR="00603FE4" w:rsidRPr="009F1351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</w:pPr>
            <w:r w:rsidRPr="009F1351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8A69C0B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FA205" w14:textId="0022DF15" w:rsidR="0066496D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2709D0E4" w14:textId="41CA24EC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6F093777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68235E9F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492CF213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not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9F135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9F135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4FC20961" w:rsidR="0066496D" w:rsidRPr="009F1351" w:rsidRDefault="00125993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F1351">
              <w:rPr>
                <w:color w:val="000000" w:themeColor="text1"/>
                <w:szCs w:val="20"/>
                <w:highlight w:val="yellow"/>
              </w:rPr>
              <w:t xml:space="preserve">break statement breaks from if statement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3E968145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1385EC9B" w:rsidR="0066496D" w:rsidRPr="00036F8B" w:rsidRDefault="0012599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continue statement skips the current iteration of the loop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268A515B" w:rsidR="0066496D" w:rsidRPr="00036F8B" w:rsidRDefault="001528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switch case can switch a </w:t>
            </w:r>
            <w:r w:rsidR="00E66114">
              <w:rPr>
                <w:color w:val="000000" w:themeColor="text1"/>
                <w:szCs w:val="20"/>
              </w:rPr>
              <w:t>String</w:t>
            </w:r>
            <w:r>
              <w:rPr>
                <w:color w:val="000000" w:themeColor="text1"/>
                <w:szCs w:val="20"/>
              </w:rPr>
              <w:t xml:space="preserve"> value passed to it also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E5D8D71" w:rsidR="0066496D" w:rsidRPr="00036F8B" w:rsidRDefault="001528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do while loop will run </w:t>
            </w:r>
            <w:proofErr w:type="spellStart"/>
            <w:r>
              <w:rPr>
                <w:color w:val="000000" w:themeColor="text1"/>
                <w:szCs w:val="20"/>
              </w:rPr>
              <w:t>atleast</w:t>
            </w:r>
            <w:proofErr w:type="spellEnd"/>
            <w:r>
              <w:rPr>
                <w:color w:val="000000" w:themeColor="text1"/>
                <w:szCs w:val="20"/>
              </w:rPr>
              <w:t xml:space="preserve"> once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BDB216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77777777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code will </w:t>
            </w:r>
            <w:r w:rsidR="00C61E30">
              <w:rPr>
                <w:color w:val="000000" w:themeColor="text1"/>
                <w:szCs w:val="20"/>
              </w:rPr>
              <w:t xml:space="preserve">not </w:t>
            </w:r>
            <w:r w:rsidR="00076ACA">
              <w:rPr>
                <w:color w:val="000000" w:themeColor="text1"/>
                <w:szCs w:val="20"/>
              </w:rPr>
              <w:t xml:space="preserve">print output </w:t>
            </w:r>
            <w:proofErr w:type="gramStart"/>
            <w:r w:rsidR="00076ACA">
              <w:rPr>
                <w:color w:val="000000" w:themeColor="text1"/>
                <w:szCs w:val="20"/>
              </w:rPr>
              <w:t>as :</w:t>
            </w:r>
            <w:proofErr w:type="gramEnd"/>
            <w:r w:rsidR="00076ACA">
              <w:rPr>
                <w:color w:val="000000" w:themeColor="text1"/>
                <w:szCs w:val="20"/>
              </w:rPr>
              <w:t>- pass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D66A8" w14:textId="281A9C76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777F2086" w14:textId="78F4675A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6AD4E848" w14:textId="77777777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2058D16" w14:textId="32B4BF1A" w:rsidR="0066496D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 &amp;&amp; marks2&gt;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35)</w:t>
            </w:r>
          </w:p>
          <w:p w14:paraId="512C2F2D" w14:textId="449388B4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AF04D23" w14:textId="6E0CF7CE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B2157E">
              <w:rPr>
                <w:color w:val="000000" w:themeColor="text1"/>
                <w:szCs w:val="20"/>
              </w:rPr>
              <w:t>(“pass”)</w:t>
            </w:r>
          </w:p>
          <w:p w14:paraId="030D7111" w14:textId="271AA75E" w:rsidR="00076ACA" w:rsidRPr="00036F8B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4783EC13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9F135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9F135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33369" w14:textId="77777777" w:rsidR="00C61E30" w:rsidRPr="009F1351" w:rsidRDefault="00C61E30" w:rsidP="00C61E30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F1351">
              <w:rPr>
                <w:color w:val="000000" w:themeColor="text1"/>
                <w:szCs w:val="20"/>
                <w:highlight w:val="yellow"/>
              </w:rPr>
              <w:t>int marks1= 30;</w:t>
            </w:r>
          </w:p>
          <w:p w14:paraId="5FA8223A" w14:textId="77777777" w:rsidR="00C61E30" w:rsidRPr="009F1351" w:rsidRDefault="00C61E30" w:rsidP="00C61E30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F1351">
              <w:rPr>
                <w:color w:val="000000" w:themeColor="text1"/>
                <w:szCs w:val="20"/>
                <w:highlight w:val="yellow"/>
              </w:rPr>
              <w:t>int marks2=80;</w:t>
            </w:r>
          </w:p>
          <w:p w14:paraId="140C39D4" w14:textId="77777777" w:rsidR="00C61E30" w:rsidRPr="009F1351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72735623" w14:textId="258C57AC" w:rsidR="0066496D" w:rsidRPr="009F1351" w:rsidRDefault="00B2157E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F1351">
              <w:rPr>
                <w:color w:val="000000" w:themeColor="text1"/>
                <w:szCs w:val="20"/>
                <w:highlight w:val="yellow"/>
              </w:rPr>
              <w:t>if(marks1&gt;=35 || marks2&gt;= 35)</w:t>
            </w:r>
          </w:p>
          <w:p w14:paraId="6155CF68" w14:textId="77777777" w:rsidR="00B2157E" w:rsidRPr="009F1351" w:rsidRDefault="00B2157E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F1351">
              <w:rPr>
                <w:color w:val="000000" w:themeColor="text1"/>
                <w:szCs w:val="20"/>
                <w:highlight w:val="yellow"/>
              </w:rPr>
              <w:t>{</w:t>
            </w:r>
          </w:p>
          <w:p w14:paraId="4181E84C" w14:textId="77777777" w:rsidR="00B2157E" w:rsidRPr="009F1351" w:rsidRDefault="00B2157E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F1351">
              <w:rPr>
                <w:color w:val="000000" w:themeColor="text1"/>
                <w:szCs w:val="20"/>
                <w:highlight w:val="yellow"/>
              </w:rPr>
              <w:t xml:space="preserve">  </w:t>
            </w:r>
            <w:proofErr w:type="spellStart"/>
            <w:r w:rsidRPr="009F1351">
              <w:rPr>
                <w:color w:val="000000" w:themeColor="text1"/>
                <w:szCs w:val="20"/>
                <w:highlight w:val="yellow"/>
              </w:rPr>
              <w:t>System.out.println</w:t>
            </w:r>
            <w:proofErr w:type="spellEnd"/>
            <w:r w:rsidRPr="009F1351">
              <w:rPr>
                <w:color w:val="000000" w:themeColor="text1"/>
                <w:szCs w:val="20"/>
                <w:highlight w:val="yellow"/>
              </w:rPr>
              <w:t>(“pass”);</w:t>
            </w:r>
          </w:p>
          <w:p w14:paraId="2AC64551" w14:textId="2FB97052" w:rsidR="00B2157E" w:rsidRPr="009F1351" w:rsidRDefault="00B2157E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F1351">
              <w:rPr>
                <w:color w:val="000000" w:themeColor="text1"/>
                <w:szCs w:val="20"/>
                <w:highlight w:val="yellow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F62F95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F62F95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C9AB8" w14:textId="77777777" w:rsidR="00C61E30" w:rsidRPr="00F62F95" w:rsidRDefault="00C61E30" w:rsidP="00C61E30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F62F95">
              <w:rPr>
                <w:color w:val="000000" w:themeColor="text1"/>
                <w:szCs w:val="20"/>
                <w:highlight w:val="yellow"/>
              </w:rPr>
              <w:t>int marks1= 30;</w:t>
            </w:r>
          </w:p>
          <w:p w14:paraId="69B84042" w14:textId="77777777" w:rsidR="00C61E30" w:rsidRPr="00F62F95" w:rsidRDefault="00C61E30" w:rsidP="00C61E30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F62F95">
              <w:rPr>
                <w:color w:val="000000" w:themeColor="text1"/>
                <w:szCs w:val="20"/>
                <w:highlight w:val="yellow"/>
              </w:rPr>
              <w:t>int marks2=80;</w:t>
            </w:r>
          </w:p>
          <w:p w14:paraId="417E4F14" w14:textId="77777777" w:rsidR="00C61E30" w:rsidRPr="00F62F95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4926B108" w14:textId="5035F82A" w:rsidR="0066496D" w:rsidRPr="00F62F95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F62F95">
              <w:rPr>
                <w:color w:val="000000" w:themeColor="text1"/>
                <w:szCs w:val="20"/>
                <w:highlight w:val="yellow"/>
              </w:rPr>
              <w:t>if(marks</w:t>
            </w:r>
            <w:proofErr w:type="gramStart"/>
            <w:r w:rsidRPr="00F62F95">
              <w:rPr>
                <w:color w:val="000000" w:themeColor="text1"/>
                <w:szCs w:val="20"/>
                <w:highlight w:val="yellow"/>
              </w:rPr>
              <w:t>1!=</w:t>
            </w:r>
            <w:proofErr w:type="gramEnd"/>
            <w:r w:rsidRPr="00F62F95">
              <w:rPr>
                <w:color w:val="000000" w:themeColor="text1"/>
                <w:szCs w:val="20"/>
                <w:highlight w:val="yellow"/>
              </w:rPr>
              <w:t>35)</w:t>
            </w:r>
          </w:p>
          <w:p w14:paraId="59504CCD" w14:textId="0F3913CC" w:rsidR="00C61E30" w:rsidRPr="00F62F95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F62F95">
              <w:rPr>
                <w:color w:val="000000" w:themeColor="text1"/>
                <w:szCs w:val="20"/>
                <w:highlight w:val="yellow"/>
              </w:rPr>
              <w:t>{</w:t>
            </w:r>
          </w:p>
          <w:p w14:paraId="1BB92971" w14:textId="2183E5F4" w:rsidR="00C61E30" w:rsidRPr="00F62F95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F62F95">
              <w:rPr>
                <w:color w:val="000000" w:themeColor="text1"/>
                <w:szCs w:val="20"/>
                <w:highlight w:val="yellow"/>
              </w:rPr>
              <w:t xml:space="preserve">  </w:t>
            </w:r>
            <w:proofErr w:type="spellStart"/>
            <w:r w:rsidRPr="00F62F95">
              <w:rPr>
                <w:color w:val="000000" w:themeColor="text1"/>
                <w:szCs w:val="20"/>
                <w:highlight w:val="yellow"/>
              </w:rPr>
              <w:t>System.out.println</w:t>
            </w:r>
            <w:proofErr w:type="spellEnd"/>
            <w:r w:rsidRPr="00F62F95">
              <w:rPr>
                <w:color w:val="000000" w:themeColor="text1"/>
                <w:szCs w:val="20"/>
                <w:highlight w:val="yellow"/>
              </w:rPr>
              <w:t>(“pass”);</w:t>
            </w:r>
          </w:p>
          <w:p w14:paraId="6CA647FC" w14:textId="789F3820" w:rsidR="00C61E30" w:rsidRPr="00F62F95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F62F95">
              <w:rPr>
                <w:color w:val="000000" w:themeColor="text1"/>
                <w:szCs w:val="20"/>
                <w:highlight w:val="yellow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4DDDEB3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94CCE11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2BE90D1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AD0E05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CFF9" w14:textId="654AF065" w:rsidR="0066496D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</w:t>
            </w:r>
            <w:r w:rsidR="00F4303C">
              <w:rPr>
                <w:rFonts w:ascii="Arial" w:hAnsi="Arial" w:cs="Arial"/>
                <w:color w:val="000000" w:themeColor="text1"/>
                <w:lang w:val="en-IN"/>
              </w:rPr>
              <w:t>at is output of below code if added inside main method?</w:t>
            </w:r>
          </w:p>
          <w:p w14:paraId="3E89FA59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248FF80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int no=4;</w:t>
            </w:r>
          </w:p>
          <w:p w14:paraId="37D2D20C" w14:textId="787C6591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r w:rsidR="001316DB">
              <w:rPr>
                <w:rFonts w:ascii="Arial" w:hAnsi="Arial" w:cs="Arial"/>
                <w:color w:val="000000" w:themeColor="text1"/>
                <w:lang w:val="en-IN"/>
              </w:rPr>
              <w:t>++no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0E7C924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0D1C9FC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5228445F" w:rsidR="0066496D" w:rsidRPr="00036F8B" w:rsidRDefault="003723D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F62F95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F62F95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3B6EC2B4" w:rsidR="0066496D" w:rsidRPr="00F62F95" w:rsidRDefault="00F4303C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F62F95">
              <w:rPr>
                <w:color w:val="000000" w:themeColor="text1"/>
                <w:szCs w:val="20"/>
                <w:highlight w:val="yellow"/>
              </w:rPr>
              <w:t>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18C3251" w:rsidR="0066496D" w:rsidRPr="00036F8B" w:rsidRDefault="003723D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64922" w14:textId="77777777" w:rsidR="00880A99" w:rsidRDefault="00880A99" w:rsidP="00C3379D">
      <w:pPr>
        <w:spacing w:before="0" w:after="0" w:line="240" w:lineRule="auto"/>
      </w:pPr>
      <w:r>
        <w:separator/>
      </w:r>
    </w:p>
  </w:endnote>
  <w:endnote w:type="continuationSeparator" w:id="0">
    <w:p w14:paraId="6B1886AB" w14:textId="77777777" w:rsidR="00880A99" w:rsidRDefault="00880A99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24E3" w14:textId="77777777" w:rsidR="00880A99" w:rsidRDefault="00880A99" w:rsidP="00C3379D">
      <w:pPr>
        <w:spacing w:before="0" w:after="0" w:line="240" w:lineRule="auto"/>
      </w:pPr>
      <w:r>
        <w:separator/>
      </w:r>
    </w:p>
  </w:footnote>
  <w:footnote w:type="continuationSeparator" w:id="0">
    <w:p w14:paraId="2B5D14EF" w14:textId="77777777" w:rsidR="00880A99" w:rsidRDefault="00880A99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216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402672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09118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3172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93599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91203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23670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1907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840411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2123386">
    <w:abstractNumId w:val="11"/>
  </w:num>
  <w:num w:numId="11" w16cid:durableId="919872862">
    <w:abstractNumId w:val="0"/>
  </w:num>
  <w:num w:numId="12" w16cid:durableId="6093185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32240055">
    <w:abstractNumId w:val="19"/>
  </w:num>
  <w:num w:numId="14" w16cid:durableId="1065907987">
    <w:abstractNumId w:val="19"/>
  </w:num>
  <w:num w:numId="15" w16cid:durableId="1322005744">
    <w:abstractNumId w:val="10"/>
  </w:num>
  <w:num w:numId="16" w16cid:durableId="517161605">
    <w:abstractNumId w:val="13"/>
  </w:num>
  <w:num w:numId="17" w16cid:durableId="1035042699">
    <w:abstractNumId w:val="17"/>
  </w:num>
  <w:num w:numId="18" w16cid:durableId="408508067">
    <w:abstractNumId w:val="17"/>
    <w:lvlOverride w:ilvl="0">
      <w:startOverride w:val="1"/>
    </w:lvlOverride>
  </w:num>
  <w:num w:numId="19" w16cid:durableId="377320095">
    <w:abstractNumId w:val="14"/>
  </w:num>
  <w:num w:numId="20" w16cid:durableId="1638991912">
    <w:abstractNumId w:val="18"/>
  </w:num>
  <w:num w:numId="21" w16cid:durableId="983121475">
    <w:abstractNumId w:val="15"/>
  </w:num>
  <w:num w:numId="22" w16cid:durableId="820579225">
    <w:abstractNumId w:val="16"/>
  </w:num>
  <w:num w:numId="23" w16cid:durableId="201293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25993"/>
    <w:rsid w:val="001316DB"/>
    <w:rsid w:val="00132A29"/>
    <w:rsid w:val="001336F3"/>
    <w:rsid w:val="001374E4"/>
    <w:rsid w:val="00137E5A"/>
    <w:rsid w:val="00142668"/>
    <w:rsid w:val="0015007F"/>
    <w:rsid w:val="00152863"/>
    <w:rsid w:val="00152F41"/>
    <w:rsid w:val="00154A19"/>
    <w:rsid w:val="00157690"/>
    <w:rsid w:val="001639DB"/>
    <w:rsid w:val="00170B3D"/>
    <w:rsid w:val="00175DA6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44F5"/>
    <w:rsid w:val="003848B4"/>
    <w:rsid w:val="00386B27"/>
    <w:rsid w:val="00393C77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37D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3C6F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07A9E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DAD"/>
    <w:rsid w:val="007369C5"/>
    <w:rsid w:val="00740439"/>
    <w:rsid w:val="00741B05"/>
    <w:rsid w:val="007451A3"/>
    <w:rsid w:val="00745AED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5BC8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01B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2E5C"/>
    <w:rsid w:val="00876CB6"/>
    <w:rsid w:val="00877AFA"/>
    <w:rsid w:val="00880A99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8F698E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0EDF"/>
    <w:rsid w:val="009B238E"/>
    <w:rsid w:val="009B4D56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F1351"/>
    <w:rsid w:val="009F14C0"/>
    <w:rsid w:val="009F1B1B"/>
    <w:rsid w:val="009F4CCA"/>
    <w:rsid w:val="009F64F9"/>
    <w:rsid w:val="00A04A6E"/>
    <w:rsid w:val="00A0566C"/>
    <w:rsid w:val="00A1090B"/>
    <w:rsid w:val="00A12E2A"/>
    <w:rsid w:val="00A16001"/>
    <w:rsid w:val="00A16AA6"/>
    <w:rsid w:val="00A16B90"/>
    <w:rsid w:val="00A2021F"/>
    <w:rsid w:val="00A24162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4011"/>
    <w:rsid w:val="00A97C0A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2E3C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7213"/>
    <w:rsid w:val="00C308AE"/>
    <w:rsid w:val="00C319B4"/>
    <w:rsid w:val="00C3379D"/>
    <w:rsid w:val="00C362A4"/>
    <w:rsid w:val="00C37E2F"/>
    <w:rsid w:val="00C407E3"/>
    <w:rsid w:val="00C42DE6"/>
    <w:rsid w:val="00C42E52"/>
    <w:rsid w:val="00C441C4"/>
    <w:rsid w:val="00C453BD"/>
    <w:rsid w:val="00C4580C"/>
    <w:rsid w:val="00C50800"/>
    <w:rsid w:val="00C50D78"/>
    <w:rsid w:val="00C5703F"/>
    <w:rsid w:val="00C61E30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67B92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114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26FC"/>
    <w:rsid w:val="00F23BA1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2F95"/>
    <w:rsid w:val="00F64865"/>
    <w:rsid w:val="00F730D2"/>
    <w:rsid w:val="00F74E39"/>
    <w:rsid w:val="00F8033C"/>
    <w:rsid w:val="00F80A49"/>
    <w:rsid w:val="00F80CFF"/>
    <w:rsid w:val="00F82450"/>
    <w:rsid w:val="00F83DF0"/>
    <w:rsid w:val="00F85C3C"/>
    <w:rsid w:val="00F876BB"/>
    <w:rsid w:val="00F9008C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351</TotalTime>
  <Pages>10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R.S. Katariya</cp:lastModifiedBy>
  <cp:revision>111</cp:revision>
  <cp:lastPrinted>2009-03-13T17:29:00Z</cp:lastPrinted>
  <dcterms:created xsi:type="dcterms:W3CDTF">2022-03-23T12:26:00Z</dcterms:created>
  <dcterms:modified xsi:type="dcterms:W3CDTF">2022-12-04T14:11:00Z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