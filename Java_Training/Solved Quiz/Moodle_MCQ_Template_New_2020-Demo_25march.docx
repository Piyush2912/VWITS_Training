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413B6949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205574">
        <w:rPr>
          <w:color w:val="000000" w:themeColor="text1"/>
          <w:sz w:val="24"/>
          <w:szCs w:val="20"/>
        </w:rPr>
        <w:t>7</w:t>
      </w:r>
    </w:p>
    <w:p w14:paraId="302D72D7" w14:textId="36FE3D9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E13F87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68EE636D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not 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781206DA" w:rsidR="0044537D" w:rsidRPr="00306F1D" w:rsidRDefault="00D9703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keyword used only inside the constructor or instance method and is used to refer to current object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F4F1D7" w14:textId="4EA8C9AB" w:rsidR="00026075" w:rsidRDefault="00026075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hidden</w:t>
            </w:r>
            <w:r w:rsidR="001338C9">
              <w:rPr>
                <w:rFonts w:ascii="Arial" w:hAnsi="Arial" w:cs="Arial"/>
              </w:rPr>
              <w:t>/implicit</w:t>
            </w:r>
            <w:r>
              <w:rPr>
                <w:rFonts w:ascii="Arial" w:hAnsi="Arial" w:cs="Arial"/>
              </w:rPr>
              <w:t xml:space="preserve"> reference that compiler provides to refer to current</w:t>
            </w:r>
          </w:p>
          <w:p w14:paraId="20646C34" w14:textId="097D98EB" w:rsidR="00C94A7B" w:rsidRPr="00306F1D" w:rsidRDefault="00026075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object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7D7525" w14:textId="77777777" w:rsidR="003E5F50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can be used between local and</w:t>
            </w:r>
          </w:p>
          <w:p w14:paraId="371C85A6" w14:textId="16EEF030" w:rsidR="00182FBB" w:rsidRPr="00306F1D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instance variables when their names are same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D98A3C9" w:rsidR="009018B1" w:rsidRPr="007056D8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7F6921" w:rsidRDefault="009018B1" w:rsidP="009018B1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7F692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D8541F" w14:textId="77777777" w:rsidR="004A7CEE" w:rsidRPr="007F6921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  <w:highlight w:val="yellow"/>
              </w:rPr>
            </w:pPr>
            <w:r w:rsidRPr="007F6921">
              <w:rPr>
                <w:rFonts w:ascii="Arial" w:hAnsi="Arial" w:cs="Arial"/>
                <w:highlight w:val="yellow"/>
              </w:rPr>
              <w:t>this keyword can be used i</w:t>
            </w:r>
            <w:r w:rsidR="004A7CEE" w:rsidRPr="007F6921">
              <w:rPr>
                <w:rFonts w:ascii="Arial" w:hAnsi="Arial" w:cs="Arial"/>
                <w:highlight w:val="yellow"/>
              </w:rPr>
              <w:t>nside</w:t>
            </w:r>
            <w:r w:rsidRPr="007F6921">
              <w:rPr>
                <w:rFonts w:ascii="Arial" w:hAnsi="Arial" w:cs="Arial"/>
                <w:highlight w:val="yellow"/>
              </w:rPr>
              <w:t xml:space="preserve"> main method to call instance method</w:t>
            </w:r>
            <w:r w:rsidR="004A7CEE" w:rsidRPr="007F6921">
              <w:rPr>
                <w:rFonts w:ascii="Arial" w:hAnsi="Arial" w:cs="Arial"/>
                <w:highlight w:val="yellow"/>
              </w:rPr>
              <w:t xml:space="preserve"> as </w:t>
            </w:r>
          </w:p>
          <w:p w14:paraId="6D32153F" w14:textId="134E8887" w:rsidR="009018B1" w:rsidRPr="007F6921" w:rsidRDefault="004A7CEE" w:rsidP="009018B1">
            <w:pPr>
              <w:spacing w:after="0" w:line="240" w:lineRule="auto"/>
              <w:textAlignment w:val="baseline"/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7F6921">
              <w:rPr>
                <w:rFonts w:ascii="Arial" w:hAnsi="Arial" w:cs="Arial"/>
                <w:highlight w:val="yellow"/>
              </w:rPr>
              <w:t>this.methodName</w:t>
            </w:r>
            <w:proofErr w:type="spellEnd"/>
            <w:proofErr w:type="gramEnd"/>
            <w:r w:rsidRPr="007F6921">
              <w:rPr>
                <w:rFonts w:ascii="Arial" w:hAnsi="Arial" w:cs="Arial"/>
                <w:highlight w:val="yellow"/>
              </w:rPr>
              <w:t>();</w:t>
            </w:r>
          </w:p>
          <w:p w14:paraId="07F2BFD3" w14:textId="6AFC5412" w:rsidR="00182FBB" w:rsidRPr="007F6921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599938DD" w:rsidR="009018B1" w:rsidRPr="007056D8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7F692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7F692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323DB0A0" w:rsidR="00261CB1" w:rsidRPr="007F6921" w:rsidRDefault="009938BB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7F6921">
              <w:rPr>
                <w:color w:val="000000" w:themeColor="text1"/>
                <w:szCs w:val="20"/>
                <w:highlight w:val="yellow"/>
              </w:rPr>
              <w:t>Constructor overloading is correct even if function name and argument list is same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326B6B4E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44CB1" w14:textId="77777777" w:rsidR="0066496D" w:rsidRDefault="009938B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Constructor overloading is an example of static/compile time</w:t>
            </w:r>
          </w:p>
          <w:p w14:paraId="3BB67CCA" w14:textId="3D36F53C" w:rsidR="009938BB" w:rsidRPr="00036F8B" w:rsidRDefault="009938B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polymorphism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53C3E" w14:textId="566ABBD2" w:rsidR="009938BB" w:rsidRDefault="005B3097" w:rsidP="009938BB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For method overloading to work properly argument list should differ, return type may or may not</w:t>
            </w:r>
          </w:p>
          <w:p w14:paraId="1BF372CB" w14:textId="22141DE0" w:rsidR="005B3097" w:rsidRPr="00036F8B" w:rsidRDefault="005B3097" w:rsidP="009938BB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be same</w:t>
            </w:r>
          </w:p>
          <w:p w14:paraId="204C04E6" w14:textId="249ED358" w:rsidR="00A45F9E" w:rsidRPr="00036F8B" w:rsidRDefault="00A45F9E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02ADFD98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C948CB" w14:textId="2F32DD09" w:rsidR="0066496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 polymorphism methods can have same name if they do similar kind of work in some</w:t>
            </w:r>
          </w:p>
          <w:p w14:paraId="7C41D7BC" w14:textId="15C4A6CE" w:rsidR="006761AD" w:rsidRPr="00036F8B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different way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1EFA7C63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E63916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72460" w14:textId="63370DEE" w:rsidR="00F93B97" w:rsidRDefault="00591989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F93B97">
              <w:rPr>
                <w:color w:val="000000" w:themeColor="text1"/>
                <w:szCs w:val="20"/>
              </w:rPr>
              <w:t>what will be output of below program? (</w:t>
            </w:r>
            <w:proofErr w:type="spellStart"/>
            <w:proofErr w:type="gramStart"/>
            <w:r w:rsidR="00F93B97">
              <w:rPr>
                <w:color w:val="000000" w:themeColor="text1"/>
                <w:szCs w:val="20"/>
              </w:rPr>
              <w:t>ename</w:t>
            </w:r>
            <w:proofErr w:type="spellEnd"/>
            <w:proofErr w:type="gramEnd"/>
            <w:r w:rsidR="00F93B97">
              <w:rPr>
                <w:color w:val="000000" w:themeColor="text1"/>
                <w:szCs w:val="20"/>
              </w:rPr>
              <w:t xml:space="preserve"> is property of Employee class)</w:t>
            </w:r>
          </w:p>
          <w:p w14:paraId="372E62E7" w14:textId="77777777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</w:p>
          <w:p w14:paraId="6AA79D1C" w14:textId="77777777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Employee e = new Employee(1</w:t>
            </w:r>
            <w:proofErr w:type="gramStart"/>
            <w:r>
              <w:rPr>
                <w:color w:val="000000" w:themeColor="text1"/>
                <w:szCs w:val="20"/>
              </w:rPr>
              <w:t>,”Ram</w:t>
            </w:r>
            <w:proofErr w:type="gramEnd"/>
            <w:r>
              <w:rPr>
                <w:color w:val="000000" w:themeColor="text1"/>
                <w:szCs w:val="20"/>
              </w:rPr>
              <w:t>”,30000);</w:t>
            </w:r>
          </w:p>
          <w:p w14:paraId="4305C67B" w14:textId="77777777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Employee e1=e;</w:t>
            </w:r>
          </w:p>
          <w:p w14:paraId="0AD3607F" w14:textId="6EC8401B" w:rsidR="00BA2E3C" w:rsidRPr="00036F8B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(e</w:t>
            </w:r>
            <w:proofErr w:type="gramStart"/>
            <w:r>
              <w:rPr>
                <w:color w:val="000000" w:themeColor="text1"/>
                <w:szCs w:val="20"/>
              </w:rPr>
              <w:t>1.ename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  <w:r w:rsidR="00BA2E3C">
              <w:rPr>
                <w:color w:val="000000" w:themeColor="text1"/>
                <w:szCs w:val="20"/>
              </w:rPr>
              <w:t xml:space="preserve"> 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7F692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7F692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0E754797" w:rsidR="0066496D" w:rsidRPr="007F6921" w:rsidRDefault="008074BE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7F6921">
              <w:rPr>
                <w:color w:val="000000" w:themeColor="text1"/>
                <w:szCs w:val="20"/>
                <w:highlight w:val="yellow"/>
              </w:rPr>
              <w:t>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421D4E20" w:rsidR="0066496D" w:rsidRPr="00036F8B" w:rsidRDefault="008074B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755DC01D" w:rsidR="0066496D" w:rsidRPr="00036F8B" w:rsidRDefault="008074B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1CC56BB" w:rsidR="0066496D" w:rsidRPr="00036F8B" w:rsidRDefault="008074B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7D114ACD" w:rsidR="0066496D" w:rsidRPr="00036F8B" w:rsidRDefault="008074B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025108E6" w:rsidR="0066496D" w:rsidRPr="00036F8B" w:rsidRDefault="00073B0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F8A32" w14:textId="77777777" w:rsidR="0066496D" w:rsidRDefault="008074BE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error: e1 does not point</w:t>
            </w:r>
          </w:p>
          <w:p w14:paraId="6192743A" w14:textId="2907E4F9" w:rsidR="008074BE" w:rsidRPr="00036F8B" w:rsidRDefault="008074BE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to Employee object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1A8A718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361BAE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4E91E6F9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DC0C55">
              <w:rPr>
                <w:color w:val="000000" w:themeColor="text1"/>
                <w:szCs w:val="20"/>
              </w:rPr>
              <w:t>which of the following is true?</w:t>
            </w: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6E6D40BF" w:rsidR="0066496D" w:rsidRPr="00036F8B" w:rsidRDefault="00DC0C5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F82726">
              <w:rPr>
                <w:color w:val="000000" w:themeColor="text1"/>
                <w:szCs w:val="20"/>
              </w:rPr>
              <w:t>property/method</w:t>
            </w:r>
            <w:r>
              <w:rPr>
                <w:color w:val="000000" w:themeColor="text1"/>
                <w:szCs w:val="20"/>
              </w:rPr>
              <w:t xml:space="preserve"> means it can be accessed outside the package also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50ECB880" w:rsidR="0066496D" w:rsidRPr="00036F8B" w:rsidRDefault="00DC0C5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private property can be accessed only from inside same class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098F8787" w:rsidR="00DC0C55" w:rsidRPr="00036F8B" w:rsidRDefault="00DC0C55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default modifier </w:t>
            </w:r>
            <w:r w:rsidR="00F82726">
              <w:rPr>
                <w:color w:val="000000" w:themeColor="text1"/>
                <w:szCs w:val="20"/>
              </w:rPr>
              <w:t>is</w:t>
            </w:r>
            <w:r>
              <w:rPr>
                <w:color w:val="000000" w:themeColor="text1"/>
                <w:szCs w:val="20"/>
              </w:rPr>
              <w:t xml:space="preserve"> when there is no access specifier specified and it can’t be accessed outside the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7F692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7F692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7661EA9F" w:rsidR="0066496D" w:rsidRPr="007F6921" w:rsidRDefault="00126BC6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7F6921">
              <w:rPr>
                <w:color w:val="000000" w:themeColor="text1"/>
                <w:szCs w:val="20"/>
                <w:highlight w:val="yellow"/>
              </w:rPr>
              <w:t>All</w:t>
            </w:r>
            <w:r w:rsidR="006A6EBC" w:rsidRPr="007F6921">
              <w:rPr>
                <w:color w:val="000000" w:themeColor="text1"/>
                <w:szCs w:val="20"/>
                <w:highlight w:val="yellow"/>
              </w:rPr>
              <w:t xml:space="preserve">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2C555C6F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CA507" w14:textId="77777777" w:rsidR="0081601B" w:rsidRDefault="00BF2A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Student s= new Student(“Mary”);</w:t>
            </w:r>
          </w:p>
          <w:p w14:paraId="0E3601F7" w14:textId="77777777" w:rsidR="00BF2A1F" w:rsidRDefault="00BF2A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Student s1 = s;</w:t>
            </w:r>
          </w:p>
          <w:p w14:paraId="402D3C00" w14:textId="77777777" w:rsidR="00BF2A1F" w:rsidRDefault="00BF2A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</w:t>
            </w:r>
            <w:proofErr w:type="gramStart"/>
            <w:r>
              <w:rPr>
                <w:color w:val="000000" w:themeColor="text1"/>
                <w:szCs w:val="20"/>
              </w:rPr>
              <w:t>1.setName</w:t>
            </w:r>
            <w:proofErr w:type="gramEnd"/>
            <w:r>
              <w:rPr>
                <w:color w:val="000000" w:themeColor="text1"/>
                <w:szCs w:val="20"/>
              </w:rPr>
              <w:t>(“Rahul”);</w:t>
            </w:r>
          </w:p>
          <w:p w14:paraId="2A88A586" w14:textId="3E5EEE4F" w:rsidR="00BF2A1F" w:rsidRPr="00036F8B" w:rsidRDefault="00BF2A1F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s.getName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41009375" w:rsidR="0066496D" w:rsidRPr="00036F8B" w:rsidRDefault="00F226F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D2BB93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0BD9D5F1" w:rsidR="00493FFA" w:rsidRPr="00036F8B" w:rsidRDefault="00B638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7F692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7F692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4F7E5BF2" w:rsidR="0066496D" w:rsidRPr="007F6921" w:rsidRDefault="00B6383C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7F6921">
              <w:rPr>
                <w:color w:val="000000" w:themeColor="text1"/>
                <w:szCs w:val="20"/>
                <w:highlight w:val="yellow"/>
              </w:rPr>
              <w:t>Rahul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1221C3E6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F29729E" w:rsidR="001F4FFF" w:rsidRPr="00036F8B" w:rsidRDefault="00B638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Mary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54D37FC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149BB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E7F2E" w14:textId="28FC923F" w:rsidR="00C441C4" w:rsidRDefault="00E21270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8C0895">
              <w:rPr>
                <w:color w:val="000000" w:themeColor="text1"/>
                <w:szCs w:val="20"/>
              </w:rPr>
              <w:t>which of the following is not true?</w:t>
            </w:r>
          </w:p>
          <w:p w14:paraId="2A084267" w14:textId="6525E502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261A7C75" w:rsidR="00B27488" w:rsidRPr="00036F8B" w:rsidRDefault="008C089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Memory is allocated on heap (heap area of memory) for Objects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3BAFF759" w:rsidR="0066496D" w:rsidRPr="00036F8B" w:rsidRDefault="000C6AC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4B8B5273" w:rsidR="0066496D" w:rsidRPr="00036F8B" w:rsidRDefault="008C089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Local variables are allocated memory on stack (stack area of memory)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407AE084" w:rsidR="0066496D" w:rsidRPr="00036F8B" w:rsidRDefault="008C089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 a</w:t>
            </w:r>
            <w:r w:rsidR="008111A4">
              <w:rPr>
                <w:color w:val="000000" w:themeColor="text1"/>
                <w:szCs w:val="20"/>
              </w:rPr>
              <w:t>n object</w:t>
            </w:r>
            <w:r>
              <w:rPr>
                <w:color w:val="000000" w:themeColor="text1"/>
                <w:szCs w:val="20"/>
              </w:rPr>
              <w:t xml:space="preserve"> reference is null means</w:t>
            </w:r>
            <w:r w:rsidR="007B6529">
              <w:rPr>
                <w:color w:val="000000" w:themeColor="text1"/>
                <w:szCs w:val="20"/>
              </w:rPr>
              <w:t xml:space="preserve"> as of now</w:t>
            </w:r>
            <w:r>
              <w:rPr>
                <w:color w:val="000000" w:themeColor="text1"/>
                <w:szCs w:val="20"/>
              </w:rPr>
              <w:t xml:space="preserve"> it does not point to any ob</w:t>
            </w:r>
            <w:r w:rsidR="00782AC1">
              <w:rPr>
                <w:color w:val="000000" w:themeColor="text1"/>
                <w:szCs w:val="20"/>
              </w:rPr>
              <w:t>j</w:t>
            </w:r>
            <w:r>
              <w:rPr>
                <w:color w:val="000000" w:themeColor="text1"/>
                <w:szCs w:val="20"/>
              </w:rPr>
              <w:t>ect.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7F692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7F692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7E50D2C1" w:rsidR="009B0EDF" w:rsidRPr="007F6921" w:rsidRDefault="000C6AC6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7F6921">
              <w:rPr>
                <w:color w:val="000000" w:themeColor="text1"/>
                <w:szCs w:val="20"/>
                <w:highlight w:val="yellow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461E8BB8" w:rsidR="0066496D" w:rsidRPr="00036F8B" w:rsidRDefault="000C6AC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1A20BA9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561DB6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2AD95262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603FE4">
              <w:rPr>
                <w:color w:val="000000" w:themeColor="text1"/>
                <w:szCs w:val="20"/>
              </w:rPr>
              <w:t xml:space="preserve">what is output of below </w:t>
            </w:r>
            <w:proofErr w:type="gramStart"/>
            <w:r w:rsidR="00B42C59">
              <w:rPr>
                <w:color w:val="000000" w:themeColor="text1"/>
                <w:szCs w:val="20"/>
              </w:rPr>
              <w:t xml:space="preserve">code </w:t>
            </w:r>
            <w:r w:rsidR="00D0206A">
              <w:rPr>
                <w:color w:val="000000" w:themeColor="text1"/>
                <w:szCs w:val="20"/>
              </w:rPr>
              <w:t>?</w:t>
            </w:r>
            <w:proofErr w:type="gramEnd"/>
          </w:p>
          <w:p w14:paraId="195C615F" w14:textId="62F4239A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264F638" w14:textId="77777777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Emp</w:t>
            </w:r>
          </w:p>
          <w:p w14:paraId="3B4F3010" w14:textId="7A72205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075079AA" w14:textId="78822BEB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int emp</w:t>
            </w:r>
            <w:r w:rsidR="005E2E0F">
              <w:rPr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  <w:szCs w:val="20"/>
              </w:rPr>
              <w:t>d;</w:t>
            </w:r>
          </w:p>
          <w:p w14:paraId="1A3547F0" w14:textId="76A1953F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String </w:t>
            </w:r>
            <w:proofErr w:type="spellStart"/>
            <w:r>
              <w:rPr>
                <w:color w:val="000000" w:themeColor="text1"/>
                <w:szCs w:val="20"/>
              </w:rPr>
              <w:t>ename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2FE79996" w14:textId="333BE015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double salary;</w:t>
            </w:r>
          </w:p>
          <w:p w14:paraId="1B1062B1" w14:textId="77777777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B83E5BE" w14:textId="77777777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void </w:t>
            </w:r>
            <w:proofErr w:type="gramStart"/>
            <w:r>
              <w:rPr>
                <w:color w:val="000000" w:themeColor="text1"/>
                <w:szCs w:val="20"/>
              </w:rPr>
              <w:t>display(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79F54674" w14:textId="6D614237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47362321" w14:textId="6F7108AE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this.empid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4B06B45E" w14:textId="38F6C145" w:rsidR="0087646F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  <w:r w:rsidR="0087646F">
              <w:rPr>
                <w:color w:val="000000" w:themeColor="text1"/>
                <w:szCs w:val="20"/>
              </w:rPr>
              <w:t xml:space="preserve"> </w:t>
            </w:r>
          </w:p>
          <w:p w14:paraId="702F559C" w14:textId="0C8C357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79ECA984" w14:textId="1D36FC46" w:rsidR="0087646F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87646F">
              <w:rPr>
                <w:color w:val="000000" w:themeColor="text1"/>
                <w:szCs w:val="20"/>
              </w:rPr>
              <w:t xml:space="preserve">class </w:t>
            </w:r>
            <w:proofErr w:type="spellStart"/>
            <w:r w:rsidR="0087646F">
              <w:rPr>
                <w:color w:val="000000" w:themeColor="text1"/>
                <w:szCs w:val="20"/>
              </w:rPr>
              <w:t>UseEmp</w:t>
            </w:r>
            <w:proofErr w:type="spellEnd"/>
          </w:p>
          <w:p w14:paraId="70982D3B" w14:textId="30F188C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D18B739" w14:textId="7C1E82C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4389E076" w14:textId="3B23DF0E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6A30DF5F" w14:textId="331787FE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Emp e = new </w:t>
            </w:r>
            <w:proofErr w:type="gramStart"/>
            <w:r>
              <w:rPr>
                <w:color w:val="000000" w:themeColor="text1"/>
                <w:szCs w:val="20"/>
              </w:rPr>
              <w:t>Emp(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28C8D891" w14:textId="39C1AA08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e.display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26A48091" w14:textId="6858AC5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4DC3FA04" w14:textId="725B3AF4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7F692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7F692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64E19BA3" w:rsidR="00603FE4" w:rsidRPr="007F6921" w:rsidRDefault="00A24B1F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</w:pPr>
            <w:r w:rsidRPr="007F6921"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  <w:t>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1FB76849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384FF28" w:rsidR="0066496D" w:rsidRPr="00036F8B" w:rsidRDefault="00A24B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0A919EBD" w:rsidR="00603FE4" w:rsidRPr="00036F8B" w:rsidRDefault="00A24B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null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6F093777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68235E9F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102054E5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D58566" w14:textId="77777777" w:rsidR="009543DD" w:rsidRDefault="009543D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package is used to group classes</w:t>
            </w:r>
          </w:p>
          <w:p w14:paraId="2F5E58DA" w14:textId="3DBD039B" w:rsidR="0066496D" w:rsidRPr="00036F8B" w:rsidRDefault="009543D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together</w:t>
            </w:r>
            <w:r w:rsidR="00125993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E1141B4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438A98C4" w:rsidR="0066496D" w:rsidRPr="00036F8B" w:rsidRDefault="0043736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</w:t>
            </w:r>
            <w:r w:rsidR="009543DD">
              <w:rPr>
                <w:color w:val="000000" w:themeColor="text1"/>
                <w:szCs w:val="20"/>
              </w:rPr>
              <w:t xml:space="preserve">lass </w:t>
            </w:r>
            <w:r w:rsidR="002B3CDA">
              <w:rPr>
                <w:color w:val="000000" w:themeColor="text1"/>
                <w:szCs w:val="20"/>
              </w:rPr>
              <w:t>contains</w:t>
            </w:r>
            <w:r w:rsidR="009543DD">
              <w:rPr>
                <w:color w:val="000000" w:themeColor="text1"/>
                <w:szCs w:val="20"/>
              </w:rPr>
              <w:t xml:space="preserve"> properties and functions related to particular </w:t>
            </w:r>
            <w:proofErr w:type="gramStart"/>
            <w:r w:rsidR="009543DD">
              <w:rPr>
                <w:color w:val="000000" w:themeColor="text1"/>
                <w:szCs w:val="20"/>
              </w:rPr>
              <w:t>real world</w:t>
            </w:r>
            <w:proofErr w:type="gramEnd"/>
            <w:r w:rsidR="009543DD">
              <w:rPr>
                <w:color w:val="000000" w:themeColor="text1"/>
                <w:szCs w:val="20"/>
              </w:rPr>
              <w:t xml:space="preserve"> entity</w:t>
            </w:r>
            <w:r w:rsidR="00125993">
              <w:rPr>
                <w:color w:val="000000" w:themeColor="text1"/>
                <w:szCs w:val="20"/>
              </w:rPr>
              <w:t xml:space="preserve"> </w:t>
            </w:r>
            <w:r w:rsidR="009543DD">
              <w:rPr>
                <w:color w:val="000000" w:themeColor="text1"/>
                <w:szCs w:val="20"/>
              </w:rPr>
              <w:t>that you are modelling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1487A590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cannot re-declare a variable with same name </w:t>
            </w:r>
            <w:proofErr w:type="gramStart"/>
            <w:r>
              <w:rPr>
                <w:color w:val="000000" w:themeColor="text1"/>
                <w:szCs w:val="20"/>
              </w:rPr>
              <w:t xml:space="preserve">in </w:t>
            </w:r>
            <w:r w:rsidR="00152863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same</w:t>
            </w:r>
            <w:proofErr w:type="gramEnd"/>
            <w:r>
              <w:rPr>
                <w:color w:val="000000" w:themeColor="text1"/>
                <w:szCs w:val="20"/>
              </w:rPr>
              <w:t xml:space="preserve"> function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7F692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7F692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DD45466" w:rsidR="0066496D" w:rsidRPr="007F6921" w:rsidRDefault="002B3CDA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7F6921">
              <w:rPr>
                <w:color w:val="000000" w:themeColor="text1"/>
                <w:szCs w:val="20"/>
                <w:highlight w:val="yellow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3CC37DA9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025503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1C532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01B1F94D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</w:t>
            </w:r>
            <w:r w:rsidR="00A02F71">
              <w:rPr>
                <w:color w:val="000000" w:themeColor="text1"/>
                <w:szCs w:val="20"/>
              </w:rPr>
              <w:t>is true?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3022619A" w:rsidR="00076ACA" w:rsidRPr="00036F8B" w:rsidRDefault="00A02F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create a </w:t>
            </w:r>
            <w:proofErr w:type="gramStart"/>
            <w:r>
              <w:rPr>
                <w:color w:val="000000" w:themeColor="text1"/>
                <w:szCs w:val="20"/>
              </w:rPr>
              <w:t>brand new</w:t>
            </w:r>
            <w:proofErr w:type="gramEnd"/>
            <w:r>
              <w:rPr>
                <w:color w:val="000000" w:themeColor="text1"/>
                <w:szCs w:val="20"/>
              </w:rPr>
              <w:t xml:space="preserve"> object using new keyword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5857666E" w:rsidR="0066496D" w:rsidRPr="00036F8B" w:rsidRDefault="0081134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4551" w14:textId="2C390D91" w:rsidR="00A02F71" w:rsidRPr="00036F8B" w:rsidRDefault="00A02F71" w:rsidP="00A02F7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To access an instance method in Car class, you need to create Car object first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1B1E91E0" w:rsidR="00C61E30" w:rsidRPr="00036F8B" w:rsidRDefault="00A02F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To access a static method in a class you don’t need to create </w:t>
            </w:r>
            <w:r w:rsidR="007125FC">
              <w:rPr>
                <w:color w:val="000000" w:themeColor="text1"/>
                <w:szCs w:val="20"/>
              </w:rPr>
              <w:t>o</w:t>
            </w:r>
            <w:r>
              <w:rPr>
                <w:color w:val="000000" w:themeColor="text1"/>
                <w:szCs w:val="20"/>
              </w:rPr>
              <w:t>bject first. Static method can be called directly.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7F692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7F692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000C93D2" w:rsidR="0066496D" w:rsidRPr="007F6921" w:rsidRDefault="00A02F71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7F6921">
              <w:rPr>
                <w:color w:val="000000" w:themeColor="text1"/>
                <w:szCs w:val="20"/>
                <w:highlight w:val="yellow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5A44C582" w:rsidR="0066496D" w:rsidRPr="00036F8B" w:rsidRDefault="0081134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30CEEA5A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1418DF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CFF9" w14:textId="65677B12" w:rsidR="0066496D" w:rsidRDefault="005D3C6F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</w:t>
            </w:r>
            <w:r w:rsidR="00F4303C">
              <w:rPr>
                <w:rFonts w:ascii="Arial" w:hAnsi="Arial" w:cs="Arial"/>
                <w:color w:val="000000" w:themeColor="text1"/>
                <w:lang w:val="en-IN"/>
              </w:rPr>
              <w:t>at is output of below code if added inside main method?</w:t>
            </w:r>
            <w:r w:rsidR="00F35ED4">
              <w:rPr>
                <w:rFonts w:ascii="Arial" w:hAnsi="Arial" w:cs="Arial"/>
                <w:color w:val="000000" w:themeColor="text1"/>
                <w:lang w:val="en-IN"/>
              </w:rPr>
              <w:t xml:space="preserve"> (</w:t>
            </w:r>
            <w:proofErr w:type="gramStart"/>
            <w:r w:rsidR="00F35ED4">
              <w:rPr>
                <w:rFonts w:ascii="Arial" w:hAnsi="Arial" w:cs="Arial"/>
                <w:color w:val="000000" w:themeColor="text1"/>
                <w:lang w:val="en-IN"/>
              </w:rPr>
              <w:t>class</w:t>
            </w:r>
            <w:proofErr w:type="gramEnd"/>
            <w:r w:rsidR="00F35ED4">
              <w:rPr>
                <w:rFonts w:ascii="Arial" w:hAnsi="Arial" w:cs="Arial"/>
                <w:color w:val="000000" w:themeColor="text1"/>
                <w:lang w:val="en-IN"/>
              </w:rPr>
              <w:t xml:space="preserve"> Car is already created in Car.java file</w:t>
            </w:r>
            <w:r w:rsidR="007A1606">
              <w:rPr>
                <w:rFonts w:ascii="Arial" w:hAnsi="Arial" w:cs="Arial"/>
                <w:color w:val="000000" w:themeColor="text1"/>
                <w:lang w:val="en-IN"/>
              </w:rPr>
              <w:t xml:space="preserve"> in same package</w:t>
            </w:r>
            <w:r w:rsidR="00F35ED4"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3E89FA59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248FF80" w14:textId="6FCE1326" w:rsidR="00F35ED4" w:rsidRDefault="00F4303C" w:rsidP="00F35ED4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r w:rsidR="00F35ED4">
              <w:rPr>
                <w:rFonts w:ascii="Arial" w:hAnsi="Arial" w:cs="Arial"/>
                <w:color w:val="000000" w:themeColor="text1"/>
                <w:lang w:val="en-IN"/>
              </w:rPr>
              <w:t xml:space="preserve"> Car c = null;</w:t>
            </w:r>
          </w:p>
          <w:p w14:paraId="4FC17A5C" w14:textId="6AD7C27B" w:rsidR="00F35ED4" w:rsidRPr="00036F8B" w:rsidRDefault="00F35ED4" w:rsidP="00F35ED4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c.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display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27A76" w14:textId="77777777" w:rsidR="0066496D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display method will be called</w:t>
            </w:r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7F692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7F692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40AADFB1" w:rsidR="0066496D" w:rsidRPr="007F6921" w:rsidRDefault="00F35ED4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7F6921">
              <w:rPr>
                <w:color w:val="000000" w:themeColor="text1"/>
                <w:szCs w:val="20"/>
                <w:highlight w:val="yellow"/>
              </w:rPr>
              <w:t>There will be Error as can’t call display method on null reference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221E35D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4AF9C76D" w:rsidR="0066496D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There will be Error as you cannot assign null to Car reference c in above code.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4364C" w14:textId="77777777" w:rsidR="00353E18" w:rsidRDefault="00353E18" w:rsidP="00C3379D">
      <w:pPr>
        <w:spacing w:before="0" w:after="0" w:line="240" w:lineRule="auto"/>
      </w:pPr>
      <w:r>
        <w:separator/>
      </w:r>
    </w:p>
  </w:endnote>
  <w:endnote w:type="continuationSeparator" w:id="0">
    <w:p w14:paraId="18FF86EE" w14:textId="77777777" w:rsidR="00353E18" w:rsidRDefault="00353E18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DA06E" w14:textId="77777777" w:rsidR="00353E18" w:rsidRDefault="00353E18" w:rsidP="00C3379D">
      <w:pPr>
        <w:spacing w:before="0" w:after="0" w:line="240" w:lineRule="auto"/>
      </w:pPr>
      <w:r>
        <w:separator/>
      </w:r>
    </w:p>
  </w:footnote>
  <w:footnote w:type="continuationSeparator" w:id="0">
    <w:p w14:paraId="7F879D4E" w14:textId="77777777" w:rsidR="00353E18" w:rsidRDefault="00353E18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204569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885301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05305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50547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14964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28963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322922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144590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55733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69203127">
    <w:abstractNumId w:val="11"/>
  </w:num>
  <w:num w:numId="11" w16cid:durableId="147720904">
    <w:abstractNumId w:val="0"/>
  </w:num>
  <w:num w:numId="12" w16cid:durableId="13868804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9718721">
    <w:abstractNumId w:val="19"/>
  </w:num>
  <w:num w:numId="14" w16cid:durableId="1854145105">
    <w:abstractNumId w:val="19"/>
  </w:num>
  <w:num w:numId="15" w16cid:durableId="250089530">
    <w:abstractNumId w:val="10"/>
  </w:num>
  <w:num w:numId="16" w16cid:durableId="1767069315">
    <w:abstractNumId w:val="13"/>
  </w:num>
  <w:num w:numId="17" w16cid:durableId="1955280812">
    <w:abstractNumId w:val="17"/>
  </w:num>
  <w:num w:numId="18" w16cid:durableId="1866097509">
    <w:abstractNumId w:val="17"/>
    <w:lvlOverride w:ilvl="0">
      <w:startOverride w:val="1"/>
    </w:lvlOverride>
  </w:num>
  <w:num w:numId="19" w16cid:durableId="199168857">
    <w:abstractNumId w:val="14"/>
  </w:num>
  <w:num w:numId="20" w16cid:durableId="28452366">
    <w:abstractNumId w:val="18"/>
  </w:num>
  <w:num w:numId="21" w16cid:durableId="1178277022">
    <w:abstractNumId w:val="15"/>
  </w:num>
  <w:num w:numId="22" w16cid:durableId="512957549">
    <w:abstractNumId w:val="16"/>
  </w:num>
  <w:num w:numId="23" w16cid:durableId="15856070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6AC6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6305"/>
    <w:rsid w:val="0010733A"/>
    <w:rsid w:val="00110294"/>
    <w:rsid w:val="00111C84"/>
    <w:rsid w:val="00112F5E"/>
    <w:rsid w:val="00117393"/>
    <w:rsid w:val="00117A37"/>
    <w:rsid w:val="001222EF"/>
    <w:rsid w:val="00123C9A"/>
    <w:rsid w:val="00125993"/>
    <w:rsid w:val="00126BC6"/>
    <w:rsid w:val="001316DB"/>
    <w:rsid w:val="00132A29"/>
    <w:rsid w:val="001336F3"/>
    <w:rsid w:val="001338C9"/>
    <w:rsid w:val="001374E4"/>
    <w:rsid w:val="00137E5A"/>
    <w:rsid w:val="001418DF"/>
    <w:rsid w:val="00142668"/>
    <w:rsid w:val="0015007F"/>
    <w:rsid w:val="00152863"/>
    <w:rsid w:val="00152F41"/>
    <w:rsid w:val="00154A19"/>
    <w:rsid w:val="00157690"/>
    <w:rsid w:val="001639DB"/>
    <w:rsid w:val="00170B3D"/>
    <w:rsid w:val="00175DA6"/>
    <w:rsid w:val="00182FBB"/>
    <w:rsid w:val="001936C3"/>
    <w:rsid w:val="00193844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5A2"/>
    <w:rsid w:val="003124FF"/>
    <w:rsid w:val="00313DBA"/>
    <w:rsid w:val="00315F2F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3E18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44F5"/>
    <w:rsid w:val="003848B4"/>
    <w:rsid w:val="00386B27"/>
    <w:rsid w:val="00393C77"/>
    <w:rsid w:val="00394F6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369"/>
    <w:rsid w:val="0043753E"/>
    <w:rsid w:val="00442222"/>
    <w:rsid w:val="0044537D"/>
    <w:rsid w:val="004458B5"/>
    <w:rsid w:val="004459E2"/>
    <w:rsid w:val="0045164F"/>
    <w:rsid w:val="00453647"/>
    <w:rsid w:val="00454A3D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1DB6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1989"/>
    <w:rsid w:val="0059692F"/>
    <w:rsid w:val="005A05A7"/>
    <w:rsid w:val="005A08B2"/>
    <w:rsid w:val="005A1DC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5355"/>
    <w:rsid w:val="005E0FD2"/>
    <w:rsid w:val="005E2E0F"/>
    <w:rsid w:val="005E339B"/>
    <w:rsid w:val="005E3B7C"/>
    <w:rsid w:val="005E49DD"/>
    <w:rsid w:val="005E5AD0"/>
    <w:rsid w:val="005F36F3"/>
    <w:rsid w:val="00600BCC"/>
    <w:rsid w:val="00603FE4"/>
    <w:rsid w:val="00604172"/>
    <w:rsid w:val="00607719"/>
    <w:rsid w:val="006077E3"/>
    <w:rsid w:val="00607A9E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50D48"/>
    <w:rsid w:val="00653085"/>
    <w:rsid w:val="00653618"/>
    <w:rsid w:val="00655391"/>
    <w:rsid w:val="00655AC9"/>
    <w:rsid w:val="00655E75"/>
    <w:rsid w:val="00656173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61AD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5FAC"/>
    <w:rsid w:val="006A6EB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682E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DAD"/>
    <w:rsid w:val="007369C5"/>
    <w:rsid w:val="00740439"/>
    <w:rsid w:val="00741B05"/>
    <w:rsid w:val="007451A3"/>
    <w:rsid w:val="00745AED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29E7"/>
    <w:rsid w:val="007657EE"/>
    <w:rsid w:val="00765E0F"/>
    <w:rsid w:val="0076773C"/>
    <w:rsid w:val="00767DD6"/>
    <w:rsid w:val="0077542E"/>
    <w:rsid w:val="007760F1"/>
    <w:rsid w:val="007776E5"/>
    <w:rsid w:val="00782190"/>
    <w:rsid w:val="00782AC1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06BE"/>
    <w:rsid w:val="007F14F4"/>
    <w:rsid w:val="007F1531"/>
    <w:rsid w:val="007F41C0"/>
    <w:rsid w:val="007F5643"/>
    <w:rsid w:val="007F604D"/>
    <w:rsid w:val="007F6921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CA2"/>
    <w:rsid w:val="00887F11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0895"/>
    <w:rsid w:val="008C41D1"/>
    <w:rsid w:val="008C5200"/>
    <w:rsid w:val="008C6F4D"/>
    <w:rsid w:val="008C7378"/>
    <w:rsid w:val="008D52ED"/>
    <w:rsid w:val="008E24F9"/>
    <w:rsid w:val="008E32A8"/>
    <w:rsid w:val="008E43D0"/>
    <w:rsid w:val="008F0F0F"/>
    <w:rsid w:val="008F1755"/>
    <w:rsid w:val="008F2B14"/>
    <w:rsid w:val="008F4179"/>
    <w:rsid w:val="008F5063"/>
    <w:rsid w:val="008F698E"/>
    <w:rsid w:val="0090165B"/>
    <w:rsid w:val="009018B1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543DD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7AE7"/>
    <w:rsid w:val="009C3C66"/>
    <w:rsid w:val="009C42C4"/>
    <w:rsid w:val="009C5C91"/>
    <w:rsid w:val="009C7FFE"/>
    <w:rsid w:val="009D37F6"/>
    <w:rsid w:val="009D3F67"/>
    <w:rsid w:val="009D6AD7"/>
    <w:rsid w:val="009E0973"/>
    <w:rsid w:val="009E19A5"/>
    <w:rsid w:val="009E5919"/>
    <w:rsid w:val="009E5D50"/>
    <w:rsid w:val="009E5D9F"/>
    <w:rsid w:val="009F14C0"/>
    <w:rsid w:val="009F1B1B"/>
    <w:rsid w:val="009F4CCA"/>
    <w:rsid w:val="009F64F9"/>
    <w:rsid w:val="00A02F71"/>
    <w:rsid w:val="00A04A6E"/>
    <w:rsid w:val="00A0566C"/>
    <w:rsid w:val="00A1090B"/>
    <w:rsid w:val="00A12E2A"/>
    <w:rsid w:val="00A16001"/>
    <w:rsid w:val="00A16AA6"/>
    <w:rsid w:val="00A16B90"/>
    <w:rsid w:val="00A2021F"/>
    <w:rsid w:val="00A2057F"/>
    <w:rsid w:val="00A24162"/>
    <w:rsid w:val="00A24B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5F9E"/>
    <w:rsid w:val="00A463F6"/>
    <w:rsid w:val="00A5083A"/>
    <w:rsid w:val="00A5304E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4011"/>
    <w:rsid w:val="00A97C0A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5DCD"/>
    <w:rsid w:val="00AC6F92"/>
    <w:rsid w:val="00AC7BC0"/>
    <w:rsid w:val="00AD0E05"/>
    <w:rsid w:val="00AD2785"/>
    <w:rsid w:val="00AD2BF0"/>
    <w:rsid w:val="00AD3C02"/>
    <w:rsid w:val="00AD548C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D43"/>
    <w:rsid w:val="00B43F7B"/>
    <w:rsid w:val="00B531E3"/>
    <w:rsid w:val="00B53F81"/>
    <w:rsid w:val="00B60571"/>
    <w:rsid w:val="00B6280C"/>
    <w:rsid w:val="00B6383C"/>
    <w:rsid w:val="00B6666D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2E3C"/>
    <w:rsid w:val="00BA3EED"/>
    <w:rsid w:val="00BA405C"/>
    <w:rsid w:val="00BB0636"/>
    <w:rsid w:val="00BB7272"/>
    <w:rsid w:val="00BC0BA7"/>
    <w:rsid w:val="00BC0E6F"/>
    <w:rsid w:val="00BC1DCC"/>
    <w:rsid w:val="00BC6303"/>
    <w:rsid w:val="00BD1B7E"/>
    <w:rsid w:val="00BD5055"/>
    <w:rsid w:val="00BD7806"/>
    <w:rsid w:val="00BE0CD6"/>
    <w:rsid w:val="00BE37D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7213"/>
    <w:rsid w:val="00C319B4"/>
    <w:rsid w:val="00C3379D"/>
    <w:rsid w:val="00C362A4"/>
    <w:rsid w:val="00C37E2F"/>
    <w:rsid w:val="00C407E3"/>
    <w:rsid w:val="00C42DE6"/>
    <w:rsid w:val="00C42E52"/>
    <w:rsid w:val="00C441C4"/>
    <w:rsid w:val="00C453BD"/>
    <w:rsid w:val="00C4580C"/>
    <w:rsid w:val="00C50800"/>
    <w:rsid w:val="00C50D78"/>
    <w:rsid w:val="00C5703F"/>
    <w:rsid w:val="00C61E30"/>
    <w:rsid w:val="00C63134"/>
    <w:rsid w:val="00C658A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F46E9"/>
    <w:rsid w:val="00CF5B57"/>
    <w:rsid w:val="00CF5CE6"/>
    <w:rsid w:val="00D0206A"/>
    <w:rsid w:val="00D060C2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451A"/>
    <w:rsid w:val="00D56DD4"/>
    <w:rsid w:val="00D625BA"/>
    <w:rsid w:val="00D6613F"/>
    <w:rsid w:val="00D67581"/>
    <w:rsid w:val="00D67B92"/>
    <w:rsid w:val="00D70C42"/>
    <w:rsid w:val="00D70D29"/>
    <w:rsid w:val="00D7320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43BF"/>
    <w:rsid w:val="00D9667E"/>
    <w:rsid w:val="00D96886"/>
    <w:rsid w:val="00D9703C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C55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3916"/>
    <w:rsid w:val="00E66114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B542F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26FC"/>
    <w:rsid w:val="00F23BA1"/>
    <w:rsid w:val="00F35ED4"/>
    <w:rsid w:val="00F373E6"/>
    <w:rsid w:val="00F37850"/>
    <w:rsid w:val="00F4303C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2CB"/>
    <w:rsid w:val="00FE356F"/>
    <w:rsid w:val="00FE437E"/>
    <w:rsid w:val="00FE46C2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158</TotalTime>
  <Pages>10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R.S. Katariya</cp:lastModifiedBy>
  <cp:revision>87</cp:revision>
  <cp:lastPrinted>2009-03-13T17:29:00Z</cp:lastPrinted>
  <dcterms:created xsi:type="dcterms:W3CDTF">2022-03-24T13:03:00Z</dcterms:created>
  <dcterms:modified xsi:type="dcterms:W3CDTF">2022-12-04T14:25:00Z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