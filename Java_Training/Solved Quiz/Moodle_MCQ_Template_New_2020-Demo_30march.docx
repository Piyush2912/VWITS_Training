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2F4463B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FC258D">
        <w:rPr>
          <w:color w:val="000000" w:themeColor="text1"/>
          <w:sz w:val="24"/>
          <w:szCs w:val="20"/>
        </w:rPr>
        <w:t>10</w:t>
      </w:r>
    </w:p>
    <w:p w14:paraId="302D72D7" w14:textId="48087D3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85B17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6E6153E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E2617E1" w:rsidR="0044537D" w:rsidRPr="00306F1D" w:rsidRDefault="00A44DF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E313F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xception classes extend from Throwable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781CF1E" w:rsidR="009018B1" w:rsidRPr="007056D8" w:rsidRDefault="00193507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7771845C" w:rsidR="00C94A7B" w:rsidRPr="00306F1D" w:rsidRDefault="008B6B97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2251A">
              <w:rPr>
                <w:rFonts w:ascii="Arial" w:hAnsi="Arial" w:cs="Arial"/>
              </w:rPr>
              <w:t>ry block can be associated by multiple catch blocks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4AB1D3F" w:rsidR="00182FBB" w:rsidRPr="00306F1D" w:rsidRDefault="0012251A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finally</w:t>
            </w:r>
            <w:proofErr w:type="gramEnd"/>
            <w:r>
              <w:rPr>
                <w:rFonts w:ascii="Arial" w:hAnsi="Arial" w:cs="Arial"/>
              </w:rPr>
              <w:t xml:space="preserve"> always runs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97372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97372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7C9A109" w:rsidR="00182FBB" w:rsidRPr="00097372" w:rsidRDefault="006D5CD5" w:rsidP="0012251A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097372">
              <w:rPr>
                <w:rFonts w:ascii="Arial" w:hAnsi="Arial" w:cs="Arial"/>
                <w:highlight w:val="yellow"/>
              </w:rPr>
              <w:t>All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7083899" w:rsidR="009018B1" w:rsidRPr="007056D8" w:rsidRDefault="0058752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1571F91F" w:rsidR="00261CB1" w:rsidRPr="00036F8B" w:rsidRDefault="000E21B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IOExc</w:t>
            </w:r>
            <w:r w:rsidR="0082690A">
              <w:rPr>
                <w:color w:val="000000" w:themeColor="text1"/>
                <w:szCs w:val="20"/>
              </w:rPr>
              <w:t>e</w:t>
            </w:r>
            <w:r>
              <w:rPr>
                <w:color w:val="000000" w:themeColor="text1"/>
                <w:szCs w:val="20"/>
              </w:rPr>
              <w:t>ption</w:t>
            </w:r>
            <w:proofErr w:type="spellEnd"/>
            <w:r>
              <w:rPr>
                <w:color w:val="000000" w:themeColor="text1"/>
                <w:szCs w:val="20"/>
              </w:rPr>
              <w:t xml:space="preserve"> needs to be handled using catch block or declared using throws clause as it comes under category of checked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028C56B6" w:rsidR="009938BB" w:rsidRPr="00036F8B" w:rsidRDefault="00910A0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ClassCastException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due to </w:t>
            </w:r>
            <w:proofErr w:type="gramStart"/>
            <w:r>
              <w:rPr>
                <w:color w:val="000000" w:themeColor="text1"/>
                <w:szCs w:val="20"/>
              </w:rPr>
              <w:t>programmers</w:t>
            </w:r>
            <w:proofErr w:type="gramEnd"/>
            <w:r>
              <w:rPr>
                <w:color w:val="000000" w:themeColor="text1"/>
                <w:szCs w:val="20"/>
              </w:rPr>
              <w:t xml:space="preserve"> mistake if he does improper casting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774A3F6E" w:rsidR="00A45F9E" w:rsidRPr="00036F8B" w:rsidRDefault="00910A0B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under category of unchecked exception meaning compiler doesn’t mandate you to handle or declare that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97372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97372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Pr="00097372" w:rsidRDefault="006761AD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7C41D7BC" w14:textId="771C42DC" w:rsidR="002800BC" w:rsidRPr="00097372" w:rsidRDefault="002800B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97372">
              <w:rPr>
                <w:color w:val="000000" w:themeColor="text1"/>
                <w:szCs w:val="20"/>
                <w:highlight w:val="yellow"/>
              </w:rPr>
              <w:t>It is mandatory to write finally block at the end of try-catch block</w:t>
            </w:r>
            <w:r w:rsidR="00CC266F" w:rsidRPr="00097372">
              <w:rPr>
                <w:color w:val="000000" w:themeColor="text1"/>
                <w:szCs w:val="20"/>
                <w:highlight w:val="yellow"/>
              </w:rPr>
              <w:t xml:space="preserve"> otherwise compiler will give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C1747E2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32A86F3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9B6AE6">
        <w:rPr>
          <w:color w:val="000000" w:themeColor="text1"/>
          <w:sz w:val="20"/>
          <w:szCs w:val="20"/>
        </w:rPr>
        <w:t>Diff</w:t>
      </w:r>
      <w:r w:rsidR="00AF4DBC">
        <w:rPr>
          <w:color w:val="000000" w:themeColor="text1"/>
          <w:sz w:val="20"/>
          <w:szCs w:val="20"/>
        </w:rPr>
        <w:t>i</w:t>
      </w:r>
      <w:r w:rsidR="009B6AE6">
        <w:rPr>
          <w:color w:val="000000" w:themeColor="text1"/>
          <w:sz w:val="20"/>
          <w:szCs w:val="20"/>
        </w:rPr>
        <w:t>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2719971B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C42FC2">
              <w:rPr>
                <w:color w:val="000000" w:themeColor="text1"/>
                <w:szCs w:val="20"/>
              </w:rPr>
              <w:t>which of the following is true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(Emp.java exists at given location)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20B0B57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62E820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140152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2791AC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Mainx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{</w:t>
            </w:r>
            <w:proofErr w:type="gramEnd"/>
          </w:p>
          <w:p w14:paraId="7B04AC9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D5EF3F3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) {</w:t>
            </w:r>
          </w:p>
          <w:p w14:paraId="3EC1BE3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AB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87AE6B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);</w:t>
            </w:r>
          </w:p>
          <w:p w14:paraId="0DF2775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DA060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2C26DD57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062A6B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996469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51E715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5BEEB45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F89BEC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</w:t>
            </w:r>
          </w:p>
          <w:p w14:paraId="1269C413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7E93BB48" w14:textId="2EC0AFE2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try(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("C://tempp/Emp.java"))</w:t>
            </w:r>
          </w:p>
          <w:p w14:paraId="0484A3B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F89159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790F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57CF03B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catch(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e)</w:t>
            </w:r>
          </w:p>
          <w:p w14:paraId="3BCEE56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0B42F99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e.printStackTrace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236E85B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620C0E6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39242BE" w14:textId="7E2D6676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code of function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1D17300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1D99DDC0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2DCCF7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5C10C5D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>}</w:t>
            </w:r>
          </w:p>
          <w:p w14:paraId="0AD3607F" w14:textId="6BE3E40D" w:rsidR="009F0426" w:rsidRPr="00036F8B" w:rsidRDefault="009F0426" w:rsidP="00431F9E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14BB9D84" w:rsidR="00234134" w:rsidRPr="00036F8B" w:rsidRDefault="00C42FC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 as finally block to close the file resource</w:t>
            </w:r>
            <w:r w:rsidR="004E18D3">
              <w:rPr>
                <w:color w:val="000000" w:themeColor="text1"/>
                <w:szCs w:val="20"/>
              </w:rPr>
              <w:t xml:space="preserve"> is not there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6BDA5EF5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and program will be halted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97372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97372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4F2A7" w14:textId="77777777" w:rsidR="00423F5E" w:rsidRPr="00097372" w:rsidRDefault="00423F5E" w:rsidP="00423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097372">
              <w:rPr>
                <w:rFonts w:ascii="Arial" w:hAnsi="Arial" w:cs="Arial"/>
                <w:color w:val="000000" w:themeColor="text1"/>
                <w:highlight w:val="yellow"/>
              </w:rPr>
              <w:t xml:space="preserve">remaining code of function </w:t>
            </w:r>
            <w:proofErr w:type="spellStart"/>
            <w:r w:rsidRPr="00097372">
              <w:rPr>
                <w:rFonts w:ascii="Arial" w:hAnsi="Arial" w:cs="Arial"/>
                <w:color w:val="000000" w:themeColor="text1"/>
                <w:highlight w:val="yellow"/>
              </w:rPr>
              <w:t>func</w:t>
            </w:r>
            <w:proofErr w:type="spellEnd"/>
            <w:r w:rsidRPr="00097372">
              <w:rPr>
                <w:rFonts w:ascii="Arial" w:hAnsi="Arial" w:cs="Arial"/>
                <w:color w:val="000000" w:themeColor="text1"/>
                <w:highlight w:val="yellow"/>
              </w:rPr>
              <w:t xml:space="preserve"> </w:t>
            </w:r>
            <w:proofErr w:type="gramStart"/>
            <w:r w:rsidRPr="00097372">
              <w:rPr>
                <w:rFonts w:ascii="Arial" w:hAnsi="Arial" w:cs="Arial"/>
                <w:color w:val="000000" w:themeColor="text1"/>
                <w:highlight w:val="yellow"/>
              </w:rPr>
              <w:t>executes..</w:t>
            </w:r>
            <w:proofErr w:type="gramEnd"/>
          </w:p>
          <w:p w14:paraId="73A8951C" w14:textId="77777777" w:rsidR="0066496D" w:rsidRPr="00097372" w:rsidRDefault="00423F5E" w:rsidP="00423F5E">
            <w:pPr>
              <w:pStyle w:val="Cell"/>
              <w:ind w:left="0"/>
              <w:rPr>
                <w:color w:val="000000" w:themeColor="text1"/>
                <w:szCs w:val="20"/>
                <w:highlight w:val="yellow"/>
              </w:rPr>
            </w:pPr>
            <w:r w:rsidRPr="00097372">
              <w:rPr>
                <w:color w:val="000000" w:themeColor="text1"/>
                <w:szCs w:val="20"/>
                <w:highlight w:val="yellow"/>
              </w:rPr>
              <w:t xml:space="preserve">remaining program in </w:t>
            </w:r>
            <w:proofErr w:type="gramStart"/>
            <w:r w:rsidRPr="00097372">
              <w:rPr>
                <w:color w:val="000000" w:themeColor="text1"/>
                <w:szCs w:val="20"/>
                <w:highlight w:val="yellow"/>
              </w:rPr>
              <w:t>main..</w:t>
            </w:r>
            <w:proofErr w:type="gramEnd"/>
          </w:p>
          <w:p w14:paraId="6ECDF410" w14:textId="77777777" w:rsidR="00423F5E" w:rsidRPr="00097372" w:rsidRDefault="00423F5E" w:rsidP="00423F5E">
            <w:pPr>
              <w:pStyle w:val="Cell"/>
              <w:ind w:left="0"/>
              <w:rPr>
                <w:color w:val="000000" w:themeColor="text1"/>
                <w:szCs w:val="20"/>
                <w:highlight w:val="yellow"/>
              </w:rPr>
            </w:pPr>
          </w:p>
          <w:p w14:paraId="7001D4E9" w14:textId="5ED2FE07" w:rsidR="00423F5E" w:rsidRPr="00097372" w:rsidRDefault="009F59A9" w:rsidP="00423F5E">
            <w:pPr>
              <w:pStyle w:val="Cell"/>
              <w:ind w:left="0"/>
              <w:rPr>
                <w:color w:val="000000" w:themeColor="text1"/>
                <w:szCs w:val="20"/>
                <w:highlight w:val="yellow"/>
              </w:rPr>
            </w:pPr>
            <w:r w:rsidRPr="00097372">
              <w:rPr>
                <w:color w:val="000000" w:themeColor="text1"/>
                <w:szCs w:val="20"/>
                <w:highlight w:val="yellow"/>
              </w:rPr>
              <w:t>above</w:t>
            </w:r>
            <w:r w:rsidR="00423F5E" w:rsidRPr="00097372">
              <w:rPr>
                <w:color w:val="000000" w:themeColor="text1"/>
                <w:szCs w:val="20"/>
                <w:highlight w:val="yellow"/>
              </w:rPr>
              <w:t xml:space="preserve"> output</w:t>
            </w:r>
            <w:r w:rsidR="00D25558" w:rsidRPr="00097372">
              <w:rPr>
                <w:color w:val="000000" w:themeColor="text1"/>
                <w:szCs w:val="20"/>
                <w:highlight w:val="yellow"/>
              </w:rPr>
              <w:t xml:space="preserve"> is</w:t>
            </w:r>
            <w:r w:rsidR="00423F5E" w:rsidRPr="00097372">
              <w:rPr>
                <w:color w:val="000000" w:themeColor="text1"/>
                <w:szCs w:val="20"/>
                <w:highlight w:val="yellow"/>
              </w:rPr>
              <w:t xml:space="preserve"> printed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609CCC48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649AC11F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(Emp.java is present at given location)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462A1FA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java.io.FileReader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590D776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74AB730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069AD7C" w14:textId="354E9A9D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Main{</w:t>
            </w:r>
            <w:proofErr w:type="gramEnd"/>
          </w:p>
          <w:p w14:paraId="21316051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48B70C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46A34D5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1DA8708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u w:val="single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u w:val="single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u w:val="single"/>
                <w:lang w:val="en-IN" w:eastAsia="en-IE"/>
              </w:rPr>
              <w:t>)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377AE68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0EA4108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>System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</w:t>
            </w:r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main..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35CD89A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9278D6A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6D68D91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A5D79C2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F14F40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1E351C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throws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IOException</w:t>
            </w:r>
            <w:proofErr w:type="spellEnd"/>
          </w:p>
          <w:p w14:paraId="08C4AB24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7BE63CDF" w14:textId="4F897E9E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u w:val="single"/>
                <w:lang w:val="en-IN" w:eastAsia="en-IE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"C://tempp/Emp.java"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ABA4212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6857C09" w14:textId="0261310C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29F45AC2" w14:textId="5062DC2A" w:rsidR="003B5384" w:rsidRDefault="001F223A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 xml:space="preserve">    </w:t>
            </w:r>
            <w:proofErr w:type="spellStart"/>
            <w:r w:rsidR="003B5384"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>System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 w:rsidR="003B5384"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code of function </w:t>
            </w:r>
            <w:proofErr w:type="spellStart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func</w:t>
            </w:r>
            <w:proofErr w:type="spellEnd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proofErr w:type="gramStart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executes..</w:t>
            </w:r>
            <w:proofErr w:type="gramEnd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E4A9720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E946784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E53F1F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57687B7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E77BF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97372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97372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D065D60" w:rsidR="0066496D" w:rsidRPr="00097372" w:rsidRDefault="00E40F47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97372">
              <w:rPr>
                <w:color w:val="000000" w:themeColor="text1"/>
                <w:szCs w:val="20"/>
                <w:highlight w:val="yellow"/>
              </w:rPr>
              <w:t xml:space="preserve">Compiler error - Unhandled exception type </w:t>
            </w:r>
            <w:proofErr w:type="spellStart"/>
            <w:r w:rsidRPr="00097372">
              <w:rPr>
                <w:color w:val="000000" w:themeColor="text1"/>
                <w:szCs w:val="20"/>
                <w:highlight w:val="yellow"/>
              </w:rPr>
              <w:t>IOException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3F3F72E" w14:textId="77777777" w:rsidR="0022768A" w:rsidRPr="0022768A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code of function </w:t>
            </w:r>
            <w:proofErr w:type="spellStart"/>
            <w:r w:rsidRPr="0022768A">
              <w:rPr>
                <w:color w:val="000000" w:themeColor="text1"/>
                <w:szCs w:val="20"/>
              </w:rPr>
              <w:t>func</w:t>
            </w:r>
            <w:proofErr w:type="spellEnd"/>
            <w:r w:rsidRPr="0022768A">
              <w:rPr>
                <w:color w:val="000000" w:themeColor="text1"/>
                <w:szCs w:val="20"/>
              </w:rPr>
              <w:t xml:space="preserve"> </w:t>
            </w:r>
            <w:proofErr w:type="gramStart"/>
            <w:r w:rsidRPr="0022768A">
              <w:rPr>
                <w:color w:val="000000" w:themeColor="text1"/>
                <w:szCs w:val="20"/>
              </w:rPr>
              <w:t>executes..</w:t>
            </w:r>
            <w:proofErr w:type="gramEnd"/>
          </w:p>
          <w:p w14:paraId="3617B9C9" w14:textId="315E65D8" w:rsidR="0022768A" w:rsidRPr="00036F8B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22768A">
              <w:rPr>
                <w:color w:val="000000" w:themeColor="text1"/>
                <w:szCs w:val="20"/>
              </w:rPr>
              <w:t>main..</w:t>
            </w:r>
            <w:proofErr w:type="gram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C558" w14:textId="75DB0990" w:rsidR="006D147D" w:rsidRPr="006D5D7A" w:rsidRDefault="006D147D" w:rsidP="006D5D7A">
            <w:pPr>
              <w:pStyle w:val="Cell"/>
              <w:rPr>
                <w:color w:val="000000" w:themeColor="text1"/>
                <w:szCs w:val="20"/>
              </w:rPr>
            </w:pPr>
            <w:r w:rsidRPr="006D5D7A">
              <w:rPr>
                <w:color w:val="000000" w:themeColor="text1"/>
                <w:szCs w:val="20"/>
              </w:rPr>
              <w:t>What will be the output of below code?</w:t>
            </w:r>
          </w:p>
          <w:p w14:paraId="2DA6A7D7" w14:textId="77777777" w:rsidR="006D147D" w:rsidRDefault="006D147D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</w:pPr>
          </w:p>
          <w:p w14:paraId="3DD375B2" w14:textId="6433ADFD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.Integer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.*;</w:t>
            </w:r>
          </w:p>
          <w:p w14:paraId="74570D32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AA227B5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 {</w:t>
            </w:r>
          </w:p>
          <w:p w14:paraId="49DA1E00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FBDB845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10BCA4A5" w14:textId="0748DA14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00509CF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"10"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));</w:t>
            </w:r>
          </w:p>
          <w:p w14:paraId="4C56290F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071FCA4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FF5F166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88A586" w14:textId="293ABD62" w:rsidR="005A2737" w:rsidRPr="00036F8B" w:rsidRDefault="007E078C" w:rsidP="007E078C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F250F3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F250F3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3BF2B3B" w:rsidR="008F5FCF" w:rsidRPr="00F250F3" w:rsidRDefault="00B46964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250F3">
              <w:rPr>
                <w:color w:val="000000" w:themeColor="text1"/>
                <w:szCs w:val="20"/>
                <w:highlight w:val="yellow"/>
              </w:rPr>
              <w:t>Will print value of 10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43302FAC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15357D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A41CC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640E4E2E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lang w:val="en-IN" w:eastAsia="en-IE"/>
              </w:rPr>
              <w:lastRenderedPageBreak/>
              <w:t>What will be the output of below code</w:t>
            </w:r>
            <w:r w:rsidR="00FB1DC4">
              <w:rPr>
                <w:rFonts w:ascii="Consolas" w:hAnsi="Consolas" w:cs="Consolas"/>
                <w:lang w:val="en-IN" w:eastAsia="en-IE"/>
              </w:rPr>
              <w:t xml:space="preserve"> when you compile and run it</w:t>
            </w:r>
            <w:r>
              <w:rPr>
                <w:rFonts w:ascii="Consolas" w:hAnsi="Consolas" w:cs="Consolas"/>
                <w:lang w:val="en-IN" w:eastAsia="en-IE"/>
              </w:rPr>
              <w:t>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49E9B15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java.io.FileReader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53B0388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2A74E92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62218F20" w14:textId="2406199D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Main{</w:t>
            </w:r>
            <w:proofErr w:type="gramEnd"/>
          </w:p>
          <w:p w14:paraId="3C7CB88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7C0278E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41BA268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D6444B6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try</w:t>
            </w:r>
          </w:p>
          <w:p w14:paraId="2AACBAC8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3F865B21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062DDFA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BEA8342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EBA40BC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catch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0A524A4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11F7974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"There is some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>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6273355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78D22D6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225EB91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3CAF769" w14:textId="30498D06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</w:t>
            </w:r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main..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C8259E6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FBFB5FB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8B5277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8B7CC6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E2A8DB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18CC6E8" w14:textId="220B5AA5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</w:p>
          <w:p w14:paraId="30B7890D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C11783D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"C://tempp/Emp.java"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53E7EB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198F57E5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2B2BAEE1" w14:textId="75450A11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>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5E0BA8A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96120F0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551EDF28" w:rsidR="00A16001" w:rsidRPr="00036F8B" w:rsidRDefault="00A611AA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9015F2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015F2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F4953" w14:textId="77777777" w:rsidR="00B27488" w:rsidRPr="009015F2" w:rsidRDefault="000E159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015F2">
              <w:rPr>
                <w:rFonts w:ascii="Arial" w:hAnsi="Arial" w:cs="Arial"/>
                <w:color w:val="000000" w:themeColor="text1"/>
                <w:highlight w:val="yellow"/>
              </w:rPr>
              <w:t>C</w:t>
            </w:r>
            <w:r w:rsidR="00FE5DA3" w:rsidRPr="009015F2">
              <w:rPr>
                <w:rFonts w:ascii="Arial" w:hAnsi="Arial" w:cs="Arial"/>
                <w:color w:val="000000" w:themeColor="text1"/>
                <w:highlight w:val="yellow"/>
              </w:rPr>
              <w:t>ompiler</w:t>
            </w:r>
            <w:r w:rsidRPr="009015F2">
              <w:rPr>
                <w:rFonts w:ascii="Arial" w:hAnsi="Arial" w:cs="Arial"/>
                <w:color w:val="000000" w:themeColor="text1"/>
                <w:highlight w:val="yellow"/>
              </w:rPr>
              <w:t xml:space="preserve"> </w:t>
            </w:r>
            <w:proofErr w:type="gramStart"/>
            <w:r w:rsidRPr="009015F2">
              <w:rPr>
                <w:rFonts w:ascii="Arial" w:hAnsi="Arial" w:cs="Arial"/>
                <w:color w:val="000000" w:themeColor="text1"/>
                <w:highlight w:val="yellow"/>
              </w:rPr>
              <w:t>error</w:t>
            </w:r>
            <w:r w:rsidRPr="009015F2">
              <w:rPr>
                <w:color w:val="000000" w:themeColor="text1"/>
                <w:highlight w:val="yellow"/>
              </w:rPr>
              <w:t xml:space="preserve"> </w:t>
            </w:r>
            <w:r w:rsidR="0013110E" w:rsidRPr="009015F2">
              <w:rPr>
                <w:color w:val="000000" w:themeColor="text1"/>
                <w:highlight w:val="yellow"/>
              </w:rPr>
              <w:t xml:space="preserve"> -</w:t>
            </w:r>
            <w:proofErr w:type="gramEnd"/>
            <w:r w:rsidR="0013110E" w:rsidRPr="009015F2">
              <w:rPr>
                <w:color w:val="000000" w:themeColor="text1"/>
                <w:highlight w:val="yellow"/>
              </w:rPr>
              <w:t xml:space="preserve"> </w:t>
            </w:r>
            <w:r w:rsidR="0013110E" w:rsidRPr="009015F2">
              <w:rPr>
                <w:rFonts w:ascii="Arial" w:hAnsi="Arial" w:cs="Arial"/>
                <w:color w:val="000000" w:themeColor="text1"/>
                <w:highlight w:val="yellow"/>
              </w:rPr>
              <w:t xml:space="preserve">Unhandled exception type </w:t>
            </w:r>
            <w:r w:rsidR="0013110E" w:rsidRPr="009015F2">
              <w:rPr>
                <w:rFonts w:ascii="Arial" w:hAnsi="Arial" w:cs="Arial"/>
                <w:color w:val="000000" w:themeColor="text1"/>
                <w:highlight w:val="yellow"/>
              </w:rPr>
              <w:tab/>
              <w:t xml:space="preserve"> </w:t>
            </w:r>
            <w:proofErr w:type="spellStart"/>
            <w:r w:rsidR="0013110E" w:rsidRPr="009015F2">
              <w:rPr>
                <w:rFonts w:ascii="Arial" w:hAnsi="Arial" w:cs="Arial"/>
                <w:color w:val="000000" w:themeColor="text1"/>
                <w:highlight w:val="yellow"/>
              </w:rPr>
              <w:t>FileNotFoundException</w:t>
            </w:r>
            <w:proofErr w:type="spellEnd"/>
          </w:p>
          <w:p w14:paraId="4B8CA56D" w14:textId="77777777" w:rsidR="0013110E" w:rsidRPr="009015F2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  <w:highlight w:val="yellow"/>
              </w:rPr>
            </w:pPr>
          </w:p>
          <w:p w14:paraId="0A351EEC" w14:textId="2E5D5DE1" w:rsidR="0013110E" w:rsidRPr="009015F2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  <w:highlight w:val="yellow"/>
              </w:rPr>
            </w:pPr>
            <w:r w:rsidRPr="009015F2">
              <w:rPr>
                <w:rFonts w:ascii="Arial" w:hAnsi="Arial" w:cs="Arial"/>
                <w:color w:val="000000" w:themeColor="text1"/>
                <w:highlight w:val="yellow"/>
              </w:rPr>
              <w:t xml:space="preserve">Above exception is generated as </w:t>
            </w:r>
            <w:proofErr w:type="spellStart"/>
            <w:proofErr w:type="gramStart"/>
            <w:r w:rsidRPr="009015F2">
              <w:rPr>
                <w:rFonts w:ascii="Arial" w:hAnsi="Arial" w:cs="Arial"/>
                <w:color w:val="000000" w:themeColor="text1"/>
                <w:highlight w:val="yellow"/>
              </w:rPr>
              <w:t>func</w:t>
            </w:r>
            <w:proofErr w:type="spellEnd"/>
            <w:r w:rsidRPr="009015F2">
              <w:rPr>
                <w:rFonts w:ascii="Arial" w:hAnsi="Arial" w:cs="Arial"/>
                <w:color w:val="000000" w:themeColor="text1"/>
                <w:highlight w:val="yellow"/>
              </w:rPr>
              <w:t>(</w:t>
            </w:r>
            <w:proofErr w:type="gramEnd"/>
            <w:r w:rsidRPr="009015F2">
              <w:rPr>
                <w:rFonts w:ascii="Arial" w:hAnsi="Arial" w:cs="Arial"/>
                <w:color w:val="000000" w:themeColor="text1"/>
                <w:highlight w:val="yellow"/>
              </w:rPr>
              <w:t>) is neither handling the exception nor declaring i</w:t>
            </w:r>
            <w:r w:rsidR="00CA6168" w:rsidRPr="009015F2">
              <w:rPr>
                <w:rFonts w:ascii="Arial" w:hAnsi="Arial" w:cs="Arial"/>
                <w:color w:val="000000" w:themeColor="text1"/>
                <w:highlight w:val="yellow"/>
              </w:rPr>
              <w:t>t using throws clause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99D4912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37BF8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function </w:t>
            </w:r>
            <w:proofErr w:type="spellStart"/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D3A03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</w:p>
          <w:p w14:paraId="32A7D134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</w:t>
            </w:r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</w:p>
          <w:p w14:paraId="09CC4031" w14:textId="77777777" w:rsidR="0066496D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41DC06C5" w:rsidR="009D3A03" w:rsidRPr="00036F8B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output will be printed on console.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11FF299" w:rsidR="00645729" w:rsidRPr="00036F8B" w:rsidRDefault="00833CE2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6457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lastRenderedPageBreak/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3C5F39" w:rsidR="009B0EDF" w:rsidRPr="00036F8B" w:rsidRDefault="00833CE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0539B379" w:rsidR="00603FE4" w:rsidRPr="00036F8B" w:rsidRDefault="005D47B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try block can be followed by finally block without any catch block in-between and it won’t give 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9015F2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015F2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9015F2" w:rsidRDefault="008840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015F2">
              <w:rPr>
                <w:color w:val="000000" w:themeColor="text1"/>
                <w:szCs w:val="20"/>
                <w:highlight w:val="yellow"/>
              </w:rPr>
              <w:t>All</w:t>
            </w:r>
            <w:r w:rsidR="00152E64" w:rsidRPr="009015F2">
              <w:rPr>
                <w:color w:val="000000" w:themeColor="text1"/>
                <w:szCs w:val="20"/>
                <w:highlight w:val="yellow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AFDA249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735CE60" w:rsidR="0066496D" w:rsidRPr="00036F8B" w:rsidRDefault="00D278AC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javac</w:t>
            </w:r>
            <w:proofErr w:type="spellEnd"/>
            <w:r>
              <w:rPr>
                <w:color w:val="000000" w:themeColor="text1"/>
                <w:szCs w:val="20"/>
              </w:rPr>
              <w:t xml:space="preserve"> -</w:t>
            </w:r>
            <w:proofErr w:type="gramStart"/>
            <w:r>
              <w:rPr>
                <w:color w:val="000000" w:themeColor="text1"/>
                <w:szCs w:val="20"/>
              </w:rPr>
              <w:t>d .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filename.java  command</w:t>
            </w:r>
            <w:proofErr w:type="gramEnd"/>
            <w:r>
              <w:rPr>
                <w:color w:val="000000" w:themeColor="text1"/>
                <w:szCs w:val="20"/>
              </w:rPr>
              <w:t xml:space="preserve"> is used to compile file by creating package on hard-disk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528C3527" w:rsidR="00735AFB" w:rsidRPr="00036F8B" w:rsidRDefault="00AD15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package.classname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command is used to run java class from command prompt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5682C28A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Throwable types can be handled using catch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9015F2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015F2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9015F2" w:rsidRDefault="002B3CD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015F2">
              <w:rPr>
                <w:color w:val="000000" w:themeColor="text1"/>
                <w:szCs w:val="20"/>
                <w:highlight w:val="yellow"/>
              </w:rPr>
              <w:t>All of the above</w:t>
            </w:r>
            <w:r w:rsidR="00735AFB" w:rsidRPr="009015F2">
              <w:rPr>
                <w:color w:val="000000" w:themeColor="text1"/>
                <w:szCs w:val="20"/>
                <w:highlight w:val="yellow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BA3240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0CA96D12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ACA072E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382600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272C9A48" w14:textId="797D6258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      </w:t>
            </w:r>
            <w:r w:rsid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String s = "java batch";</w:t>
            </w:r>
          </w:p>
          <w:p w14:paraId="75279037" w14:textId="51DDF29C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if(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s.length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() &gt;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=</w:t>
            </w:r>
            <w:r w:rsidR="00256DFC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3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0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9D4774C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6F14A4B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  </w:t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61BBF51D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</w:p>
          <w:p w14:paraId="02B73986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else</w:t>
            </w:r>
          </w:p>
          <w:p w14:paraId="4A2670F1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FC7AE49" w14:textId="45A2573D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("string length is not greater than 30");</w:t>
            </w:r>
          </w:p>
          <w:p w14:paraId="26CE16E5" w14:textId="7777777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</w:p>
          <w:p w14:paraId="19D3D030" w14:textId="02F3715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DE67882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0D5895A0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02976DF1" w:rsidR="00E52C30" w:rsidRPr="00036F8B" w:rsidRDefault="00D84256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A975D5" w:rsidRDefault="00E52C30" w:rsidP="00395242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A975D5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E07C9" w14:textId="77777777" w:rsidR="00D84256" w:rsidRPr="00A975D5" w:rsidRDefault="00E52C30" w:rsidP="00395242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A975D5">
              <w:rPr>
                <w:color w:val="000000" w:themeColor="text1"/>
                <w:szCs w:val="20"/>
                <w:highlight w:val="yellow"/>
              </w:rPr>
              <w:t xml:space="preserve">It will print </w:t>
            </w:r>
            <w:r w:rsidR="00D84256" w:rsidRPr="00A975D5">
              <w:rPr>
                <w:color w:val="000000" w:themeColor="text1"/>
                <w:szCs w:val="20"/>
                <w:highlight w:val="yellow"/>
              </w:rPr>
              <w:t xml:space="preserve">output </w:t>
            </w:r>
            <w:proofErr w:type="gramStart"/>
            <w:r w:rsidR="00D84256" w:rsidRPr="00A975D5">
              <w:rPr>
                <w:color w:val="000000" w:themeColor="text1"/>
                <w:szCs w:val="20"/>
                <w:highlight w:val="yellow"/>
              </w:rPr>
              <w:t>as:-</w:t>
            </w:r>
            <w:proofErr w:type="gramEnd"/>
          </w:p>
          <w:p w14:paraId="7EDF3F5C" w14:textId="72022BFA" w:rsidR="00E52C30" w:rsidRPr="00A975D5" w:rsidRDefault="00D84256" w:rsidP="00395242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A975D5">
              <w:rPr>
                <w:color w:val="000000" w:themeColor="text1"/>
                <w:highlight w:val="yellow"/>
                <w:lang w:val="en-IN"/>
              </w:rPr>
              <w:t>string length is not greater than 30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0BAD2BB2" w:rsidR="00E52C30" w:rsidRPr="00036F8B" w:rsidRDefault="00D84256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D82D753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858D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62387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B49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76FE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243471BC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57F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0C7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655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215C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37C37417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9386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41AC7CF0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B9386B">
              <w:rPr>
                <w:rFonts w:ascii="Arial" w:hAnsi="Arial" w:cs="Arial"/>
                <w:color w:val="000000" w:themeColor="text1"/>
                <w:lang w:val="en-IN"/>
              </w:rPr>
              <w:t>String s</w:t>
            </w:r>
            <w:r w:rsidR="008C0C07">
              <w:rPr>
                <w:rFonts w:ascii="Arial" w:hAnsi="Arial" w:cs="Arial"/>
                <w:color w:val="000000" w:themeColor="text1"/>
                <w:lang w:val="en-IN"/>
              </w:rPr>
              <w:t>=”java batch”;</w:t>
            </w:r>
          </w:p>
          <w:p w14:paraId="1141DA68" w14:textId="04940D2E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A975D5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A975D5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2927C77" w:rsidR="00F7751B" w:rsidRPr="00A975D5" w:rsidRDefault="00F7751B" w:rsidP="0025371F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A975D5">
              <w:rPr>
                <w:color w:val="000000" w:themeColor="text1"/>
                <w:szCs w:val="20"/>
                <w:highlight w:val="yellow"/>
              </w:rPr>
              <w:t xml:space="preserve">It will </w:t>
            </w:r>
            <w:r w:rsidR="0025371F" w:rsidRPr="00A975D5">
              <w:rPr>
                <w:color w:val="000000" w:themeColor="text1"/>
                <w:szCs w:val="20"/>
                <w:highlight w:val="yellow"/>
              </w:rPr>
              <w:t>throw runtime e</w:t>
            </w:r>
            <w:r w:rsidR="00BE4075" w:rsidRPr="00A975D5">
              <w:rPr>
                <w:color w:val="000000" w:themeColor="text1"/>
                <w:szCs w:val="20"/>
                <w:highlight w:val="yellow"/>
              </w:rPr>
              <w:t>xception</w:t>
            </w:r>
            <w:r w:rsidR="0025371F" w:rsidRPr="00A975D5">
              <w:rPr>
                <w:color w:val="000000" w:themeColor="text1"/>
                <w:szCs w:val="20"/>
                <w:highlight w:val="yellow"/>
              </w:rPr>
              <w:t xml:space="preserve"> as </w:t>
            </w:r>
            <w:proofErr w:type="spellStart"/>
            <w:r w:rsidR="0025371F" w:rsidRPr="00A975D5">
              <w:rPr>
                <w:color w:val="000000" w:themeColor="text1"/>
                <w:szCs w:val="20"/>
                <w:highlight w:val="yellow"/>
              </w:rPr>
              <w:t>NullPointerException</w:t>
            </w:r>
            <w:proofErr w:type="spellEnd"/>
          </w:p>
          <w:p w14:paraId="4578C3A8" w14:textId="1D7A63B4" w:rsidR="00F35ED4" w:rsidRPr="00A975D5" w:rsidRDefault="00F35ED4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7BD75195" w:rsidR="0066496D" w:rsidRPr="00036F8B" w:rsidRDefault="0025371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5610230C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r w:rsidR="00637E0C">
              <w:rPr>
                <w:color w:val="000000" w:themeColor="text1"/>
                <w:szCs w:val="20"/>
              </w:rPr>
              <w:t xml:space="preserve">as need to handle or declare </w:t>
            </w:r>
            <w:proofErr w:type="spellStart"/>
            <w:r w:rsidR="00637E0C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2A42FBBC" w:rsidR="0066496D" w:rsidRPr="00036F8B" w:rsidRDefault="00ED094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539D2D7F" w:rsidR="00F7751B" w:rsidRDefault="00F35C51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print character at index position 3</w:t>
            </w:r>
            <w:r w:rsidR="00DB5F7C">
              <w:rPr>
                <w:color w:val="000000" w:themeColor="text1"/>
                <w:szCs w:val="20"/>
              </w:rPr>
              <w:t>0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4269" w14:textId="77777777" w:rsidR="007D4B37" w:rsidRDefault="007D4B37" w:rsidP="00C3379D">
      <w:pPr>
        <w:spacing w:before="0" w:after="0" w:line="240" w:lineRule="auto"/>
      </w:pPr>
      <w:r>
        <w:separator/>
      </w:r>
    </w:p>
  </w:endnote>
  <w:endnote w:type="continuationSeparator" w:id="0">
    <w:p w14:paraId="68868552" w14:textId="77777777" w:rsidR="007D4B37" w:rsidRDefault="007D4B37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3026" w14:textId="77777777" w:rsidR="007D4B37" w:rsidRDefault="007D4B37" w:rsidP="00C3379D">
      <w:pPr>
        <w:spacing w:before="0" w:after="0" w:line="240" w:lineRule="auto"/>
      </w:pPr>
      <w:r>
        <w:separator/>
      </w:r>
    </w:p>
  </w:footnote>
  <w:footnote w:type="continuationSeparator" w:id="0">
    <w:p w14:paraId="06818082" w14:textId="77777777" w:rsidR="007D4B37" w:rsidRDefault="007D4B37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0344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6572194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19902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1229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37101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7833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13625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02117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37089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8015954">
    <w:abstractNumId w:val="11"/>
  </w:num>
  <w:num w:numId="11" w16cid:durableId="1501695500">
    <w:abstractNumId w:val="0"/>
  </w:num>
  <w:num w:numId="12" w16cid:durableId="12429827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1079793">
    <w:abstractNumId w:val="19"/>
  </w:num>
  <w:num w:numId="14" w16cid:durableId="1908370493">
    <w:abstractNumId w:val="19"/>
  </w:num>
  <w:num w:numId="15" w16cid:durableId="268318753">
    <w:abstractNumId w:val="10"/>
  </w:num>
  <w:num w:numId="16" w16cid:durableId="1765762842">
    <w:abstractNumId w:val="13"/>
  </w:num>
  <w:num w:numId="17" w16cid:durableId="313534400">
    <w:abstractNumId w:val="17"/>
  </w:num>
  <w:num w:numId="18" w16cid:durableId="366225390">
    <w:abstractNumId w:val="17"/>
    <w:lvlOverride w:ilvl="0">
      <w:startOverride w:val="1"/>
    </w:lvlOverride>
  </w:num>
  <w:num w:numId="19" w16cid:durableId="398137375">
    <w:abstractNumId w:val="14"/>
  </w:num>
  <w:num w:numId="20" w16cid:durableId="838278998">
    <w:abstractNumId w:val="18"/>
  </w:num>
  <w:num w:numId="21" w16cid:durableId="2055538603">
    <w:abstractNumId w:val="15"/>
  </w:num>
  <w:num w:numId="22" w16cid:durableId="372776734">
    <w:abstractNumId w:val="16"/>
  </w:num>
  <w:num w:numId="23" w16cid:durableId="8327922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97372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967"/>
    <w:rsid w:val="001639DB"/>
    <w:rsid w:val="00170B3D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429"/>
    <w:rsid w:val="00660F00"/>
    <w:rsid w:val="0066288B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4B37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5F2"/>
    <w:rsid w:val="0090165B"/>
    <w:rsid w:val="009018B1"/>
    <w:rsid w:val="009034AD"/>
    <w:rsid w:val="00903C16"/>
    <w:rsid w:val="00904784"/>
    <w:rsid w:val="00910A0B"/>
    <w:rsid w:val="00914C51"/>
    <w:rsid w:val="00914C7E"/>
    <w:rsid w:val="00915C7D"/>
    <w:rsid w:val="0092705B"/>
    <w:rsid w:val="00927258"/>
    <w:rsid w:val="00930DC6"/>
    <w:rsid w:val="009365B4"/>
    <w:rsid w:val="0093782D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4DFF"/>
    <w:rsid w:val="00A45F9E"/>
    <w:rsid w:val="00A463F6"/>
    <w:rsid w:val="00A5083A"/>
    <w:rsid w:val="00A5304E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5D5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703F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250F3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113</TotalTime>
  <Pages>12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190</cp:revision>
  <cp:lastPrinted>2009-03-13T17:29:00Z</cp:lastPrinted>
  <dcterms:created xsi:type="dcterms:W3CDTF">2022-03-29T13:13:00Z</dcterms:created>
  <dcterms:modified xsi:type="dcterms:W3CDTF">2022-12-04T15:03:00Z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