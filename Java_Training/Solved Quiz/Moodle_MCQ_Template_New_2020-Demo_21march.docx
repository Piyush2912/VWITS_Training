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1CF3BE98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325321">
        <w:rPr>
          <w:color w:val="000000" w:themeColor="text1"/>
          <w:sz w:val="24"/>
          <w:szCs w:val="20"/>
        </w:rPr>
        <w:t>4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579E17BD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>of below you need for running your java program</w:t>
            </w:r>
            <w:r w:rsidR="00E310A7">
              <w:rPr>
                <w:color w:val="000000" w:themeColor="text1"/>
                <w:szCs w:val="20"/>
              </w:rPr>
              <w:t xml:space="preserve"> (.class file)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938FEB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JDK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6F38F7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4EF7E683" w:rsidR="00C94A7B" w:rsidRPr="006F38F7" w:rsidRDefault="00B06FE1" w:rsidP="00C94A7B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6F38F7">
              <w:rPr>
                <w:rFonts w:ascii="Arial" w:hAnsi="Arial" w:cs="Arial"/>
                <w:highlight w:val="yellow"/>
              </w:rPr>
              <w:t>JRE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0DD61B63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7E280FC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6C431F16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Javadoc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ED8ADAA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63599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not</w:t>
            </w:r>
            <w:r w:rsidR="0010630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E6F4F42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Annotations do not directly affect program semantics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5ABEAA3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</w:t>
            </w:r>
            <w:r w:rsidR="00B06FE1">
              <w:rPr>
                <w:color w:val="000000" w:themeColor="text1"/>
                <w:szCs w:val="20"/>
              </w:rPr>
              <w:t>atic garbage collection is integral part of java and its runtime system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3CA267AB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9643559" w:rsidR="0066496D" w:rsidRPr="006F38F7" w:rsidRDefault="00635996" w:rsidP="00635996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 xml:space="preserve"> </w:t>
            </w:r>
            <w:r w:rsidR="00B06FE1" w:rsidRPr="006F38F7">
              <w:rPr>
                <w:color w:val="000000" w:themeColor="text1"/>
                <w:szCs w:val="20"/>
                <w:highlight w:val="yellow"/>
              </w:rPr>
              <w:t xml:space="preserve">Unreachable code is </w:t>
            </w:r>
            <w:r w:rsidR="00F83DF0" w:rsidRPr="006F38F7">
              <w:rPr>
                <w:color w:val="000000" w:themeColor="text1"/>
                <w:szCs w:val="20"/>
                <w:highlight w:val="yellow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62FD83D5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5FB2FE8A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F83DF0">
              <w:rPr>
                <w:color w:val="000000" w:themeColor="text1"/>
                <w:szCs w:val="20"/>
              </w:rPr>
              <w:t>ccess</w:t>
            </w:r>
            <w:r w:rsidR="00795BC8">
              <w:rPr>
                <w:color w:val="000000" w:themeColor="text1"/>
                <w:szCs w:val="20"/>
              </w:rPr>
              <w:t>ing</w:t>
            </w:r>
            <w:r w:rsidR="00F83DF0">
              <w:rPr>
                <w:color w:val="000000" w:themeColor="text1"/>
                <w:szCs w:val="20"/>
              </w:rPr>
              <w:t xml:space="preserve"> array index beyond defined range will give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7447B49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D202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52B14664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>
              <w:rPr>
                <w:color w:val="000000" w:themeColor="text1"/>
                <w:szCs w:val="20"/>
              </w:rPr>
              <w:t>true</w:t>
            </w:r>
            <w:r w:rsidR="003E72CD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67D5EFB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filename.java is used to compile java program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9CA49A8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javadoc</w:t>
            </w:r>
            <w:proofErr w:type="spellEnd"/>
            <w:r>
              <w:rPr>
                <w:color w:val="000000" w:themeColor="text1"/>
                <w:szCs w:val="20"/>
              </w:rPr>
              <w:t xml:space="preserve"> filename.java command is used to generate java documentation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86C205" w:rsidR="0066496D" w:rsidRPr="006F38F7" w:rsidRDefault="000D202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 xml:space="preserve">java </w:t>
            </w:r>
            <w:proofErr w:type="spellStart"/>
            <w:r w:rsidRPr="006F38F7">
              <w:rPr>
                <w:color w:val="000000" w:themeColor="text1"/>
                <w:szCs w:val="20"/>
                <w:highlight w:val="yellow"/>
              </w:rPr>
              <w:t>classfilename.class</w:t>
            </w:r>
            <w:proofErr w:type="spellEnd"/>
            <w:r w:rsidRPr="006F38F7">
              <w:rPr>
                <w:color w:val="000000" w:themeColor="text1"/>
                <w:szCs w:val="20"/>
                <w:highlight w:val="yellow"/>
              </w:rPr>
              <w:t xml:space="preserve"> is used to run java </w:t>
            </w:r>
            <w:r w:rsidR="00216378" w:rsidRPr="006F38F7">
              <w:rPr>
                <w:color w:val="000000" w:themeColor="text1"/>
                <w:szCs w:val="20"/>
                <w:highlight w:val="yellow"/>
              </w:rPr>
              <w:t xml:space="preserve">class file </w:t>
            </w:r>
            <w:r w:rsidRPr="006F38F7">
              <w:rPr>
                <w:color w:val="000000" w:themeColor="text1"/>
                <w:szCs w:val="20"/>
                <w:highlight w:val="yellow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0CF94ED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494C6335" w:rsidR="0066496D" w:rsidRPr="00036F8B" w:rsidRDefault="0021637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java -jar jarfilename.jar command is used to run a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CB6218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22012A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7FB37B1E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</w:t>
            </w:r>
            <w:r w:rsidR="00037F5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are true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51223BE3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80F3C19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runtime searches for main method </w:t>
            </w:r>
            <w:r w:rsidR="00037F5A">
              <w:rPr>
                <w:color w:val="000000" w:themeColor="text1"/>
                <w:szCs w:val="20"/>
              </w:rPr>
              <w:t xml:space="preserve">with signature - </w:t>
            </w:r>
            <w:r>
              <w:rPr>
                <w:color w:val="000000" w:themeColor="text1"/>
                <w:szCs w:val="20"/>
              </w:rPr>
              <w:t xml:space="preserve">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 as starting point of your application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608BA738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J2ME is used to develop java based mobile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0223E5D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22012A">
              <w:rPr>
                <w:color w:val="000000" w:themeColor="text1"/>
                <w:szCs w:val="20"/>
              </w:rPr>
              <w:t xml:space="preserve">nnotations </w:t>
            </w:r>
            <w:r w:rsidR="00037F5A">
              <w:rPr>
                <w:color w:val="000000" w:themeColor="text1"/>
                <w:szCs w:val="20"/>
              </w:rPr>
              <w:t xml:space="preserve">start with @ symbol and </w:t>
            </w:r>
            <w:r w:rsidR="0022012A">
              <w:rPr>
                <w:color w:val="000000" w:themeColor="text1"/>
                <w:szCs w:val="20"/>
              </w:rPr>
              <w:t xml:space="preserve">give </w:t>
            </w:r>
            <w:r w:rsidR="00037F5A">
              <w:rPr>
                <w:color w:val="000000" w:themeColor="text1"/>
                <w:szCs w:val="20"/>
              </w:rPr>
              <w:t>extra</w:t>
            </w:r>
            <w:r w:rsidR="0022012A">
              <w:rPr>
                <w:color w:val="000000" w:themeColor="text1"/>
                <w:szCs w:val="20"/>
              </w:rPr>
              <w:t xml:space="preserve"> information a</w:t>
            </w:r>
            <w:r w:rsidR="00037F5A">
              <w:rPr>
                <w:color w:val="000000" w:themeColor="text1"/>
                <w:szCs w:val="20"/>
              </w:rPr>
              <w:t>bout java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735F780" w:rsidR="0066496D" w:rsidRPr="006F38F7" w:rsidRDefault="00037F5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4409FE7A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0AAB85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2D0E97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36E9B3B8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2D0E97">
              <w:rPr>
                <w:color w:val="000000" w:themeColor="text1"/>
                <w:szCs w:val="20"/>
              </w:rPr>
              <w:t>is not a feature of java language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21680FE9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Robust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26CABD7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Portable</w:t>
            </w:r>
            <w:r w:rsidR="0067790C">
              <w:rPr>
                <w:color w:val="000000" w:themeColor="text1"/>
                <w:szCs w:val="20"/>
              </w:rPr>
              <w:t xml:space="preserve"> &amp; platform</w:t>
            </w:r>
            <w:r w:rsidR="007629E7"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7629E7">
              <w:rPr>
                <w:color w:val="000000" w:themeColor="text1"/>
                <w:szCs w:val="20"/>
              </w:rPr>
              <w:t>independant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3FD988C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B06BA30" w:rsidR="0066496D" w:rsidRPr="006F38F7" w:rsidRDefault="007629E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>Very flexible with no strong type checking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30AA45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5D831DE1" w:rsidR="0066496D" w:rsidRPr="00036F8B" w:rsidRDefault="006779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Multithreaded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011E8185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7C4B6E">
              <w:rPr>
                <w:color w:val="000000" w:themeColor="text1"/>
                <w:szCs w:val="20"/>
              </w:rPr>
              <w:t xml:space="preserve">ich of the following </w:t>
            </w:r>
            <w:r>
              <w:rPr>
                <w:color w:val="000000" w:themeColor="text1"/>
                <w:szCs w:val="20"/>
              </w:rPr>
              <w:t>is invalid nesting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8CD7690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/*  //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28C6851" w:rsidR="0066496D" w:rsidRPr="006F38F7" w:rsidRDefault="00E2127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>/* /* */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4DCABAD9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1182DC4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87443BA" w:rsidR="0066496D" w:rsidRPr="00036F8B" w:rsidRDefault="00B6666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* 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985"/>
        <w:gridCol w:w="3827"/>
        <w:gridCol w:w="642"/>
      </w:tblGrid>
      <w:tr w:rsidR="00FB73C7" w:rsidRPr="00036F8B" w14:paraId="6E80F5AE" w14:textId="77777777" w:rsidTr="006F38F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165657B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585806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6F38F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6F38F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0C363779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6F38F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6F38F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6F38F7">
        <w:trPr>
          <w:cantSplit/>
          <w:tblHeader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2127330E" w:rsidR="0066496D" w:rsidRPr="00036F8B" w:rsidRDefault="0019384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JRE contains JVM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CA01DB5" w:rsidR="0066496D" w:rsidRPr="006F38F7" w:rsidRDefault="00193844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>JRE contains Java compiler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61460C48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75497A4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A20926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contains Standard class libraries (APIs)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205A23CD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gets installed automatically when JDK is installed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6F38F7">
        <w:trPr>
          <w:cantSplit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6F38F7">
        <w:trPr>
          <w:cantSplit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2AADF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D83CCD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3BD6AB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6FAAE81" w:rsidR="0066496D" w:rsidRPr="006F38F7" w:rsidRDefault="0066496D" w:rsidP="006F38F7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3E61B35" w:rsidR="0066496D" w:rsidRPr="006F38F7" w:rsidRDefault="00345488" w:rsidP="006F38F7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>It is manager who owns and edits the java doc comments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A62F53E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54CC7C9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 garbage collector is a tool that tries to free unreferenced memory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0006EC4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possible to provide command line arguments to java program while running</w:t>
            </w:r>
            <w:r w:rsidR="008717B7">
              <w:rPr>
                <w:color w:val="000000" w:themeColor="text1"/>
                <w:szCs w:val="20"/>
              </w:rPr>
              <w:t xml:space="preserve"> </w:t>
            </w:r>
            <w:r w:rsidR="00CC7F13">
              <w:rPr>
                <w:color w:val="000000" w:themeColor="text1"/>
                <w:szCs w:val="20"/>
              </w:rPr>
              <w:t xml:space="preserve">it </w:t>
            </w:r>
            <w:r w:rsidR="008717B7">
              <w:rPr>
                <w:color w:val="000000" w:themeColor="text1"/>
                <w:szCs w:val="20"/>
              </w:rPr>
              <w:t>using java command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5498C5D7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5ADF73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run byte </w:t>
            </w:r>
            <w:proofErr w:type="gramStart"/>
            <w:r>
              <w:rPr>
                <w:color w:val="000000" w:themeColor="text1"/>
                <w:szCs w:val="20"/>
              </w:rPr>
              <w:t>code</w:t>
            </w:r>
            <w:proofErr w:type="gramEnd"/>
            <w:r>
              <w:rPr>
                <w:color w:val="000000" w:themeColor="text1"/>
                <w:szCs w:val="20"/>
              </w:rPr>
              <w:t xml:space="preserve"> we need to have platform specific JVM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EF6630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887F1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5ED8E746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41108D9" w:rsidR="0066496D" w:rsidRPr="006F38F7" w:rsidRDefault="006A3376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spellStart"/>
            <w:r w:rsidRPr="006F38F7">
              <w:rPr>
                <w:color w:val="000000" w:themeColor="text1"/>
                <w:szCs w:val="20"/>
                <w:highlight w:val="yellow"/>
              </w:rPr>
              <w:t>Classpath</w:t>
            </w:r>
            <w:proofErr w:type="spellEnd"/>
            <w:r w:rsidRPr="006F38F7">
              <w:rPr>
                <w:color w:val="000000" w:themeColor="text1"/>
                <w:szCs w:val="20"/>
                <w:highlight w:val="yellow"/>
              </w:rPr>
              <w:t xml:space="preserve"> is environment variable java com</w:t>
            </w:r>
            <w:r w:rsidR="00C50D78" w:rsidRPr="006F38F7">
              <w:rPr>
                <w:color w:val="000000" w:themeColor="text1"/>
                <w:szCs w:val="20"/>
                <w:highlight w:val="yellow"/>
              </w:rPr>
              <w:t>p</w:t>
            </w:r>
            <w:r w:rsidRPr="006F38F7">
              <w:rPr>
                <w:color w:val="000000" w:themeColor="text1"/>
                <w:szCs w:val="20"/>
                <w:highlight w:val="yellow"/>
              </w:rPr>
              <w:t xml:space="preserve">iler or </w:t>
            </w:r>
            <w:proofErr w:type="spellStart"/>
            <w:r w:rsidRPr="006F38F7">
              <w:rPr>
                <w:color w:val="000000" w:themeColor="text1"/>
                <w:szCs w:val="20"/>
                <w:highlight w:val="yellow"/>
              </w:rPr>
              <w:t>jvm</w:t>
            </w:r>
            <w:proofErr w:type="spellEnd"/>
            <w:r w:rsidRPr="006F38F7">
              <w:rPr>
                <w:color w:val="000000" w:themeColor="text1"/>
                <w:szCs w:val="20"/>
                <w:highlight w:val="yellow"/>
              </w:rPr>
              <w:t xml:space="preserve"> (</w:t>
            </w:r>
            <w:proofErr w:type="spellStart"/>
            <w:r w:rsidRPr="006F38F7">
              <w:rPr>
                <w:color w:val="000000" w:themeColor="text1"/>
                <w:szCs w:val="20"/>
                <w:highlight w:val="yellow"/>
              </w:rPr>
              <w:t>classloader</w:t>
            </w:r>
            <w:proofErr w:type="spellEnd"/>
            <w:r w:rsidRPr="006F38F7">
              <w:rPr>
                <w:color w:val="000000" w:themeColor="text1"/>
                <w:szCs w:val="20"/>
                <w:highlight w:val="yellow"/>
              </w:rPr>
              <w:t xml:space="preserve">) use to locate </w:t>
            </w:r>
            <w:r w:rsidR="003C7BC7" w:rsidRPr="006F38F7">
              <w:rPr>
                <w:color w:val="000000" w:themeColor="text1"/>
                <w:szCs w:val="20"/>
                <w:highlight w:val="yellow"/>
              </w:rPr>
              <w:t xml:space="preserve">and load </w:t>
            </w:r>
            <w:r w:rsidRPr="006F38F7">
              <w:rPr>
                <w:color w:val="000000" w:themeColor="text1"/>
                <w:szCs w:val="20"/>
                <w:highlight w:val="yellow"/>
              </w:rPr>
              <w:t xml:space="preserve">classes in the file system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F85F7A2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path variable points to folder in which </w:t>
            </w:r>
            <w:proofErr w:type="gramStart"/>
            <w:r>
              <w:rPr>
                <w:color w:val="000000" w:themeColor="text1"/>
                <w:szCs w:val="20"/>
              </w:rPr>
              <w:t>java  .</w:t>
            </w:r>
            <w:proofErr w:type="gramEnd"/>
            <w:r>
              <w:rPr>
                <w:color w:val="000000" w:themeColor="text1"/>
                <w:szCs w:val="20"/>
              </w:rPr>
              <w:t>class file resides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2DE365A4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JSE is sufficient to develop distributed Java Enterprise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057FF8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5D3C6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726B63F6" w:rsidR="0066496D" w:rsidRPr="00036F8B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which of the following is </w:t>
            </w:r>
            <w:r w:rsidR="003E50FB">
              <w:rPr>
                <w:rFonts w:ascii="Arial" w:hAnsi="Arial" w:cs="Arial"/>
                <w:color w:val="000000" w:themeColor="text1"/>
                <w:lang w:val="en-IN"/>
              </w:rPr>
              <w:t xml:space="preserve">not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7F0B2D74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File menu -&gt; export -&gt; Java -&gt; JAR </w:t>
            </w:r>
            <w:proofErr w:type="gramStart"/>
            <w:r>
              <w:rPr>
                <w:color w:val="000000" w:themeColor="text1"/>
                <w:szCs w:val="20"/>
              </w:rPr>
              <w:t>file  option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in eclipse to export selected project as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5BDB5240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File menu -&gt; export -&gt; Java -&gt; Javadoc option can be used to generate java documentation for selected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6F38F7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6F38F7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C8211" w14:textId="77777777" w:rsidR="00AD548C" w:rsidRPr="006F38F7" w:rsidRDefault="00AD548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 xml:space="preserve">Java compiler searches for main method with signature </w:t>
            </w:r>
          </w:p>
          <w:p w14:paraId="4BD8CB7C" w14:textId="1252EB20" w:rsidR="0066496D" w:rsidRPr="006F38F7" w:rsidRDefault="00AD548C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6F38F7">
              <w:rPr>
                <w:color w:val="000000" w:themeColor="text1"/>
                <w:szCs w:val="20"/>
                <w:highlight w:val="yellow"/>
              </w:rPr>
              <w:t xml:space="preserve">public static void </w:t>
            </w:r>
            <w:proofErr w:type="gramStart"/>
            <w:r w:rsidRPr="006F38F7">
              <w:rPr>
                <w:color w:val="000000" w:themeColor="text1"/>
                <w:szCs w:val="20"/>
                <w:highlight w:val="yellow"/>
              </w:rPr>
              <w:t>main(</w:t>
            </w:r>
            <w:proofErr w:type="gramEnd"/>
            <w:r w:rsidRPr="006F38F7">
              <w:rPr>
                <w:color w:val="000000" w:themeColor="text1"/>
                <w:szCs w:val="20"/>
                <w:highlight w:val="yellow"/>
              </w:rPr>
              <w:t xml:space="preserve">String[] </w:t>
            </w:r>
            <w:proofErr w:type="spellStart"/>
            <w:r w:rsidRPr="006F38F7">
              <w:rPr>
                <w:color w:val="000000" w:themeColor="text1"/>
                <w:szCs w:val="20"/>
                <w:highlight w:val="yellow"/>
              </w:rPr>
              <w:t>args</w:t>
            </w:r>
            <w:proofErr w:type="spellEnd"/>
            <w:r w:rsidRPr="006F38F7">
              <w:rPr>
                <w:color w:val="000000" w:themeColor="text1"/>
                <w:szCs w:val="20"/>
                <w:highlight w:val="yellow"/>
              </w:rPr>
              <w:t>)</w:t>
            </w:r>
            <w:r w:rsidR="003715AC" w:rsidRPr="006F38F7">
              <w:rPr>
                <w:color w:val="000000" w:themeColor="text1"/>
                <w:szCs w:val="20"/>
                <w:highlight w:val="yellow"/>
              </w:rPr>
              <w:t xml:space="preserve"> to compile java file</w:t>
            </w:r>
            <w:r w:rsidR="00FF3A29" w:rsidRPr="006F38F7">
              <w:rPr>
                <w:color w:val="000000" w:themeColor="text1"/>
                <w:szCs w:val="20"/>
                <w:highlight w:val="yellow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469CA688" w:rsidR="0066496D" w:rsidRPr="00036F8B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there are 2 classes in java source file then on compilation two </w:t>
            </w:r>
            <w:r w:rsidR="00903C16">
              <w:rPr>
                <w:color w:val="000000" w:themeColor="text1"/>
                <w:szCs w:val="20"/>
              </w:rPr>
              <w:t>.</w:t>
            </w:r>
            <w:r>
              <w:rPr>
                <w:color w:val="000000" w:themeColor="text1"/>
                <w:szCs w:val="20"/>
              </w:rPr>
              <w:t>class files will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CFEE" w14:textId="77777777" w:rsidR="00BE0B1B" w:rsidRDefault="00BE0B1B" w:rsidP="00C3379D">
      <w:pPr>
        <w:spacing w:before="0" w:after="0" w:line="240" w:lineRule="auto"/>
      </w:pPr>
      <w:r>
        <w:separator/>
      </w:r>
    </w:p>
  </w:endnote>
  <w:endnote w:type="continuationSeparator" w:id="0">
    <w:p w14:paraId="026A13B1" w14:textId="77777777" w:rsidR="00BE0B1B" w:rsidRDefault="00BE0B1B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0B48" w14:textId="77777777" w:rsidR="00BE0B1B" w:rsidRDefault="00BE0B1B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7036E34" w14:textId="77777777" w:rsidR="00BE0B1B" w:rsidRDefault="00BE0B1B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8361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14655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80584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3496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1172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32264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36112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96785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23490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8148180">
    <w:abstractNumId w:val="11"/>
  </w:num>
  <w:num w:numId="11" w16cid:durableId="1595699431">
    <w:abstractNumId w:val="0"/>
  </w:num>
  <w:num w:numId="12" w16cid:durableId="21425729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4164861">
    <w:abstractNumId w:val="19"/>
  </w:num>
  <w:num w:numId="14" w16cid:durableId="1240482989">
    <w:abstractNumId w:val="19"/>
  </w:num>
  <w:num w:numId="15" w16cid:durableId="1191801149">
    <w:abstractNumId w:val="10"/>
  </w:num>
  <w:num w:numId="16" w16cid:durableId="910695419">
    <w:abstractNumId w:val="13"/>
  </w:num>
  <w:num w:numId="17" w16cid:durableId="121963502">
    <w:abstractNumId w:val="17"/>
  </w:num>
  <w:num w:numId="18" w16cid:durableId="1552382558">
    <w:abstractNumId w:val="17"/>
    <w:lvlOverride w:ilvl="0">
      <w:startOverride w:val="1"/>
    </w:lvlOverride>
  </w:num>
  <w:num w:numId="19" w16cid:durableId="1626816760">
    <w:abstractNumId w:val="14"/>
  </w:num>
  <w:num w:numId="20" w16cid:durableId="1477913032">
    <w:abstractNumId w:val="18"/>
  </w:num>
  <w:num w:numId="21" w16cid:durableId="1002313817">
    <w:abstractNumId w:val="15"/>
  </w:num>
  <w:num w:numId="22" w16cid:durableId="1791825043">
    <w:abstractNumId w:val="16"/>
  </w:num>
  <w:num w:numId="23" w16cid:durableId="13355679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38F7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B1B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81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55</cp:revision>
  <cp:lastPrinted>2009-03-13T17:29:00Z</cp:lastPrinted>
  <dcterms:created xsi:type="dcterms:W3CDTF">2022-03-21T10:04:00Z</dcterms:created>
  <dcterms:modified xsi:type="dcterms:W3CDTF">2022-12-04T13:43:00Z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