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E339CDF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D31322">
        <w:rPr>
          <w:color w:val="000000" w:themeColor="text1"/>
          <w:sz w:val="24"/>
          <w:szCs w:val="20"/>
        </w:rPr>
        <w:t>5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190D9402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</w:t>
            </w:r>
            <w:r w:rsidR="00B06FE1">
              <w:rPr>
                <w:color w:val="000000" w:themeColor="text1"/>
                <w:szCs w:val="20"/>
              </w:rPr>
              <w:t xml:space="preserve">of below </w:t>
            </w:r>
            <w:r w:rsidR="00C95B23">
              <w:rPr>
                <w:color w:val="000000" w:themeColor="text1"/>
                <w:szCs w:val="20"/>
              </w:rPr>
              <w:t>is not a numeric datatype</w:t>
            </w:r>
            <w:r w:rsidR="00B06FE1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1098DE91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C0BEC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56CE453D" w:rsidR="00C94A7B" w:rsidRPr="000C0BEC" w:rsidRDefault="00C95B23" w:rsidP="00C94A7B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0C0BEC">
              <w:rPr>
                <w:rFonts w:ascii="Arial" w:hAnsi="Arial" w:cs="Arial"/>
                <w:highlight w:val="yellow"/>
              </w:rPr>
              <w:t>integer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0DD61B63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65F5D60C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84C115C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218745B5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6167B">
              <w:rPr>
                <w:color w:val="000000" w:themeColor="text1"/>
                <w:szCs w:val="20"/>
              </w:rPr>
              <w:t xml:space="preserve">hich of the following </w:t>
            </w:r>
            <w:r w:rsidR="00C95B23">
              <w:rPr>
                <w:color w:val="000000" w:themeColor="text1"/>
                <w:szCs w:val="20"/>
              </w:rPr>
              <w:t>is correct size of long datatype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5D81ADE4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432780B6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C48B22F" w:rsidR="0066496D" w:rsidRPr="000C0BEC" w:rsidRDefault="00635996" w:rsidP="00635996">
            <w:pPr>
              <w:pStyle w:val="Cell"/>
              <w:ind w:left="0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 xml:space="preserve"> </w:t>
            </w:r>
            <w:r w:rsidR="00C95B23" w:rsidRPr="000C0BEC">
              <w:rPr>
                <w:color w:val="000000" w:themeColor="text1"/>
                <w:szCs w:val="20"/>
                <w:highlight w:val="yellow"/>
              </w:rPr>
              <w:t>8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229DFADB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0ED3531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2E0E3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7DA8487F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E72CD">
              <w:rPr>
                <w:color w:val="000000" w:themeColor="text1"/>
                <w:szCs w:val="20"/>
              </w:rPr>
              <w:t>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</w:t>
            </w:r>
            <w:r w:rsidR="00073B0C">
              <w:rPr>
                <w:color w:val="000000" w:themeColor="text1"/>
                <w:szCs w:val="20"/>
              </w:rPr>
              <w:t>a logical operator?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4DA61CD1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&amp;&amp;</w:t>
            </w:r>
            <w:r w:rsidR="000D2020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4D2A159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!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6A8C2A75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||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A4CB833" w:rsidR="0066496D" w:rsidRPr="000C0BEC" w:rsidRDefault="00073B0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==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34F6A5E9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51BAD51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A16B9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5844E5D6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A16B90">
              <w:rPr>
                <w:color w:val="000000" w:themeColor="text1"/>
                <w:szCs w:val="20"/>
              </w:rPr>
              <w:t xml:space="preserve">loop construct will run </w:t>
            </w:r>
            <w:proofErr w:type="spellStart"/>
            <w:r w:rsidR="00A16B90">
              <w:rPr>
                <w:color w:val="000000" w:themeColor="text1"/>
                <w:szCs w:val="20"/>
              </w:rPr>
              <w:t>atleast</w:t>
            </w:r>
            <w:proofErr w:type="spellEnd"/>
            <w:r w:rsidR="00A16B90">
              <w:rPr>
                <w:color w:val="000000" w:themeColor="text1"/>
                <w:szCs w:val="20"/>
              </w:rPr>
              <w:t xml:space="preserve"> once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3D997A2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A5D4D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78677AE3" w:rsidR="0066496D" w:rsidRPr="00036F8B" w:rsidRDefault="00A16B9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 – else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8B6451F" w:rsidR="0066496D" w:rsidRPr="00036F8B" w:rsidRDefault="00FC4B9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A16B90">
              <w:rPr>
                <w:color w:val="000000" w:themeColor="text1"/>
                <w:szCs w:val="20"/>
              </w:rPr>
              <w:t>or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81757E0" w:rsidR="0066496D" w:rsidRPr="00036F8B" w:rsidRDefault="00FC4B9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</w:t>
            </w:r>
            <w:r w:rsidR="00A16B90">
              <w:rPr>
                <w:color w:val="000000" w:themeColor="text1"/>
                <w:szCs w:val="20"/>
              </w:rPr>
              <w:t>hile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594E4BF6" w:rsidR="0066496D" w:rsidRPr="000C0BEC" w:rsidRDefault="00A16B9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do-while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4409FE7A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777777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for below for </w:t>
            </w:r>
            <w:proofErr w:type="gramStart"/>
            <w:r w:rsidR="00493FFA">
              <w:rPr>
                <w:color w:val="000000" w:themeColor="text1"/>
                <w:szCs w:val="20"/>
              </w:rPr>
              <w:t>loop  code</w:t>
            </w:r>
            <w:proofErr w:type="gramEnd"/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BB533D3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>; 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2A88A586" w14:textId="34009F34" w:rsidR="00493FFA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6027BE0A" w:rsidR="0066496D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CAD20" w14:textId="40B5AB4C" w:rsidR="0066496D" w:rsidRPr="000C0BEC" w:rsidRDefault="00493FF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infinite loop that will print</w:t>
            </w:r>
          </w:p>
          <w:p w14:paraId="02E7C3E2" w14:textId="7658463D" w:rsidR="00493FFA" w:rsidRPr="000C0BEC" w:rsidRDefault="00D375A3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h</w:t>
            </w:r>
            <w:r w:rsidR="00493FFA" w:rsidRPr="000C0BEC">
              <w:rPr>
                <w:color w:val="000000" w:themeColor="text1"/>
                <w:szCs w:val="20"/>
                <w:highlight w:val="yellow"/>
              </w:rPr>
              <w:t xml:space="preserve">ello world on console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3C00FDF3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0138577" w:rsidR="0066496D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Will </w:t>
            </w:r>
            <w:proofErr w:type="spellStart"/>
            <w:r>
              <w:rPr>
                <w:color w:val="000000" w:themeColor="text1"/>
                <w:szCs w:val="20"/>
              </w:rPr>
              <w:t>thorw</w:t>
            </w:r>
            <w:proofErr w:type="spellEnd"/>
            <w:r>
              <w:rPr>
                <w:color w:val="000000" w:themeColor="text1"/>
                <w:szCs w:val="20"/>
              </w:rPr>
              <w:t xml:space="preserve"> 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0CBF7" w14:textId="77777777" w:rsidR="0066496D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not print anything as it</w:t>
            </w:r>
          </w:p>
          <w:p w14:paraId="2C781E0C" w14:textId="6D2F3CC5" w:rsidR="00493FFA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not enter for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26879E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A1600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77777777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ECC6DC9" w14:textId="77777777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byte b=3;</w:t>
            </w:r>
          </w:p>
          <w:p w14:paraId="00A1E38B" w14:textId="200A1B41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b+=4;</w:t>
            </w:r>
          </w:p>
          <w:p w14:paraId="2A084267" w14:textId="0D80C4C9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(b);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3DB8F" w14:textId="77777777" w:rsidR="0066496D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error:</w:t>
            </w:r>
          </w:p>
          <w:p w14:paraId="0A351EEC" w14:textId="5AC36854" w:rsidR="00B27488" w:rsidRPr="00036F8B" w:rsidRDefault="00872E5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B27488">
              <w:rPr>
                <w:color w:val="000000" w:themeColor="text1"/>
                <w:szCs w:val="20"/>
              </w:rPr>
              <w:t>s can’t assign int value to byte variable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7E30951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50ED6629" w:rsidR="0066496D" w:rsidRPr="000C0BEC" w:rsidRDefault="00B27488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Output value of b as 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4DCABAD9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6AF9FCF8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error:incorrect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usage of compound assignment operator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46F8D0BC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Output value of b as 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Pr="000C0BEC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0C0BEC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false</w:t>
            </w:r>
          </w:p>
          <w:p w14:paraId="3DFDF028" w14:textId="35179BD1" w:rsidR="00603FE4" w:rsidRPr="000C0BEC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0C0BEC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3B07752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E27B48">
              <w:rPr>
                <w:color w:val="000000" w:themeColor="text1"/>
                <w:szCs w:val="20"/>
              </w:rPr>
              <w:t>correct way to name a variable in java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709B130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rollno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235678B6" w:rsidR="0066496D" w:rsidRPr="00036F8B" w:rsidRDefault="00F900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30980AA3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final double PI=3.14</w:t>
            </w:r>
            <w:r w:rsidR="00872E5C">
              <w:rPr>
                <w:color w:val="000000" w:themeColor="text1"/>
                <w:szCs w:val="20"/>
              </w:rPr>
              <w:t>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9213BD6" w:rsidR="0066496D" w:rsidRPr="000C0BEC" w:rsidRDefault="00E27B48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double 1salary;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386CD095" w:rsidR="0066496D" w:rsidRPr="00036F8B" w:rsidRDefault="00F900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C8EC518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double </w:t>
            </w:r>
            <w:r w:rsidR="00F9008C">
              <w:rPr>
                <w:color w:val="000000" w:themeColor="text1"/>
                <w:szCs w:val="20"/>
              </w:rPr>
              <w:t>price123;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4783EC13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Pr="000C0BEC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int marks1= 30;</w:t>
            </w:r>
          </w:p>
          <w:p w14:paraId="5FA8223A" w14:textId="77777777" w:rsidR="00C61E30" w:rsidRPr="000C0BEC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int marks2=80;</w:t>
            </w:r>
          </w:p>
          <w:p w14:paraId="140C39D4" w14:textId="77777777" w:rsidR="00C61E30" w:rsidRPr="000C0BEC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72735623" w14:textId="258C57AC" w:rsidR="0066496D" w:rsidRPr="000C0BEC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if(marks1&gt;=35 || marks2&gt;= 35)</w:t>
            </w:r>
          </w:p>
          <w:p w14:paraId="6155CF68" w14:textId="77777777" w:rsidR="00B2157E" w:rsidRPr="000C0BEC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{</w:t>
            </w:r>
          </w:p>
          <w:p w14:paraId="4181E84C" w14:textId="77777777" w:rsidR="00B2157E" w:rsidRPr="000C0BEC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 xml:space="preserve">  </w:t>
            </w:r>
            <w:proofErr w:type="spellStart"/>
            <w:r w:rsidRPr="000C0BEC">
              <w:rPr>
                <w:color w:val="000000" w:themeColor="text1"/>
                <w:szCs w:val="20"/>
                <w:highlight w:val="yellow"/>
              </w:rPr>
              <w:t>System.out.println</w:t>
            </w:r>
            <w:proofErr w:type="spellEnd"/>
            <w:r w:rsidRPr="000C0BEC">
              <w:rPr>
                <w:color w:val="000000" w:themeColor="text1"/>
                <w:szCs w:val="20"/>
                <w:highlight w:val="yellow"/>
              </w:rPr>
              <w:t>(“pass”);</w:t>
            </w:r>
          </w:p>
          <w:p w14:paraId="2AC64551" w14:textId="2FB97052" w:rsidR="00B2157E" w:rsidRPr="000C0BEC" w:rsidRDefault="00B2157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C0BEC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0C0BEC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Pr="000C0BEC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int marks1= 30;</w:t>
            </w:r>
          </w:p>
          <w:p w14:paraId="69B84042" w14:textId="77777777" w:rsidR="00C61E30" w:rsidRPr="000C0BEC" w:rsidRDefault="00C61E30" w:rsidP="00C61E30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int marks2=80;</w:t>
            </w:r>
          </w:p>
          <w:p w14:paraId="417E4F14" w14:textId="77777777" w:rsidR="00C61E30" w:rsidRPr="000C0BEC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4926B108" w14:textId="5035F82A" w:rsidR="0066496D" w:rsidRPr="000C0BEC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if(marks</w:t>
            </w:r>
            <w:proofErr w:type="gramStart"/>
            <w:r w:rsidRPr="000C0BEC">
              <w:rPr>
                <w:color w:val="000000" w:themeColor="text1"/>
                <w:szCs w:val="20"/>
                <w:highlight w:val="yellow"/>
              </w:rPr>
              <w:t>1!=</w:t>
            </w:r>
            <w:proofErr w:type="gramEnd"/>
            <w:r w:rsidRPr="000C0BEC">
              <w:rPr>
                <w:color w:val="000000" w:themeColor="text1"/>
                <w:szCs w:val="20"/>
                <w:highlight w:val="yellow"/>
              </w:rPr>
              <w:t>35)</w:t>
            </w:r>
          </w:p>
          <w:p w14:paraId="59504CCD" w14:textId="0F3913CC" w:rsidR="00C61E30" w:rsidRPr="000C0BEC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{</w:t>
            </w:r>
          </w:p>
          <w:p w14:paraId="1BB92971" w14:textId="2183E5F4" w:rsidR="00C61E30" w:rsidRPr="000C0BEC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 xml:space="preserve">  </w:t>
            </w:r>
            <w:proofErr w:type="spellStart"/>
            <w:r w:rsidRPr="000C0BEC">
              <w:rPr>
                <w:color w:val="000000" w:themeColor="text1"/>
                <w:szCs w:val="20"/>
                <w:highlight w:val="yellow"/>
              </w:rPr>
              <w:t>System.out.println</w:t>
            </w:r>
            <w:proofErr w:type="spellEnd"/>
            <w:r w:rsidRPr="000C0BEC">
              <w:rPr>
                <w:color w:val="000000" w:themeColor="text1"/>
                <w:szCs w:val="20"/>
                <w:highlight w:val="yellow"/>
              </w:rPr>
              <w:t>(“pass”);</w:t>
            </w:r>
          </w:p>
          <w:p w14:paraId="6CA647FC" w14:textId="789F3820" w:rsidR="00C61E30" w:rsidRPr="000C0BEC" w:rsidRDefault="00C61E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0C0BEC">
              <w:rPr>
                <w:color w:val="000000" w:themeColor="text1"/>
                <w:szCs w:val="20"/>
                <w:highlight w:val="yellow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1242336C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5238D0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0079C5B5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(no++);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CF6D9F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CF6D9F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CF6D9F" w:rsidRDefault="00F4303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CF6D9F">
              <w:rPr>
                <w:color w:val="000000" w:themeColor="text1"/>
                <w:szCs w:val="20"/>
                <w:highlight w:val="yellow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1F328B3D" w:rsidR="0066496D" w:rsidRPr="00036F8B" w:rsidRDefault="00F430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460DB0D7" w:rsidR="0066496D" w:rsidRPr="00036F8B" w:rsidRDefault="00F430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6DB8" w14:textId="77777777" w:rsidR="006408FA" w:rsidRDefault="006408FA" w:rsidP="00C3379D">
      <w:pPr>
        <w:spacing w:before="0" w:after="0" w:line="240" w:lineRule="auto"/>
      </w:pPr>
      <w:r>
        <w:separator/>
      </w:r>
    </w:p>
  </w:endnote>
  <w:endnote w:type="continuationSeparator" w:id="0">
    <w:p w14:paraId="5C351E76" w14:textId="77777777" w:rsidR="006408FA" w:rsidRDefault="006408FA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E69B" w14:textId="77777777" w:rsidR="006408FA" w:rsidRDefault="006408FA" w:rsidP="00C3379D">
      <w:pPr>
        <w:spacing w:before="0" w:after="0" w:line="240" w:lineRule="auto"/>
      </w:pPr>
      <w:r>
        <w:separator/>
      </w:r>
    </w:p>
  </w:footnote>
  <w:footnote w:type="continuationSeparator" w:id="0">
    <w:p w14:paraId="27E82036" w14:textId="77777777" w:rsidR="006408FA" w:rsidRDefault="006408FA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2185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123469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13225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85039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0003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80510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25086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94024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97453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7101474">
    <w:abstractNumId w:val="11"/>
  </w:num>
  <w:num w:numId="11" w16cid:durableId="485325063">
    <w:abstractNumId w:val="0"/>
  </w:num>
  <w:num w:numId="12" w16cid:durableId="17931605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51334094">
    <w:abstractNumId w:val="19"/>
  </w:num>
  <w:num w:numId="14" w16cid:durableId="1549494952">
    <w:abstractNumId w:val="19"/>
  </w:num>
  <w:num w:numId="15" w16cid:durableId="248734707">
    <w:abstractNumId w:val="10"/>
  </w:num>
  <w:num w:numId="16" w16cid:durableId="1545170595">
    <w:abstractNumId w:val="13"/>
  </w:num>
  <w:num w:numId="17" w16cid:durableId="1695307077">
    <w:abstractNumId w:val="17"/>
  </w:num>
  <w:num w:numId="18" w16cid:durableId="1097599345">
    <w:abstractNumId w:val="17"/>
    <w:lvlOverride w:ilvl="0">
      <w:startOverride w:val="1"/>
    </w:lvlOverride>
  </w:num>
  <w:num w:numId="19" w16cid:durableId="240137047">
    <w:abstractNumId w:val="14"/>
  </w:num>
  <w:num w:numId="20" w16cid:durableId="558637793">
    <w:abstractNumId w:val="18"/>
  </w:num>
  <w:num w:numId="21" w16cid:durableId="68775564">
    <w:abstractNumId w:val="15"/>
  </w:num>
  <w:num w:numId="22" w16cid:durableId="1599563055">
    <w:abstractNumId w:val="16"/>
  </w:num>
  <w:num w:numId="23" w16cid:durableId="5612171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BEC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16378"/>
    <w:rsid w:val="0022012A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E03"/>
    <w:rsid w:val="0036773A"/>
    <w:rsid w:val="0037028B"/>
    <w:rsid w:val="003715AC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08FA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CF6D9F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412</TotalTime>
  <Pages>9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37</cp:revision>
  <cp:lastPrinted>2009-03-13T17:29:00Z</cp:lastPrinted>
  <dcterms:created xsi:type="dcterms:W3CDTF">2022-03-22T12:48:00Z</dcterms:created>
  <dcterms:modified xsi:type="dcterms:W3CDTF">2022-12-04T14:04:00Z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